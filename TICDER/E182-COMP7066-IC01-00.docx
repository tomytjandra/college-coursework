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43E69" w14:textId="77777777" w:rsidR="001E3A38" w:rsidRPr="00C65C8A" w:rsidRDefault="001E3A38" w:rsidP="00C65C8A"/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1E3A38" w:rsidRPr="00876A58" w14:paraId="120E4995" w14:textId="77777777" w:rsidTr="00B81CC9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1ED4" w14:textId="77777777" w:rsidR="001E3A38" w:rsidRPr="002F7046" w:rsidRDefault="001E3A38" w:rsidP="00B81CC9">
            <w:pPr>
              <w:rPr>
                <w:rFonts w:ascii="Arial" w:hAnsi="Arial" w:cs="Arial"/>
                <w:b/>
                <w:i/>
                <w:sz w:val="32"/>
              </w:rPr>
            </w:pPr>
            <w:r w:rsidRPr="001E3A3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1E3A3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58A9F4D" w14:textId="77777777" w:rsidR="001E3A38" w:rsidRPr="00876A58" w:rsidRDefault="001E3A38" w:rsidP="00B81CC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51EE847" wp14:editId="4DC1CF1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A38" w:rsidRPr="00876A58" w14:paraId="550609B9" w14:textId="77777777" w:rsidTr="00B81CC9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8F3A" w14:textId="77777777" w:rsidR="001E3A38" w:rsidRDefault="001E3A38" w:rsidP="00B81CC9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1E3A38">
              <w:rPr>
                <w:rFonts w:ascii="Arial Narrow" w:hAnsi="Arial Narrow" w:cs="Tahoma"/>
                <w:sz w:val="36"/>
              </w:rPr>
              <w:t>COMP7066 | T0273</w:t>
            </w:r>
          </w:p>
          <w:p w14:paraId="5A688374" w14:textId="77777777" w:rsidR="001E3A38" w:rsidRPr="00876A58" w:rsidRDefault="001E3A38" w:rsidP="00B81CC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1E3A38">
              <w:rPr>
                <w:rFonts w:ascii="Arial Narrow" w:hAnsi="Arial Narrow" w:cs="Tahoma"/>
                <w:sz w:val="36"/>
              </w:rPr>
              <w:t>Expert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7DBBE" w14:textId="77777777" w:rsidR="001E3A38" w:rsidRPr="00876A58" w:rsidRDefault="001E3A38" w:rsidP="00B81CC9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1E3A38" w:rsidRPr="00876A58" w14:paraId="65C362AD" w14:textId="77777777" w:rsidTr="00B81CC9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E83B" w14:textId="77777777" w:rsidR="001E3A38" w:rsidRPr="00DF718C" w:rsidRDefault="001E3A38" w:rsidP="001E3A38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1E3A3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6CFA18" w14:textId="77777777" w:rsidR="001E3A38" w:rsidRPr="0036420F" w:rsidRDefault="001E3A38" w:rsidP="00B81CC9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E3A38">
              <w:rPr>
                <w:rFonts w:ascii="Arial" w:hAnsi="Arial" w:cs="Arial"/>
                <w:b/>
                <w:sz w:val="20"/>
              </w:rPr>
              <w:t>E182-COMP7066-IC01-00</w:t>
            </w:r>
          </w:p>
        </w:tc>
      </w:tr>
      <w:tr w:rsidR="001E3A38" w:rsidRPr="00876A58" w14:paraId="3286A5CC" w14:textId="77777777" w:rsidTr="00B81CC9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AD7FB6" w14:textId="77777777" w:rsidR="001E3A38" w:rsidRPr="001E3A38" w:rsidRDefault="001E3A38" w:rsidP="00B81CC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1E3A3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1E3A3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1E3A38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E3A3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1E3A3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E3A3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2017</w:t>
            </w:r>
            <w:r w:rsidRPr="001E3A3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091C13" w14:textId="77777777" w:rsidR="001E3A38" w:rsidRPr="001E7ABE" w:rsidRDefault="001E3A38" w:rsidP="00B81CC9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1E3A3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1E3A38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29352FC" w14:textId="77777777" w:rsidR="00C65C8A" w:rsidRPr="00C65C8A" w:rsidRDefault="00C65C8A" w:rsidP="00C65C8A"/>
    <w:p w14:paraId="18E37028" w14:textId="77777777" w:rsidR="001E3A38" w:rsidRPr="00BD0E8D" w:rsidRDefault="001E3A38" w:rsidP="001E3A38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68526381" w14:textId="77777777" w:rsidR="001E3A38" w:rsidRPr="000C3329" w:rsidRDefault="001E3A38" w:rsidP="001E3A38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3BC035D0" w14:textId="77777777" w:rsidR="001E3A38" w:rsidRPr="00C424D7" w:rsidRDefault="001E3A38" w:rsidP="001E3A38">
      <w:pPr>
        <w:numPr>
          <w:ilvl w:val="2"/>
          <w:numId w:val="24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7DD4042" w14:textId="77777777" w:rsidR="001E3A38" w:rsidRPr="000C3329" w:rsidRDefault="001E3A38" w:rsidP="001E3A38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5DF6F9B1" w14:textId="77777777" w:rsidR="001E3A38" w:rsidRPr="00C424D7" w:rsidRDefault="001E3A38" w:rsidP="001E3A38">
      <w:pPr>
        <w:numPr>
          <w:ilvl w:val="2"/>
          <w:numId w:val="24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66D5F3B5" w14:textId="77777777" w:rsidR="001E3A38" w:rsidRPr="000C3329" w:rsidRDefault="001E3A38" w:rsidP="001E3A38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proofErr w:type="spellStart"/>
      <w:r w:rsidRPr="000C3329">
        <w:rPr>
          <w:rStyle w:val="longtext"/>
          <w:i/>
          <w:sz w:val="18"/>
          <w:szCs w:val="18"/>
        </w:rPr>
        <w:t>ed</w:t>
      </w:r>
      <w:proofErr w:type="spellEnd"/>
      <w:r w:rsidRPr="000C3329">
        <w:rPr>
          <w:rStyle w:val="longtext"/>
          <w:i/>
          <w:sz w:val="18"/>
          <w:szCs w:val="18"/>
        </w:rPr>
        <w:t xml:space="preserve"> a part or the whole project from the book</w:t>
      </w:r>
    </w:p>
    <w:p w14:paraId="38F362FC" w14:textId="77777777" w:rsidR="001E3A38" w:rsidRPr="00C424D7" w:rsidRDefault="001E3A38" w:rsidP="001E3A38">
      <w:pPr>
        <w:numPr>
          <w:ilvl w:val="2"/>
          <w:numId w:val="24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6C293D87" w14:textId="77777777" w:rsidR="001E3A38" w:rsidRPr="000C3329" w:rsidRDefault="001E3A38" w:rsidP="001E3A38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52A5809" w14:textId="77777777" w:rsidR="001E3A38" w:rsidRPr="00BD0E8D" w:rsidRDefault="001E3A38" w:rsidP="001E3A38">
      <w:pPr>
        <w:numPr>
          <w:ilvl w:val="2"/>
          <w:numId w:val="24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44800BA4" w14:textId="77777777" w:rsidR="001E3A38" w:rsidRPr="000C3329" w:rsidRDefault="001E3A38" w:rsidP="001E3A38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F4B5928" w14:textId="77777777" w:rsidR="001E3A38" w:rsidRPr="00BD0E8D" w:rsidRDefault="001E3A38" w:rsidP="001E3A38">
      <w:pPr>
        <w:numPr>
          <w:ilvl w:val="2"/>
          <w:numId w:val="24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8A857C9" w14:textId="77777777" w:rsidR="001E3A38" w:rsidRPr="000C3329" w:rsidRDefault="001E3A38" w:rsidP="001E3A38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D3C5E0F" w14:textId="77777777" w:rsidR="001E3A38" w:rsidRPr="00BD0E8D" w:rsidRDefault="001E3A38" w:rsidP="001E3A38">
      <w:pPr>
        <w:numPr>
          <w:ilvl w:val="2"/>
          <w:numId w:val="24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F14D73" w14:textId="77777777" w:rsidR="001E3A38" w:rsidRPr="000C3329" w:rsidRDefault="001E3A38" w:rsidP="001E3A38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735131C" w14:textId="77777777" w:rsidR="001E3A38" w:rsidRPr="00BD0E8D" w:rsidRDefault="001E3A38" w:rsidP="001E3A38">
      <w:pPr>
        <w:ind w:left="540"/>
        <w:jc w:val="both"/>
        <w:rPr>
          <w:rStyle w:val="longtext"/>
          <w:sz w:val="18"/>
          <w:szCs w:val="18"/>
        </w:rPr>
      </w:pPr>
    </w:p>
    <w:p w14:paraId="4A2B0D4F" w14:textId="77777777" w:rsidR="001E3A38" w:rsidRPr="00BD0E8D" w:rsidRDefault="001E3A38" w:rsidP="001E3A38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70AA7E84" w14:textId="77777777" w:rsidR="001E3A38" w:rsidRPr="00E30D48" w:rsidRDefault="001E3A38" w:rsidP="001E3A38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57C48098" w14:textId="77777777" w:rsidR="001E3A38" w:rsidRPr="00BD0E8D" w:rsidRDefault="001E3A38" w:rsidP="001E3A38">
      <w:pPr>
        <w:ind w:left="360" w:hanging="360"/>
      </w:pPr>
    </w:p>
    <w:p w14:paraId="28861DC3" w14:textId="77777777" w:rsidR="001E3A38" w:rsidRPr="00BD0E8D" w:rsidRDefault="001E3A38" w:rsidP="001E3A38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3C3093D0" w14:textId="77777777" w:rsidR="001E3A38" w:rsidRPr="00E30D48" w:rsidRDefault="001E3A38" w:rsidP="001E3A38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2EA36177" w14:textId="77777777" w:rsidR="001E3A38" w:rsidRPr="00BD0E8D" w:rsidRDefault="001E3A38" w:rsidP="001E3A38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4CDECFF9" w14:textId="77777777" w:rsidR="001E3A38" w:rsidRPr="00BD0E8D" w:rsidRDefault="001E3A38" w:rsidP="001E3A38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1ADD50B6" w14:textId="77777777" w:rsidR="001E3A38" w:rsidRDefault="001E3A38" w:rsidP="001E3A38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376E1402" w14:textId="77777777" w:rsidR="001E3A38" w:rsidRPr="00B57FC4" w:rsidRDefault="001E3A38" w:rsidP="001E3A38">
      <w:pPr>
        <w:ind w:left="360"/>
        <w:jc w:val="both"/>
        <w:rPr>
          <w:rStyle w:val="longtext"/>
          <w:i/>
          <w:sz w:val="18"/>
          <w:szCs w:val="18"/>
        </w:rPr>
      </w:pPr>
    </w:p>
    <w:p w14:paraId="15026BEB" w14:textId="77777777" w:rsidR="001E3A38" w:rsidRPr="00BE3C75" w:rsidRDefault="001E3A38" w:rsidP="001E3A38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8F2CC06" w14:textId="77777777" w:rsidR="001E3A38" w:rsidRDefault="001E3A38" w:rsidP="001E3A3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3589B7C1" w14:textId="77777777" w:rsidR="001E3A38" w:rsidRPr="00BE3C75" w:rsidRDefault="001E3A38" w:rsidP="001E3A3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1E3A38" w:rsidRPr="002B1798" w14:paraId="35A2AD67" w14:textId="77777777" w:rsidTr="00B81CC9">
        <w:tc>
          <w:tcPr>
            <w:tcW w:w="1800" w:type="dxa"/>
            <w:shd w:val="clear" w:color="auto" w:fill="D9D9D9" w:themeFill="background1" w:themeFillShade="D9"/>
          </w:tcPr>
          <w:p w14:paraId="7F5B3C14" w14:textId="77777777" w:rsidR="001E3A38" w:rsidRPr="002B1798" w:rsidRDefault="001E3A38" w:rsidP="00B81CC9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6A1CCAB7" w14:textId="77777777" w:rsidR="001E3A38" w:rsidRPr="002B1798" w:rsidRDefault="001E3A38" w:rsidP="00B81CC9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99CDA2" w14:textId="77777777" w:rsidR="001E3A38" w:rsidRPr="002B1798" w:rsidRDefault="001E3A38" w:rsidP="00B81CC9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4072A30F" w14:textId="77777777" w:rsidR="001E3A38" w:rsidRPr="002B1798" w:rsidRDefault="001E3A38" w:rsidP="00B81CC9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E63CD0" w14:textId="77777777" w:rsidR="001E3A38" w:rsidRPr="002B1798" w:rsidRDefault="001E3A38" w:rsidP="00B81CC9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3B79A2F" w14:textId="77777777" w:rsidR="001E3A38" w:rsidRPr="002B1798" w:rsidRDefault="001E3A38" w:rsidP="00B81CC9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1E3A38" w14:paraId="58EBD776" w14:textId="77777777" w:rsidTr="00B81CC9">
        <w:trPr>
          <w:trHeight w:val="422"/>
        </w:trPr>
        <w:tc>
          <w:tcPr>
            <w:tcW w:w="1800" w:type="dxa"/>
            <w:vAlign w:val="center"/>
          </w:tcPr>
          <w:p w14:paraId="3CE32854" w14:textId="77777777" w:rsidR="001E3A38" w:rsidRPr="001E3A38" w:rsidRDefault="001E3A38" w:rsidP="00B81CC9">
            <w:pPr>
              <w:jc w:val="center"/>
              <w:rPr>
                <w:bCs/>
              </w:rPr>
            </w:pPr>
            <w:r w:rsidRPr="001E3A38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718EE52C" w14:textId="77777777" w:rsidR="001E3A38" w:rsidRPr="001E3A38" w:rsidRDefault="001E3A38" w:rsidP="00B81CC9">
            <w:pPr>
              <w:jc w:val="center"/>
              <w:rPr>
                <w:bCs/>
              </w:rPr>
            </w:pPr>
            <w:r w:rsidRPr="001E3A38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11FAADD7" w14:textId="77777777" w:rsidR="001E3A38" w:rsidRPr="001E3A38" w:rsidRDefault="001E3A38" w:rsidP="00B81CC9">
            <w:pPr>
              <w:jc w:val="center"/>
              <w:rPr>
                <w:bCs/>
              </w:rPr>
            </w:pPr>
            <w:r w:rsidRPr="001E3A38">
              <w:rPr>
                <w:bCs/>
              </w:rPr>
              <w:t>-</w:t>
            </w:r>
          </w:p>
        </w:tc>
      </w:tr>
    </w:tbl>
    <w:p w14:paraId="6AB5B935" w14:textId="77777777" w:rsidR="007D534D" w:rsidRPr="004D25EF" w:rsidRDefault="007D534D" w:rsidP="007D534D">
      <w:pPr>
        <w:spacing w:after="200" w:line="276" w:lineRule="auto"/>
      </w:pPr>
    </w:p>
    <w:p w14:paraId="588F234F" w14:textId="77777777" w:rsidR="00946DA1" w:rsidRPr="00571235" w:rsidRDefault="00946DA1" w:rsidP="00946DA1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64A6D9C" w14:textId="77777777" w:rsidR="00946DA1" w:rsidRDefault="00946DA1" w:rsidP="00946DA1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705BC054" w14:textId="77777777" w:rsidR="00946DA1" w:rsidRPr="006E5FEB" w:rsidRDefault="00946DA1" w:rsidP="00946DA1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46DA1" w14:paraId="71E540FD" w14:textId="77777777" w:rsidTr="00B81CC9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AEE3B5F" w14:textId="77777777" w:rsidR="00946DA1" w:rsidRPr="007E1E52" w:rsidRDefault="00946DA1" w:rsidP="00B81CC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lastRenderedPageBreak/>
              <w:t>Software</w:t>
            </w:r>
          </w:p>
          <w:p w14:paraId="706871DE" w14:textId="77777777" w:rsidR="00946DA1" w:rsidRPr="00290165" w:rsidRDefault="00946DA1" w:rsidP="00B81CC9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46DA1" w14:paraId="5CC55AE3" w14:textId="77777777" w:rsidTr="00B81CC9">
        <w:trPr>
          <w:trHeight w:val="773"/>
        </w:trPr>
        <w:tc>
          <w:tcPr>
            <w:tcW w:w="4410" w:type="dxa"/>
            <w:vAlign w:val="center"/>
          </w:tcPr>
          <w:p w14:paraId="02FB271F" w14:textId="77777777" w:rsidR="00946DA1" w:rsidRPr="00CB384F" w:rsidRDefault="00946DA1" w:rsidP="00946DA1">
            <w:pPr>
              <w:pStyle w:val="midut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CB384F">
              <w:rPr>
                <w:sz w:val="24"/>
                <w:szCs w:val="24"/>
                <w:lang w:val="en-US" w:eastAsia="en-US"/>
              </w:rPr>
              <w:t>Java 8</w:t>
            </w:r>
          </w:p>
          <w:p w14:paraId="78187174" w14:textId="77777777" w:rsidR="00946DA1" w:rsidRPr="009C3530" w:rsidRDefault="00946DA1" w:rsidP="00946DA1">
            <w:pPr>
              <w:pStyle w:val="midut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CB384F">
              <w:rPr>
                <w:sz w:val="24"/>
                <w:szCs w:val="24"/>
                <w:lang w:val="id-ID" w:eastAsia="en-US"/>
              </w:rPr>
              <w:t xml:space="preserve">Eclipse </w:t>
            </w:r>
            <w:r w:rsidRPr="00CB384F">
              <w:rPr>
                <w:sz w:val="24"/>
                <w:szCs w:val="24"/>
                <w:lang w:val="en-US" w:eastAsia="en-US"/>
              </w:rPr>
              <w:t xml:space="preserve">Neon 2 </w:t>
            </w:r>
            <w:r w:rsidRPr="00CB384F">
              <w:rPr>
                <w:sz w:val="24"/>
                <w:szCs w:val="24"/>
                <w:lang w:val="id-ID" w:eastAsia="en-US"/>
              </w:rPr>
              <w:t>with JESS 71p2</w:t>
            </w:r>
          </w:p>
        </w:tc>
      </w:tr>
    </w:tbl>
    <w:p w14:paraId="1A3CAF07" w14:textId="77777777" w:rsidR="00946DA1" w:rsidRDefault="00946DA1" w:rsidP="00946DA1">
      <w:pPr>
        <w:pStyle w:val="Heading2"/>
        <w:keepNext/>
        <w:keepLines/>
        <w:numPr>
          <w:ilvl w:val="0"/>
          <w:numId w:val="1"/>
        </w:numPr>
        <w:tabs>
          <w:tab w:val="clear" w:pos="720"/>
        </w:tabs>
        <w:spacing w:before="200" w:line="240" w:lineRule="auto"/>
        <w:ind w:left="360"/>
        <w:contextualSpacing w:val="0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5135CFC" w14:textId="77777777" w:rsidR="00946DA1" w:rsidRDefault="00946DA1" w:rsidP="00946DA1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</w:t>
      </w:r>
      <w:proofErr w:type="gramStart"/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proofErr w:type="gramEnd"/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72E30749" w14:textId="77777777" w:rsidR="00946DA1" w:rsidRPr="00166B89" w:rsidRDefault="00946DA1" w:rsidP="00946DA1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46DA1" w14:paraId="1423A8C3" w14:textId="77777777" w:rsidTr="00B81CC9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A9B7043" w14:textId="77777777" w:rsidR="00946DA1" w:rsidRPr="007E1E52" w:rsidRDefault="00946DA1" w:rsidP="00B81CC9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82E6DD2" w14:textId="77777777" w:rsidR="00946DA1" w:rsidRPr="007E1E52" w:rsidRDefault="00946DA1" w:rsidP="00B81CC9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837BC98" w14:textId="77777777" w:rsidR="00946DA1" w:rsidRPr="007E1E52" w:rsidRDefault="00946DA1" w:rsidP="00B81CC9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0D4B12FA" w14:textId="77777777" w:rsidR="00946DA1" w:rsidRPr="007E1E52" w:rsidRDefault="00946DA1" w:rsidP="00B81CC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46DA1" w14:paraId="4E76E1DC" w14:textId="77777777" w:rsidTr="00B81CC9">
        <w:trPr>
          <w:trHeight w:val="620"/>
        </w:trPr>
        <w:tc>
          <w:tcPr>
            <w:tcW w:w="4410" w:type="dxa"/>
            <w:vAlign w:val="center"/>
          </w:tcPr>
          <w:p w14:paraId="370DED33" w14:textId="77777777" w:rsidR="00946DA1" w:rsidRPr="007E1E52" w:rsidRDefault="00946DA1" w:rsidP="00B81CC9">
            <w:pPr>
              <w:rPr>
                <w:bCs/>
              </w:rPr>
            </w:pPr>
            <w:r w:rsidRPr="009F1152">
              <w:rPr>
                <w:lang w:eastAsia="en-US"/>
              </w:rPr>
              <w:t>CLP</w:t>
            </w:r>
          </w:p>
        </w:tc>
        <w:tc>
          <w:tcPr>
            <w:tcW w:w="4410" w:type="dxa"/>
            <w:vAlign w:val="center"/>
          </w:tcPr>
          <w:p w14:paraId="2C518563" w14:textId="77777777" w:rsidR="00946DA1" w:rsidRPr="007E1E52" w:rsidRDefault="00946DA1" w:rsidP="00B81CC9">
            <w:pPr>
              <w:rPr>
                <w:bCs/>
              </w:rPr>
            </w:pPr>
            <w:r w:rsidRPr="009F1152">
              <w:rPr>
                <w:lang w:eastAsia="en-US"/>
              </w:rPr>
              <w:t>Folder Project (JAVA, CLP, CLASSPATH, FATJAR, PROJECT, JAR, PREFS, CLASS)</w:t>
            </w:r>
          </w:p>
        </w:tc>
      </w:tr>
    </w:tbl>
    <w:p w14:paraId="41C385EB" w14:textId="77777777" w:rsidR="005B66A9" w:rsidRPr="00946DA1" w:rsidRDefault="005B66A9" w:rsidP="004D661A">
      <w:pPr>
        <w:rPr>
          <w:lang w:val="id-ID"/>
        </w:rPr>
      </w:pPr>
    </w:p>
    <w:p w14:paraId="04F56FC7" w14:textId="77777777" w:rsidR="00C65C8A" w:rsidRPr="00C65C8A" w:rsidRDefault="00A659F5" w:rsidP="00A659F5">
      <w:pPr>
        <w:spacing w:after="200" w:line="276" w:lineRule="auto"/>
      </w:pPr>
      <w:r>
        <w:br w:type="page"/>
      </w:r>
    </w:p>
    <w:p w14:paraId="56CDCBE1" w14:textId="77777777" w:rsidR="00643F75" w:rsidRPr="004D661A" w:rsidRDefault="00643F75" w:rsidP="004D661A">
      <w:pPr>
        <w:rPr>
          <w:b/>
        </w:rPr>
      </w:pPr>
      <w:r w:rsidRPr="004D661A">
        <w:rPr>
          <w:b/>
          <w:lang w:val="id-ID"/>
        </w:rPr>
        <w:lastRenderedPageBreak/>
        <w:t>Soal</w:t>
      </w:r>
    </w:p>
    <w:p w14:paraId="3013657C" w14:textId="77777777"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357D6D69" w14:textId="77777777" w:rsidR="0040065E" w:rsidRDefault="0040065E" w:rsidP="0040065E">
      <w:pPr>
        <w:pStyle w:val="Heading1"/>
        <w:numPr>
          <w:ilvl w:val="0"/>
          <w:numId w:val="0"/>
        </w:numPr>
      </w:pPr>
    </w:p>
    <w:p w14:paraId="0A1917A8" w14:textId="214D81E8" w:rsidR="0040065E" w:rsidRPr="00812219" w:rsidRDefault="0040065E" w:rsidP="0040065E">
      <w:pPr>
        <w:pStyle w:val="Heading1"/>
        <w:numPr>
          <w:ilvl w:val="0"/>
          <w:numId w:val="0"/>
        </w:numPr>
      </w:pPr>
      <w:r w:rsidRPr="00812219">
        <w:t>These following facts must be included when the application is started:</w:t>
      </w:r>
    </w:p>
    <w:p w14:paraId="7FAD2B9E" w14:textId="77777777" w:rsidR="0040065E" w:rsidRPr="00482112" w:rsidRDefault="0040065E" w:rsidP="0040065E">
      <w:pPr>
        <w:pStyle w:val="Heading2"/>
        <w:numPr>
          <w:ilvl w:val="0"/>
          <w:numId w:val="18"/>
        </w:numPr>
        <w:ind w:left="567" w:hanging="283"/>
        <w:rPr>
          <w:b/>
        </w:rPr>
      </w:pPr>
      <w:r w:rsidRPr="00482112">
        <w:rPr>
          <w:b/>
        </w:rPr>
        <w:t>Male’s Facts</w:t>
      </w:r>
    </w:p>
    <w:tbl>
      <w:tblPr>
        <w:tblStyle w:val="TableGrid"/>
        <w:tblW w:w="816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503"/>
        <w:gridCol w:w="810"/>
        <w:gridCol w:w="1710"/>
        <w:gridCol w:w="1800"/>
        <w:gridCol w:w="1260"/>
        <w:gridCol w:w="1080"/>
      </w:tblGrid>
      <w:tr w:rsidR="0040065E" w14:paraId="43547F2F" w14:textId="77777777" w:rsidTr="00337175">
        <w:tc>
          <w:tcPr>
            <w:tcW w:w="1503" w:type="dxa"/>
            <w:vAlign w:val="center"/>
          </w:tcPr>
          <w:p w14:paraId="316F5751" w14:textId="77777777" w:rsidR="0040065E" w:rsidRPr="00C962CB" w:rsidRDefault="0040065E" w:rsidP="00337175">
            <w:pPr>
              <w:spacing w:line="360" w:lineRule="auto"/>
              <w:ind w:left="-141" w:right="-109"/>
              <w:jc w:val="center"/>
              <w:rPr>
                <w:b/>
              </w:rPr>
            </w:pPr>
            <w:r w:rsidRPr="00C962CB">
              <w:rPr>
                <w:b/>
              </w:rPr>
              <w:t>Name</w:t>
            </w:r>
          </w:p>
        </w:tc>
        <w:tc>
          <w:tcPr>
            <w:tcW w:w="810" w:type="dxa"/>
            <w:vAlign w:val="center"/>
          </w:tcPr>
          <w:p w14:paraId="17758F47" w14:textId="77777777" w:rsidR="0040065E" w:rsidRPr="00C962CB" w:rsidRDefault="0040065E" w:rsidP="00337175">
            <w:pPr>
              <w:spacing w:line="360" w:lineRule="auto"/>
              <w:ind w:left="-108" w:right="-96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710" w:type="dxa"/>
            <w:vAlign w:val="center"/>
          </w:tcPr>
          <w:p w14:paraId="140649E6" w14:textId="77777777" w:rsidR="0040065E" w:rsidRPr="00C962CB" w:rsidRDefault="0040065E" w:rsidP="00337175">
            <w:pPr>
              <w:spacing w:line="360" w:lineRule="auto"/>
              <w:ind w:left="-110" w:right="-100"/>
              <w:jc w:val="center"/>
              <w:rPr>
                <w:b/>
              </w:rPr>
            </w:pPr>
            <w:r>
              <w:rPr>
                <w:b/>
              </w:rPr>
              <w:t>Hobby</w:t>
            </w:r>
          </w:p>
        </w:tc>
        <w:tc>
          <w:tcPr>
            <w:tcW w:w="1800" w:type="dxa"/>
            <w:vAlign w:val="center"/>
          </w:tcPr>
          <w:p w14:paraId="504DAB62" w14:textId="77777777" w:rsidR="0040065E" w:rsidRPr="00C962CB" w:rsidRDefault="0040065E" w:rsidP="00337175">
            <w:pPr>
              <w:spacing w:line="360" w:lineRule="auto"/>
              <w:ind w:left="-110" w:right="-143"/>
              <w:jc w:val="center"/>
              <w:rPr>
                <w:b/>
              </w:rPr>
            </w:pPr>
            <w:r>
              <w:rPr>
                <w:b/>
              </w:rPr>
              <w:t>Interest</w:t>
            </w:r>
          </w:p>
        </w:tc>
        <w:tc>
          <w:tcPr>
            <w:tcW w:w="1260" w:type="dxa"/>
            <w:vAlign w:val="center"/>
          </w:tcPr>
          <w:p w14:paraId="4EB4BC99" w14:textId="77777777" w:rsidR="0040065E" w:rsidRPr="00C962CB" w:rsidRDefault="0040065E" w:rsidP="00337175">
            <w:pPr>
              <w:spacing w:line="360" w:lineRule="auto"/>
              <w:ind w:left="-148" w:right="-108"/>
              <w:jc w:val="center"/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1080" w:type="dxa"/>
          </w:tcPr>
          <w:p w14:paraId="06B405F0" w14:textId="77777777" w:rsidR="0040065E" w:rsidRDefault="0040065E" w:rsidP="00337175">
            <w:pPr>
              <w:spacing w:line="360" w:lineRule="auto"/>
              <w:ind w:left="-148" w:right="-108"/>
              <w:jc w:val="center"/>
              <w:rPr>
                <w:b/>
              </w:rPr>
            </w:pPr>
            <w:r>
              <w:rPr>
                <w:b/>
              </w:rPr>
              <w:t>Income</w:t>
            </w:r>
          </w:p>
        </w:tc>
      </w:tr>
      <w:tr w:rsidR="0040065E" w14:paraId="48E887BD" w14:textId="77777777" w:rsidTr="00337175">
        <w:tc>
          <w:tcPr>
            <w:tcW w:w="1503" w:type="dxa"/>
            <w:vAlign w:val="center"/>
          </w:tcPr>
          <w:p w14:paraId="1BA0145B" w14:textId="77777777" w:rsidR="0040065E" w:rsidRDefault="0040065E" w:rsidP="00337175">
            <w:pPr>
              <w:spacing w:line="360" w:lineRule="auto"/>
              <w:ind w:left="-28" w:right="-108"/>
            </w:pPr>
            <w:r>
              <w:t>Calvin</w:t>
            </w:r>
          </w:p>
        </w:tc>
        <w:tc>
          <w:tcPr>
            <w:tcW w:w="810" w:type="dxa"/>
            <w:vAlign w:val="center"/>
          </w:tcPr>
          <w:p w14:paraId="67399836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20</w:t>
            </w:r>
          </w:p>
        </w:tc>
        <w:tc>
          <w:tcPr>
            <w:tcW w:w="1710" w:type="dxa"/>
            <w:vAlign w:val="center"/>
          </w:tcPr>
          <w:p w14:paraId="27912F74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Game</w:t>
            </w:r>
          </w:p>
        </w:tc>
        <w:tc>
          <w:tcPr>
            <w:tcW w:w="1800" w:type="dxa"/>
            <w:vAlign w:val="center"/>
          </w:tcPr>
          <w:p w14:paraId="07D634D5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260" w:type="dxa"/>
            <w:vAlign w:val="center"/>
          </w:tcPr>
          <w:p w14:paraId="3FB591FE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170</w:t>
            </w:r>
          </w:p>
        </w:tc>
        <w:tc>
          <w:tcPr>
            <w:tcW w:w="1080" w:type="dxa"/>
          </w:tcPr>
          <w:p w14:paraId="33AE831C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600</w:t>
            </w:r>
          </w:p>
        </w:tc>
      </w:tr>
      <w:tr w:rsidR="0040065E" w14:paraId="618F5962" w14:textId="77777777" w:rsidTr="00337175">
        <w:tc>
          <w:tcPr>
            <w:tcW w:w="1503" w:type="dxa"/>
            <w:vAlign w:val="center"/>
          </w:tcPr>
          <w:p w14:paraId="1BAC2AD7" w14:textId="77777777" w:rsidR="0040065E" w:rsidRDefault="0040065E" w:rsidP="00337175">
            <w:pPr>
              <w:spacing w:line="360" w:lineRule="auto"/>
              <w:ind w:left="-28" w:right="-108"/>
            </w:pPr>
            <w:r>
              <w:t>Vincent</w:t>
            </w:r>
          </w:p>
        </w:tc>
        <w:tc>
          <w:tcPr>
            <w:tcW w:w="810" w:type="dxa"/>
            <w:vAlign w:val="center"/>
          </w:tcPr>
          <w:p w14:paraId="36F43107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18</w:t>
            </w:r>
          </w:p>
        </w:tc>
        <w:tc>
          <w:tcPr>
            <w:tcW w:w="1710" w:type="dxa"/>
            <w:vAlign w:val="center"/>
          </w:tcPr>
          <w:p w14:paraId="5109B8DA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Sport</w:t>
            </w:r>
          </w:p>
        </w:tc>
        <w:tc>
          <w:tcPr>
            <w:tcW w:w="1800" w:type="dxa"/>
            <w:vAlign w:val="center"/>
          </w:tcPr>
          <w:p w14:paraId="7D055ED4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260" w:type="dxa"/>
            <w:vAlign w:val="center"/>
          </w:tcPr>
          <w:p w14:paraId="5213F0D6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165</w:t>
            </w:r>
          </w:p>
        </w:tc>
        <w:tc>
          <w:tcPr>
            <w:tcW w:w="1080" w:type="dxa"/>
          </w:tcPr>
          <w:p w14:paraId="620B2B77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450</w:t>
            </w:r>
          </w:p>
        </w:tc>
      </w:tr>
      <w:tr w:rsidR="0040065E" w14:paraId="45082245" w14:textId="77777777" w:rsidTr="00337175">
        <w:tc>
          <w:tcPr>
            <w:tcW w:w="1503" w:type="dxa"/>
            <w:vAlign w:val="center"/>
          </w:tcPr>
          <w:p w14:paraId="5364E6AF" w14:textId="77777777" w:rsidR="0040065E" w:rsidRDefault="0040065E" w:rsidP="00337175">
            <w:pPr>
              <w:spacing w:line="360" w:lineRule="auto"/>
              <w:ind w:left="-28" w:right="-108"/>
            </w:pPr>
            <w:proofErr w:type="spellStart"/>
            <w:r>
              <w:t>Bambang</w:t>
            </w:r>
            <w:proofErr w:type="spellEnd"/>
          </w:p>
        </w:tc>
        <w:tc>
          <w:tcPr>
            <w:tcW w:w="810" w:type="dxa"/>
            <w:vAlign w:val="center"/>
          </w:tcPr>
          <w:p w14:paraId="60F2987F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33</w:t>
            </w:r>
          </w:p>
        </w:tc>
        <w:tc>
          <w:tcPr>
            <w:tcW w:w="1710" w:type="dxa"/>
            <w:vAlign w:val="center"/>
          </w:tcPr>
          <w:p w14:paraId="55D12092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Music</w:t>
            </w:r>
          </w:p>
        </w:tc>
        <w:tc>
          <w:tcPr>
            <w:tcW w:w="1800" w:type="dxa"/>
            <w:vAlign w:val="center"/>
          </w:tcPr>
          <w:p w14:paraId="52DB521C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260" w:type="dxa"/>
            <w:vAlign w:val="center"/>
          </w:tcPr>
          <w:p w14:paraId="42E9EA8B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175</w:t>
            </w:r>
          </w:p>
        </w:tc>
        <w:tc>
          <w:tcPr>
            <w:tcW w:w="1080" w:type="dxa"/>
          </w:tcPr>
          <w:p w14:paraId="22D79F54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200</w:t>
            </w:r>
          </w:p>
        </w:tc>
      </w:tr>
      <w:tr w:rsidR="0040065E" w14:paraId="71FF8D67" w14:textId="77777777" w:rsidTr="00337175">
        <w:tc>
          <w:tcPr>
            <w:tcW w:w="1503" w:type="dxa"/>
            <w:vAlign w:val="center"/>
          </w:tcPr>
          <w:p w14:paraId="64179937" w14:textId="77777777" w:rsidR="0040065E" w:rsidRDefault="0040065E" w:rsidP="00337175">
            <w:pPr>
              <w:spacing w:line="360" w:lineRule="auto"/>
              <w:ind w:left="-28" w:right="-108"/>
            </w:pPr>
            <w:r>
              <w:t>David</w:t>
            </w:r>
          </w:p>
        </w:tc>
        <w:tc>
          <w:tcPr>
            <w:tcW w:w="810" w:type="dxa"/>
            <w:vAlign w:val="center"/>
          </w:tcPr>
          <w:p w14:paraId="785DBF40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69</w:t>
            </w:r>
          </w:p>
        </w:tc>
        <w:tc>
          <w:tcPr>
            <w:tcW w:w="1710" w:type="dxa"/>
            <w:vAlign w:val="center"/>
          </w:tcPr>
          <w:p w14:paraId="3F7EE626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Sport</w:t>
            </w:r>
          </w:p>
        </w:tc>
        <w:tc>
          <w:tcPr>
            <w:tcW w:w="1800" w:type="dxa"/>
            <w:vAlign w:val="center"/>
          </w:tcPr>
          <w:p w14:paraId="025008DD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260" w:type="dxa"/>
            <w:vAlign w:val="center"/>
          </w:tcPr>
          <w:p w14:paraId="5370BD95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159</w:t>
            </w:r>
          </w:p>
        </w:tc>
        <w:tc>
          <w:tcPr>
            <w:tcW w:w="1080" w:type="dxa"/>
          </w:tcPr>
          <w:p w14:paraId="2725D8EC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1000</w:t>
            </w:r>
          </w:p>
        </w:tc>
      </w:tr>
      <w:tr w:rsidR="0040065E" w14:paraId="531949B6" w14:textId="77777777" w:rsidTr="00337175">
        <w:tc>
          <w:tcPr>
            <w:tcW w:w="1503" w:type="dxa"/>
            <w:vAlign w:val="center"/>
          </w:tcPr>
          <w:p w14:paraId="73E0A70B" w14:textId="77777777" w:rsidR="0040065E" w:rsidRDefault="0040065E" w:rsidP="00337175">
            <w:pPr>
              <w:spacing w:line="360" w:lineRule="auto"/>
              <w:ind w:left="-28" w:right="-108"/>
            </w:pPr>
            <w:proofErr w:type="spellStart"/>
            <w:r>
              <w:t>Cristian</w:t>
            </w:r>
            <w:proofErr w:type="spellEnd"/>
          </w:p>
        </w:tc>
        <w:tc>
          <w:tcPr>
            <w:tcW w:w="810" w:type="dxa"/>
            <w:vAlign w:val="center"/>
          </w:tcPr>
          <w:p w14:paraId="0C75504E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27</w:t>
            </w:r>
          </w:p>
        </w:tc>
        <w:tc>
          <w:tcPr>
            <w:tcW w:w="1710" w:type="dxa"/>
            <w:vAlign w:val="center"/>
          </w:tcPr>
          <w:p w14:paraId="0B9664D4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Game</w:t>
            </w:r>
          </w:p>
        </w:tc>
        <w:tc>
          <w:tcPr>
            <w:tcW w:w="1800" w:type="dxa"/>
            <w:vAlign w:val="center"/>
          </w:tcPr>
          <w:p w14:paraId="23A6DE1A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260" w:type="dxa"/>
            <w:vAlign w:val="center"/>
          </w:tcPr>
          <w:p w14:paraId="53A3510E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192</w:t>
            </w:r>
          </w:p>
        </w:tc>
        <w:tc>
          <w:tcPr>
            <w:tcW w:w="1080" w:type="dxa"/>
          </w:tcPr>
          <w:p w14:paraId="3B69561C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50</w:t>
            </w:r>
          </w:p>
        </w:tc>
      </w:tr>
    </w:tbl>
    <w:p w14:paraId="0C2DA748" w14:textId="77777777" w:rsidR="0040065E" w:rsidRDefault="0040065E" w:rsidP="0040065E">
      <w:pPr>
        <w:spacing w:line="360" w:lineRule="auto"/>
        <w:jc w:val="both"/>
      </w:pPr>
    </w:p>
    <w:p w14:paraId="4E7738AB" w14:textId="77777777" w:rsidR="0040065E" w:rsidRPr="00482112" w:rsidRDefault="0040065E" w:rsidP="0040065E">
      <w:pPr>
        <w:pStyle w:val="Heading2"/>
        <w:rPr>
          <w:b/>
        </w:rPr>
      </w:pPr>
      <w:r w:rsidRPr="00482112">
        <w:rPr>
          <w:b/>
        </w:rPr>
        <w:t>Female’s Facts</w:t>
      </w:r>
    </w:p>
    <w:tbl>
      <w:tblPr>
        <w:tblStyle w:val="TableGrid"/>
        <w:tblW w:w="816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313"/>
        <w:gridCol w:w="1080"/>
        <w:gridCol w:w="1440"/>
        <w:gridCol w:w="1800"/>
        <w:gridCol w:w="1530"/>
      </w:tblGrid>
      <w:tr w:rsidR="0040065E" w14:paraId="3DFC411F" w14:textId="77777777" w:rsidTr="00337175">
        <w:tc>
          <w:tcPr>
            <w:tcW w:w="2313" w:type="dxa"/>
            <w:vAlign w:val="center"/>
          </w:tcPr>
          <w:p w14:paraId="4EC5C4D9" w14:textId="77777777" w:rsidR="0040065E" w:rsidRPr="00C962CB" w:rsidRDefault="0040065E" w:rsidP="00337175">
            <w:pPr>
              <w:spacing w:line="360" w:lineRule="auto"/>
              <w:ind w:left="-141" w:right="-109"/>
              <w:jc w:val="center"/>
              <w:rPr>
                <w:b/>
              </w:rPr>
            </w:pPr>
            <w:r w:rsidRPr="00C962CB">
              <w:rPr>
                <w:b/>
              </w:rPr>
              <w:t>Name</w:t>
            </w:r>
          </w:p>
        </w:tc>
        <w:tc>
          <w:tcPr>
            <w:tcW w:w="1080" w:type="dxa"/>
            <w:vAlign w:val="center"/>
          </w:tcPr>
          <w:p w14:paraId="141D92AD" w14:textId="77777777" w:rsidR="0040065E" w:rsidRPr="00C962CB" w:rsidRDefault="0040065E" w:rsidP="00337175">
            <w:pPr>
              <w:spacing w:line="360" w:lineRule="auto"/>
              <w:ind w:left="-108" w:right="-96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40" w:type="dxa"/>
            <w:vAlign w:val="center"/>
          </w:tcPr>
          <w:p w14:paraId="4D90A228" w14:textId="77777777" w:rsidR="0040065E" w:rsidRPr="00C962CB" w:rsidRDefault="0040065E" w:rsidP="00337175">
            <w:pPr>
              <w:spacing w:line="360" w:lineRule="auto"/>
              <w:ind w:left="-110" w:right="-100"/>
              <w:jc w:val="center"/>
              <w:rPr>
                <w:b/>
              </w:rPr>
            </w:pPr>
            <w:r>
              <w:rPr>
                <w:b/>
              </w:rPr>
              <w:t>Hobby</w:t>
            </w:r>
          </w:p>
        </w:tc>
        <w:tc>
          <w:tcPr>
            <w:tcW w:w="1800" w:type="dxa"/>
            <w:vAlign w:val="center"/>
          </w:tcPr>
          <w:p w14:paraId="40A9B1EC" w14:textId="77777777" w:rsidR="0040065E" w:rsidRPr="00C962CB" w:rsidRDefault="0040065E" w:rsidP="00337175">
            <w:pPr>
              <w:spacing w:line="360" w:lineRule="auto"/>
              <w:ind w:left="-110" w:right="-143"/>
              <w:jc w:val="center"/>
              <w:rPr>
                <w:b/>
              </w:rPr>
            </w:pPr>
            <w:r>
              <w:rPr>
                <w:b/>
              </w:rPr>
              <w:t>Interest</w:t>
            </w:r>
          </w:p>
        </w:tc>
        <w:tc>
          <w:tcPr>
            <w:tcW w:w="1530" w:type="dxa"/>
            <w:vAlign w:val="center"/>
          </w:tcPr>
          <w:p w14:paraId="491B78F6" w14:textId="77777777" w:rsidR="0040065E" w:rsidRPr="00C962CB" w:rsidRDefault="0040065E" w:rsidP="00337175">
            <w:pPr>
              <w:spacing w:line="360" w:lineRule="auto"/>
              <w:ind w:left="-148" w:right="-108"/>
              <w:jc w:val="center"/>
              <w:rPr>
                <w:b/>
              </w:rPr>
            </w:pPr>
            <w:r>
              <w:rPr>
                <w:b/>
              </w:rPr>
              <w:t>Height</w:t>
            </w:r>
          </w:p>
        </w:tc>
      </w:tr>
      <w:tr w:rsidR="0040065E" w14:paraId="391DCE63" w14:textId="77777777" w:rsidTr="00337175">
        <w:tc>
          <w:tcPr>
            <w:tcW w:w="2313" w:type="dxa"/>
            <w:vAlign w:val="center"/>
          </w:tcPr>
          <w:p w14:paraId="115B0E3E" w14:textId="77777777" w:rsidR="0040065E" w:rsidRDefault="0040065E" w:rsidP="00337175">
            <w:pPr>
              <w:spacing w:line="360" w:lineRule="auto"/>
              <w:ind w:left="-28" w:right="-108"/>
            </w:pPr>
            <w:r>
              <w:t>Cindy</w:t>
            </w:r>
          </w:p>
        </w:tc>
        <w:tc>
          <w:tcPr>
            <w:tcW w:w="1080" w:type="dxa"/>
            <w:vAlign w:val="center"/>
          </w:tcPr>
          <w:p w14:paraId="6D3E1B0A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18</w:t>
            </w:r>
          </w:p>
        </w:tc>
        <w:tc>
          <w:tcPr>
            <w:tcW w:w="1440" w:type="dxa"/>
            <w:vAlign w:val="center"/>
          </w:tcPr>
          <w:p w14:paraId="02A04985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Music</w:t>
            </w:r>
          </w:p>
        </w:tc>
        <w:tc>
          <w:tcPr>
            <w:tcW w:w="1800" w:type="dxa"/>
            <w:vAlign w:val="center"/>
          </w:tcPr>
          <w:p w14:paraId="5A312298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530" w:type="dxa"/>
            <w:vAlign w:val="center"/>
          </w:tcPr>
          <w:p w14:paraId="2A0912AA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150</w:t>
            </w:r>
          </w:p>
        </w:tc>
      </w:tr>
      <w:tr w:rsidR="0040065E" w14:paraId="76D29CD4" w14:textId="77777777" w:rsidTr="00337175">
        <w:tc>
          <w:tcPr>
            <w:tcW w:w="2313" w:type="dxa"/>
            <w:vAlign w:val="center"/>
          </w:tcPr>
          <w:p w14:paraId="47838282" w14:textId="77777777" w:rsidR="0040065E" w:rsidRDefault="0040065E" w:rsidP="00337175">
            <w:pPr>
              <w:spacing w:line="360" w:lineRule="auto"/>
              <w:ind w:left="-28" w:right="-108"/>
            </w:pPr>
            <w:r>
              <w:t>Jennifer</w:t>
            </w:r>
          </w:p>
        </w:tc>
        <w:tc>
          <w:tcPr>
            <w:tcW w:w="1080" w:type="dxa"/>
            <w:vAlign w:val="center"/>
          </w:tcPr>
          <w:p w14:paraId="1B328733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50</w:t>
            </w:r>
          </w:p>
        </w:tc>
        <w:tc>
          <w:tcPr>
            <w:tcW w:w="1440" w:type="dxa"/>
            <w:vAlign w:val="center"/>
          </w:tcPr>
          <w:p w14:paraId="7C797E6C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Game</w:t>
            </w:r>
          </w:p>
        </w:tc>
        <w:tc>
          <w:tcPr>
            <w:tcW w:w="1800" w:type="dxa"/>
            <w:vAlign w:val="center"/>
          </w:tcPr>
          <w:p w14:paraId="5BF3FFB3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530" w:type="dxa"/>
            <w:vAlign w:val="center"/>
          </w:tcPr>
          <w:p w14:paraId="3AA569A4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190</w:t>
            </w:r>
          </w:p>
        </w:tc>
      </w:tr>
      <w:tr w:rsidR="0040065E" w14:paraId="0DD671B0" w14:textId="77777777" w:rsidTr="00337175">
        <w:tc>
          <w:tcPr>
            <w:tcW w:w="2313" w:type="dxa"/>
            <w:vAlign w:val="center"/>
          </w:tcPr>
          <w:p w14:paraId="08D77292" w14:textId="77777777" w:rsidR="0040065E" w:rsidRDefault="0040065E" w:rsidP="00337175">
            <w:pPr>
              <w:spacing w:line="360" w:lineRule="auto"/>
              <w:ind w:left="-28" w:right="-108"/>
            </w:pPr>
            <w:proofErr w:type="spellStart"/>
            <w:r>
              <w:t>Tukiyem</w:t>
            </w:r>
            <w:proofErr w:type="spellEnd"/>
          </w:p>
        </w:tc>
        <w:tc>
          <w:tcPr>
            <w:tcW w:w="1080" w:type="dxa"/>
            <w:vAlign w:val="center"/>
          </w:tcPr>
          <w:p w14:paraId="4C5300C3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99</w:t>
            </w:r>
          </w:p>
        </w:tc>
        <w:tc>
          <w:tcPr>
            <w:tcW w:w="1440" w:type="dxa"/>
            <w:vAlign w:val="center"/>
          </w:tcPr>
          <w:p w14:paraId="27511BBF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Sport</w:t>
            </w:r>
          </w:p>
        </w:tc>
        <w:tc>
          <w:tcPr>
            <w:tcW w:w="1800" w:type="dxa"/>
            <w:vAlign w:val="center"/>
          </w:tcPr>
          <w:p w14:paraId="6DA23F3B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530" w:type="dxa"/>
            <w:vAlign w:val="center"/>
          </w:tcPr>
          <w:p w14:paraId="0460BA44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167</w:t>
            </w:r>
          </w:p>
        </w:tc>
      </w:tr>
      <w:tr w:rsidR="0040065E" w14:paraId="7E1F39AB" w14:textId="77777777" w:rsidTr="00337175">
        <w:tc>
          <w:tcPr>
            <w:tcW w:w="2313" w:type="dxa"/>
            <w:vAlign w:val="center"/>
          </w:tcPr>
          <w:p w14:paraId="76D41C24" w14:textId="77777777" w:rsidR="0040065E" w:rsidRDefault="0040065E" w:rsidP="00337175">
            <w:pPr>
              <w:spacing w:line="360" w:lineRule="auto"/>
              <w:ind w:left="-28" w:right="-108"/>
            </w:pPr>
            <w:r>
              <w:t>Elis</w:t>
            </w:r>
          </w:p>
        </w:tc>
        <w:tc>
          <w:tcPr>
            <w:tcW w:w="1080" w:type="dxa"/>
            <w:vAlign w:val="center"/>
          </w:tcPr>
          <w:p w14:paraId="42487B8D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32</w:t>
            </w:r>
          </w:p>
        </w:tc>
        <w:tc>
          <w:tcPr>
            <w:tcW w:w="1440" w:type="dxa"/>
            <w:vAlign w:val="center"/>
          </w:tcPr>
          <w:p w14:paraId="71B8AE68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Music</w:t>
            </w:r>
          </w:p>
        </w:tc>
        <w:tc>
          <w:tcPr>
            <w:tcW w:w="1800" w:type="dxa"/>
            <w:vAlign w:val="center"/>
          </w:tcPr>
          <w:p w14:paraId="5507B1FC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530" w:type="dxa"/>
            <w:vAlign w:val="center"/>
          </w:tcPr>
          <w:p w14:paraId="2343E119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170</w:t>
            </w:r>
          </w:p>
        </w:tc>
      </w:tr>
      <w:tr w:rsidR="0040065E" w14:paraId="6B60096E" w14:textId="77777777" w:rsidTr="00337175">
        <w:tc>
          <w:tcPr>
            <w:tcW w:w="2313" w:type="dxa"/>
            <w:vAlign w:val="center"/>
          </w:tcPr>
          <w:p w14:paraId="0EF4612A" w14:textId="77777777" w:rsidR="0040065E" w:rsidRDefault="0040065E" w:rsidP="00337175">
            <w:pPr>
              <w:spacing w:line="360" w:lineRule="auto"/>
              <w:ind w:left="-28" w:right="-108"/>
            </w:pPr>
            <w:r>
              <w:t>Yolanda</w:t>
            </w:r>
          </w:p>
        </w:tc>
        <w:tc>
          <w:tcPr>
            <w:tcW w:w="1080" w:type="dxa"/>
            <w:vAlign w:val="center"/>
          </w:tcPr>
          <w:p w14:paraId="50404E77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28</w:t>
            </w:r>
          </w:p>
        </w:tc>
        <w:tc>
          <w:tcPr>
            <w:tcW w:w="1440" w:type="dxa"/>
            <w:vAlign w:val="center"/>
          </w:tcPr>
          <w:p w14:paraId="4E0F0CA3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Game</w:t>
            </w:r>
          </w:p>
        </w:tc>
        <w:tc>
          <w:tcPr>
            <w:tcW w:w="1800" w:type="dxa"/>
            <w:vAlign w:val="center"/>
          </w:tcPr>
          <w:p w14:paraId="3264A826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530" w:type="dxa"/>
            <w:vAlign w:val="center"/>
          </w:tcPr>
          <w:p w14:paraId="5A9398F6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164</w:t>
            </w:r>
          </w:p>
        </w:tc>
      </w:tr>
    </w:tbl>
    <w:p w14:paraId="6ECF2C54" w14:textId="77777777" w:rsidR="00186FC1" w:rsidRDefault="00186FC1" w:rsidP="003D2944">
      <w:pPr>
        <w:spacing w:line="360" w:lineRule="auto"/>
        <w:jc w:val="center"/>
        <w:rPr>
          <w:b/>
          <w:sz w:val="40"/>
        </w:rPr>
      </w:pPr>
    </w:p>
    <w:p w14:paraId="73290B5A" w14:textId="4D9BD88B" w:rsidR="00BC6DE8" w:rsidRPr="002865B3" w:rsidRDefault="00144466" w:rsidP="003D2944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TICDER</w:t>
      </w:r>
    </w:p>
    <w:p w14:paraId="08A57C93" w14:textId="77777777" w:rsidR="00A31730" w:rsidRPr="002865B3" w:rsidRDefault="00144466" w:rsidP="003D2944">
      <w:pPr>
        <w:spacing w:line="360" w:lineRule="auto"/>
        <w:ind w:firstLine="720"/>
        <w:jc w:val="both"/>
      </w:pPr>
      <w:r>
        <w:rPr>
          <w:b/>
        </w:rPr>
        <w:t>TICDER</w:t>
      </w:r>
      <w:r w:rsidR="005D0B84" w:rsidRPr="00812219">
        <w:t xml:space="preserve"> </w:t>
      </w:r>
      <w:r>
        <w:t>is a</w:t>
      </w:r>
      <w:r w:rsidR="004457CE" w:rsidRPr="00812219">
        <w:t xml:space="preserve"> </w:t>
      </w:r>
      <w:r w:rsidRPr="00144466">
        <w:t xml:space="preserve">social search </w:t>
      </w:r>
      <w:r>
        <w:t>app</w:t>
      </w:r>
      <w:r w:rsidRPr="00144466">
        <w:t xml:space="preserve"> that allows users to </w:t>
      </w:r>
      <w:r>
        <w:t>find a date</w:t>
      </w:r>
      <w:r w:rsidR="00051F1A" w:rsidRPr="00812219">
        <w:t xml:space="preserve">. </w:t>
      </w:r>
      <w:r w:rsidR="00B63500">
        <w:t>T</w:t>
      </w:r>
      <w:r w:rsidR="00E45428" w:rsidRPr="00812219">
        <w:t xml:space="preserve">he </w:t>
      </w:r>
      <w:r w:rsidR="00854F89" w:rsidRPr="00812219">
        <w:t>customer</w:t>
      </w:r>
      <w:r w:rsidR="00E45428" w:rsidRPr="00812219">
        <w:t xml:space="preserve"> </w:t>
      </w:r>
      <w:r w:rsidR="00854F89" w:rsidRPr="00812219">
        <w:t xml:space="preserve">of </w:t>
      </w:r>
      <w:r>
        <w:rPr>
          <w:b/>
        </w:rPr>
        <w:t>TICDER</w:t>
      </w:r>
      <w:r w:rsidR="00854F89" w:rsidRPr="00812219">
        <w:t xml:space="preserve"> </w:t>
      </w:r>
      <w:r w:rsidR="00B63500">
        <w:t>is increasing</w:t>
      </w:r>
      <w:r w:rsidR="003B14C4" w:rsidRPr="00812219">
        <w:t xml:space="preserve"> </w:t>
      </w:r>
      <w:r w:rsidR="00B63500">
        <w:t>b</w:t>
      </w:r>
      <w:r w:rsidR="000969D6" w:rsidRPr="00812219">
        <w:t xml:space="preserve">ecause </w:t>
      </w:r>
      <w:r>
        <w:t xml:space="preserve">desperate people, who want to find a lover </w:t>
      </w:r>
      <w:r w:rsidR="00B63500">
        <w:t>grows</w:t>
      </w:r>
      <w:r w:rsidR="003B14C4" w:rsidRPr="00812219">
        <w:t xml:space="preserve"> rapidly each day.</w:t>
      </w:r>
      <w:r w:rsidR="00051F1A" w:rsidRPr="00812219">
        <w:t xml:space="preserve"> </w:t>
      </w:r>
      <w:r>
        <w:t xml:space="preserve">You as </w:t>
      </w:r>
      <w:r w:rsidR="0051669A">
        <w:t xml:space="preserve">a </w:t>
      </w:r>
      <w:r>
        <w:t>well-known programmer asked</w:t>
      </w:r>
      <w:r w:rsidR="000969D6" w:rsidRPr="00812219">
        <w:t xml:space="preserve"> to build</w:t>
      </w:r>
      <w:r w:rsidR="007A4CCD" w:rsidRPr="00812219">
        <w:t xml:space="preserve"> an application that can give </w:t>
      </w:r>
      <w:r w:rsidR="003B14C4" w:rsidRPr="00812219">
        <w:t xml:space="preserve">an </w:t>
      </w:r>
      <w:r w:rsidR="007A4CCD" w:rsidRPr="00812219">
        <w:t>expert solution</w:t>
      </w:r>
      <w:r w:rsidR="003B14C4" w:rsidRPr="00812219">
        <w:t xml:space="preserve"> for helping </w:t>
      </w:r>
      <w:r>
        <w:rPr>
          <w:b/>
        </w:rPr>
        <w:t>TICDER</w:t>
      </w:r>
      <w:r w:rsidR="00854F89" w:rsidRPr="00812219">
        <w:t xml:space="preserve"> </w:t>
      </w:r>
      <w:r>
        <w:t>to help users find a matching date</w:t>
      </w:r>
      <w:r w:rsidR="002865B3" w:rsidRPr="00812219">
        <w:t xml:space="preserve">. </w:t>
      </w:r>
      <w:r w:rsidR="0051669A" w:rsidRPr="006E554D">
        <w:t>Below</w:t>
      </w:r>
      <w:r w:rsidR="00854F89" w:rsidRPr="00812219">
        <w:t xml:space="preserve"> are</w:t>
      </w:r>
      <w:r w:rsidR="00A31730" w:rsidRPr="00812219">
        <w:t xml:space="preserve"> the description</w:t>
      </w:r>
      <w:r w:rsidR="006F236C" w:rsidRPr="00812219">
        <w:t>s</w:t>
      </w:r>
      <w:r w:rsidR="00A31730" w:rsidRPr="00812219">
        <w:t xml:space="preserve"> </w:t>
      </w:r>
      <w:r w:rsidR="00854F89" w:rsidRPr="00812219">
        <w:t xml:space="preserve">of </w:t>
      </w:r>
      <w:r w:rsidR="005E2320" w:rsidRPr="00812219">
        <w:t>this application</w:t>
      </w:r>
      <w:r w:rsidR="00A31730" w:rsidRPr="00812219">
        <w:t>:</w:t>
      </w:r>
    </w:p>
    <w:p w14:paraId="4FA8D710" w14:textId="77777777" w:rsidR="002865B3" w:rsidRPr="002865B3" w:rsidRDefault="002865B3" w:rsidP="003D2944">
      <w:pPr>
        <w:spacing w:line="360" w:lineRule="auto"/>
        <w:ind w:firstLine="720"/>
        <w:jc w:val="both"/>
      </w:pPr>
    </w:p>
    <w:p w14:paraId="1B4F5B7A" w14:textId="77777777" w:rsidR="00861E7E" w:rsidRPr="006E554D" w:rsidRDefault="00861E7E" w:rsidP="003D2944">
      <w:pPr>
        <w:pStyle w:val="Heading1"/>
      </w:pPr>
      <w:bookmarkStart w:id="0" w:name="OLE_LINK1"/>
      <w:r w:rsidRPr="006E554D">
        <w:t xml:space="preserve">The </w:t>
      </w:r>
      <w:r w:rsidR="005E2320" w:rsidRPr="006E554D">
        <w:t>application consists</w:t>
      </w:r>
      <w:r w:rsidRPr="006E554D">
        <w:t xml:space="preserve"> of </w:t>
      </w:r>
      <w:r w:rsidRPr="006E554D">
        <w:rPr>
          <w:b/>
        </w:rPr>
        <w:t>6 main menu</w:t>
      </w:r>
      <w:r w:rsidR="005E2320" w:rsidRPr="006E554D">
        <w:rPr>
          <w:b/>
        </w:rPr>
        <w:t>s</w:t>
      </w:r>
      <w:r w:rsidRPr="006E554D">
        <w:t xml:space="preserve">. </w:t>
      </w:r>
      <w:r w:rsidR="00B63500" w:rsidRPr="006E554D">
        <w:t>They</w:t>
      </w:r>
      <w:r w:rsidRPr="006E554D">
        <w:t xml:space="preserve"> are:</w:t>
      </w:r>
    </w:p>
    <w:bookmarkEnd w:id="0"/>
    <w:p w14:paraId="4E7528EB" w14:textId="77777777" w:rsidR="00861E7E" w:rsidRPr="006E554D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>View</w:t>
      </w:r>
      <w:r w:rsidR="00F268B5" w:rsidRPr="006E554D">
        <w:rPr>
          <w:b/>
        </w:rPr>
        <w:t xml:space="preserve"> </w:t>
      </w:r>
      <w:r w:rsidR="0051669A" w:rsidRPr="006E554D">
        <w:rPr>
          <w:b/>
        </w:rPr>
        <w:t>M</w:t>
      </w:r>
      <w:r w:rsidR="00144466" w:rsidRPr="006E554D">
        <w:rPr>
          <w:b/>
        </w:rPr>
        <w:t>embers</w:t>
      </w:r>
    </w:p>
    <w:p w14:paraId="7FAF91CA" w14:textId="77777777" w:rsidR="00861E7E" w:rsidRPr="006E554D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 xml:space="preserve">Add </w:t>
      </w:r>
      <w:r w:rsidR="00F268B5" w:rsidRPr="006E554D">
        <w:rPr>
          <w:b/>
        </w:rPr>
        <w:t xml:space="preserve">a </w:t>
      </w:r>
      <w:r w:rsidR="0051669A" w:rsidRPr="006E554D">
        <w:rPr>
          <w:b/>
        </w:rPr>
        <w:t>N</w:t>
      </w:r>
      <w:r w:rsidR="00F268B5" w:rsidRPr="006E554D">
        <w:rPr>
          <w:b/>
        </w:rPr>
        <w:t xml:space="preserve">ew </w:t>
      </w:r>
      <w:r w:rsidR="0051669A" w:rsidRPr="006E554D">
        <w:rPr>
          <w:b/>
        </w:rPr>
        <w:t>M</w:t>
      </w:r>
      <w:r w:rsidR="00144466" w:rsidRPr="006E554D">
        <w:rPr>
          <w:b/>
        </w:rPr>
        <w:t>ember</w:t>
      </w:r>
    </w:p>
    <w:p w14:paraId="0D78EB19" w14:textId="77777777" w:rsidR="00861E7E" w:rsidRPr="006E554D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 xml:space="preserve">Update </w:t>
      </w:r>
      <w:r w:rsidR="0051669A" w:rsidRPr="006E554D">
        <w:rPr>
          <w:b/>
        </w:rPr>
        <w:t>M</w:t>
      </w:r>
      <w:r w:rsidR="00144466" w:rsidRPr="006E554D">
        <w:rPr>
          <w:b/>
        </w:rPr>
        <w:t xml:space="preserve">ember’s </w:t>
      </w:r>
      <w:r w:rsidR="0051669A" w:rsidRPr="006E554D">
        <w:rPr>
          <w:b/>
        </w:rPr>
        <w:t>P</w:t>
      </w:r>
      <w:r w:rsidR="00144466" w:rsidRPr="006E554D">
        <w:rPr>
          <w:b/>
        </w:rPr>
        <w:t>rofile</w:t>
      </w:r>
    </w:p>
    <w:p w14:paraId="72DFC32B" w14:textId="77777777" w:rsidR="00861E7E" w:rsidRPr="006E554D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 xml:space="preserve">Delete </w:t>
      </w:r>
      <w:r w:rsidR="0051669A" w:rsidRPr="006E554D">
        <w:rPr>
          <w:b/>
        </w:rPr>
        <w:t>M</w:t>
      </w:r>
      <w:r w:rsidR="00144466" w:rsidRPr="006E554D">
        <w:rPr>
          <w:b/>
        </w:rPr>
        <w:t>ember</w:t>
      </w:r>
    </w:p>
    <w:p w14:paraId="0D4F4574" w14:textId="77777777" w:rsidR="00861E7E" w:rsidRPr="006E554D" w:rsidRDefault="00144466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 xml:space="preserve">Search </w:t>
      </w:r>
      <w:r w:rsidR="0051669A" w:rsidRPr="006E554D">
        <w:rPr>
          <w:b/>
        </w:rPr>
        <w:t>M</w:t>
      </w:r>
      <w:r w:rsidRPr="006E554D">
        <w:rPr>
          <w:b/>
        </w:rPr>
        <w:t>atch</w:t>
      </w:r>
    </w:p>
    <w:p w14:paraId="35283E4B" w14:textId="0C77698C" w:rsidR="00861E7E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lastRenderedPageBreak/>
        <w:t>Exit</w:t>
      </w:r>
    </w:p>
    <w:p w14:paraId="5C18E4A4" w14:textId="77777777" w:rsidR="00833923" w:rsidRPr="00833923" w:rsidRDefault="00833923" w:rsidP="00833923">
      <w:pPr>
        <w:spacing w:line="360" w:lineRule="auto"/>
        <w:ind w:left="360"/>
        <w:jc w:val="both"/>
        <w:rPr>
          <w:b/>
        </w:rPr>
      </w:pPr>
    </w:p>
    <w:p w14:paraId="15E57E2B" w14:textId="6E1DB942" w:rsidR="006E554D" w:rsidRDefault="002865B3" w:rsidP="006E554D">
      <w:pPr>
        <w:spacing w:line="360" w:lineRule="auto"/>
        <w:ind w:left="360"/>
        <w:jc w:val="both"/>
        <w:rPr>
          <w:noProof/>
        </w:rPr>
      </w:pPr>
      <w:r w:rsidRPr="00812219">
        <w:t xml:space="preserve">Then, the application will ask the user to input the </w:t>
      </w:r>
      <w:r w:rsidRPr="00812219">
        <w:rPr>
          <w:b/>
        </w:rPr>
        <w:t>choice</w:t>
      </w:r>
      <w:r w:rsidRPr="006E554D">
        <w:t xml:space="preserve">. </w:t>
      </w:r>
      <w:r w:rsidR="006817C6" w:rsidRPr="006E554D">
        <w:t>T</w:t>
      </w:r>
      <w:r w:rsidRPr="006E554D">
        <w:t>he choice</w:t>
      </w:r>
      <w:r w:rsidRPr="00812219">
        <w:t xml:space="preserve"> must be </w:t>
      </w:r>
      <w:r w:rsidR="00812219" w:rsidRPr="00812219">
        <w:rPr>
          <w:b/>
        </w:rPr>
        <w:t>numeric</w:t>
      </w:r>
      <w:r w:rsidRPr="00812219">
        <w:t xml:space="preserve"> and </w:t>
      </w:r>
      <w:r w:rsidRPr="00812219">
        <w:rPr>
          <w:b/>
        </w:rPr>
        <w:t>between 1 and 6</w:t>
      </w:r>
      <w:r w:rsidRPr="00812219">
        <w:t>.</w:t>
      </w:r>
      <w:r w:rsidR="006E554D">
        <w:rPr>
          <w:noProof/>
        </w:rPr>
        <w:t xml:space="preserve"> </w:t>
      </w:r>
    </w:p>
    <w:p w14:paraId="0E4DA8C0" w14:textId="77777777" w:rsidR="006E554D" w:rsidRDefault="006E554D" w:rsidP="006E554D">
      <w:pPr>
        <w:keepNext/>
        <w:spacing w:line="360" w:lineRule="auto"/>
        <w:ind w:left="360"/>
        <w:jc w:val="both"/>
      </w:pPr>
      <w:r>
        <w:rPr>
          <w:noProof/>
          <w:lang w:eastAsia="en-US"/>
        </w:rPr>
        <w:drawing>
          <wp:inline distT="0" distB="0" distL="0" distR="0" wp14:anchorId="75B0BC19" wp14:editId="51C13AC4">
            <wp:extent cx="6271404" cy="1609725"/>
            <wp:effectExtent l="19050" t="19050" r="152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6993"/>
                    <a:stretch/>
                  </pic:blipFill>
                  <pic:spPr bwMode="auto">
                    <a:xfrm>
                      <a:off x="0" y="0"/>
                      <a:ext cx="6271404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A3A61" w14:textId="1D305351" w:rsidR="00C66F9E" w:rsidRDefault="006E554D" w:rsidP="006E554D">
      <w:pPr>
        <w:pStyle w:val="Caption"/>
        <w:ind w:left="284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1</w:t>
        </w:r>
      </w:fldSimple>
      <w:r>
        <w:t>.</w:t>
      </w:r>
      <w:proofErr w:type="gramEnd"/>
      <w:r>
        <w:t xml:space="preserve"> Main Menu</w:t>
      </w:r>
    </w:p>
    <w:p w14:paraId="0C8E6CC4" w14:textId="77777777" w:rsidR="00C66F9E" w:rsidRPr="002865B3" w:rsidRDefault="00C66F9E" w:rsidP="003D2944">
      <w:pPr>
        <w:spacing w:line="360" w:lineRule="auto"/>
        <w:ind w:left="360"/>
        <w:jc w:val="both"/>
      </w:pPr>
    </w:p>
    <w:p w14:paraId="4EEF404B" w14:textId="1B653ACA" w:rsidR="002865B3" w:rsidRPr="00812219" w:rsidRDefault="00B63500" w:rsidP="003D2944">
      <w:pPr>
        <w:pStyle w:val="Heading1"/>
      </w:pPr>
      <w:bookmarkStart w:id="1" w:name="OLE_LINK7"/>
      <w:bookmarkStart w:id="2" w:name="OLE_LINK8"/>
      <w:bookmarkStart w:id="3" w:name="OLE_LINK9"/>
      <w:r>
        <w:t>If th</w:t>
      </w:r>
      <w:r w:rsidR="002865B3" w:rsidRPr="00812219">
        <w:t xml:space="preserve">e user chooses </w:t>
      </w:r>
      <w:r w:rsidR="002865B3" w:rsidRPr="006E554D">
        <w:rPr>
          <w:b/>
        </w:rPr>
        <w:t>menu 1</w:t>
      </w:r>
      <w:r w:rsidR="002865B3" w:rsidRPr="006E554D">
        <w:t xml:space="preserve"> “</w:t>
      </w:r>
      <w:r w:rsidR="002865B3" w:rsidRPr="006E554D">
        <w:rPr>
          <w:b/>
        </w:rPr>
        <w:t xml:space="preserve">View </w:t>
      </w:r>
      <w:r w:rsidR="009044E7" w:rsidRPr="006E554D">
        <w:rPr>
          <w:b/>
        </w:rPr>
        <w:t>M</w:t>
      </w:r>
      <w:r w:rsidR="00144466" w:rsidRPr="006E554D">
        <w:rPr>
          <w:b/>
        </w:rPr>
        <w:t>embers</w:t>
      </w:r>
      <w:r w:rsidR="002865B3" w:rsidRPr="006E554D">
        <w:t>”</w:t>
      </w:r>
      <w:r w:rsidR="002865B3" w:rsidRPr="00812219">
        <w:t>, then:</w:t>
      </w:r>
    </w:p>
    <w:p w14:paraId="4B8253B7" w14:textId="17F97F2D" w:rsidR="002865B3" w:rsidRPr="002865B3" w:rsidRDefault="002865B3" w:rsidP="003D2944">
      <w:pPr>
        <w:pStyle w:val="Heading2"/>
      </w:pPr>
      <w:r w:rsidRPr="00812219">
        <w:t xml:space="preserve">The application will </w:t>
      </w:r>
      <w:r w:rsidRPr="00C36486">
        <w:rPr>
          <w:b/>
        </w:rPr>
        <w:t xml:space="preserve">show </w:t>
      </w:r>
      <w:r w:rsidR="00C36486" w:rsidRPr="00C36486">
        <w:rPr>
          <w:b/>
        </w:rPr>
        <w:t>a sub menu</w:t>
      </w:r>
      <w:r w:rsidR="00C36486">
        <w:t xml:space="preserve"> consists of ‘</w:t>
      </w:r>
      <w:r w:rsidR="00C36486" w:rsidRPr="00C36486">
        <w:rPr>
          <w:b/>
        </w:rPr>
        <w:t>Male</w:t>
      </w:r>
      <w:r w:rsidR="00C36486">
        <w:t>’ and ‘</w:t>
      </w:r>
      <w:proofErr w:type="gramStart"/>
      <w:r w:rsidR="00C36486" w:rsidRPr="00C36486">
        <w:rPr>
          <w:b/>
        </w:rPr>
        <w:t>Female</w:t>
      </w:r>
      <w:proofErr w:type="gramEnd"/>
      <w:r w:rsidR="00C36486">
        <w:t xml:space="preserve">’ </w:t>
      </w:r>
      <w:r w:rsidRPr="00812219">
        <w:t xml:space="preserve">and ask the user to input the </w:t>
      </w:r>
      <w:r w:rsidRPr="00833923">
        <w:rPr>
          <w:b/>
        </w:rPr>
        <w:t>choice</w:t>
      </w:r>
      <w:r w:rsidRPr="00833923">
        <w:t xml:space="preserve">. </w:t>
      </w:r>
      <w:r w:rsidR="006817C6" w:rsidRPr="00833923">
        <w:t>T</w:t>
      </w:r>
      <w:r w:rsidRPr="00833923">
        <w:t xml:space="preserve">he choice must be </w:t>
      </w:r>
      <w:r w:rsidR="00A6433D" w:rsidRPr="00833923">
        <w:rPr>
          <w:b/>
        </w:rPr>
        <w:t>numeric</w:t>
      </w:r>
      <w:r w:rsidR="00A6433D" w:rsidRPr="00812219">
        <w:rPr>
          <w:b/>
        </w:rPr>
        <w:t xml:space="preserve"> </w:t>
      </w:r>
      <w:r w:rsidR="00A6433D" w:rsidRPr="00812219">
        <w:t xml:space="preserve">and </w:t>
      </w:r>
      <w:r w:rsidR="00B63500">
        <w:t xml:space="preserve">either </w:t>
      </w:r>
      <w:r w:rsidR="00B63500" w:rsidRPr="00B63500">
        <w:rPr>
          <w:b/>
        </w:rPr>
        <w:t>1</w:t>
      </w:r>
      <w:r w:rsidR="00F268B5" w:rsidRPr="00812219">
        <w:rPr>
          <w:b/>
        </w:rPr>
        <w:t xml:space="preserve"> or </w:t>
      </w:r>
      <w:r w:rsidRPr="00812219">
        <w:rPr>
          <w:b/>
        </w:rPr>
        <w:t>2</w:t>
      </w:r>
      <w:r w:rsidR="00DC2396" w:rsidRPr="00812219">
        <w:t xml:space="preserve">. </w:t>
      </w:r>
      <w:r w:rsidR="00F268B5" w:rsidRPr="00812219">
        <w:t>The user can also i</w:t>
      </w:r>
      <w:r w:rsidR="00DC2396" w:rsidRPr="00812219">
        <w:t xml:space="preserve">nput </w:t>
      </w:r>
      <w:r w:rsidRPr="00812219">
        <w:rPr>
          <w:b/>
        </w:rPr>
        <w:t>0</w:t>
      </w:r>
      <w:r w:rsidRPr="00812219">
        <w:t xml:space="preserve"> to </w:t>
      </w:r>
      <w:r w:rsidRPr="00812219">
        <w:rPr>
          <w:b/>
        </w:rPr>
        <w:t xml:space="preserve">back </w:t>
      </w:r>
      <w:r w:rsidRPr="00812219">
        <w:t>to</w:t>
      </w:r>
      <w:r w:rsidRPr="00812219">
        <w:rPr>
          <w:b/>
        </w:rPr>
        <w:t xml:space="preserve"> main menu</w:t>
      </w:r>
      <w:r w:rsidRPr="00812219">
        <w:t>.</w:t>
      </w:r>
      <w:bookmarkStart w:id="4" w:name="_GoBack"/>
      <w:bookmarkEnd w:id="4"/>
    </w:p>
    <w:bookmarkEnd w:id="1"/>
    <w:bookmarkEnd w:id="2"/>
    <w:p w14:paraId="200D2F2B" w14:textId="77777777" w:rsidR="00833923" w:rsidRDefault="00144466" w:rsidP="00833923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59722150" wp14:editId="0A74D674">
            <wp:extent cx="5486400" cy="592931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 t="15256" r="44121" b="74164"/>
                    <a:stretch/>
                  </pic:blipFill>
                  <pic:spPr bwMode="auto">
                    <a:xfrm>
                      <a:off x="0" y="0"/>
                      <a:ext cx="5486400" cy="59293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25E7B" w14:textId="146573B2" w:rsidR="00BC6D28" w:rsidRDefault="00833923" w:rsidP="00833923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2</w:t>
        </w:r>
      </w:fldSimple>
      <w:r>
        <w:t>.</w:t>
      </w:r>
      <w:proofErr w:type="gramEnd"/>
      <w:r>
        <w:t xml:space="preserve"> View Members </w:t>
      </w:r>
      <w:r w:rsidR="00673247">
        <w:t xml:space="preserve">Sub </w:t>
      </w:r>
      <w:r>
        <w:t>Menu</w:t>
      </w:r>
    </w:p>
    <w:p w14:paraId="5DBB77F2" w14:textId="77777777" w:rsidR="00833923" w:rsidRPr="00833923" w:rsidRDefault="00833923" w:rsidP="00833923"/>
    <w:p w14:paraId="5E7F8E11" w14:textId="77777777" w:rsidR="00C916DE" w:rsidRPr="00812219" w:rsidRDefault="002865B3" w:rsidP="003D2944">
      <w:pPr>
        <w:pStyle w:val="Heading2"/>
      </w:pPr>
      <w:bookmarkStart w:id="5" w:name="OLE_LINK2"/>
      <w:bookmarkStart w:id="6" w:name="OLE_LINK3"/>
      <w:bookmarkStart w:id="7" w:name="OLE_LINK4"/>
      <w:r w:rsidRPr="00812219">
        <w:t xml:space="preserve">If the user chooses the </w:t>
      </w:r>
      <w:r w:rsidRPr="00812219">
        <w:rPr>
          <w:b/>
        </w:rPr>
        <w:t>sub menu 1</w:t>
      </w:r>
      <w:r w:rsidRPr="00812219">
        <w:t xml:space="preserve"> (“</w:t>
      </w:r>
      <w:r w:rsidR="00B3596B">
        <w:rPr>
          <w:b/>
        </w:rPr>
        <w:t>Male</w:t>
      </w:r>
      <w:r w:rsidRPr="00812219">
        <w:t xml:space="preserve">”), then the application will show </w:t>
      </w:r>
      <w:r w:rsidRPr="00812219">
        <w:rPr>
          <w:b/>
        </w:rPr>
        <w:t xml:space="preserve">all </w:t>
      </w:r>
      <w:r w:rsidR="00B3596B">
        <w:rPr>
          <w:b/>
        </w:rPr>
        <w:t>Male</w:t>
      </w:r>
      <w:r w:rsidRPr="00812219">
        <w:rPr>
          <w:b/>
        </w:rPr>
        <w:t xml:space="preserve"> facts</w:t>
      </w:r>
      <w:bookmarkEnd w:id="5"/>
      <w:bookmarkEnd w:id="6"/>
      <w:bookmarkEnd w:id="7"/>
      <w:r w:rsidR="00A25F54" w:rsidRPr="00812219">
        <w:t>.</w:t>
      </w:r>
    </w:p>
    <w:p w14:paraId="0D4F7759" w14:textId="77777777" w:rsidR="00833923" w:rsidRDefault="00B3596B" w:rsidP="00833923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3F53D231" wp14:editId="0DB38888">
            <wp:extent cx="5486400" cy="1165345"/>
            <wp:effectExtent l="19050" t="1905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5" t="29487" r="21511" b="49424"/>
                    <a:stretch/>
                  </pic:blipFill>
                  <pic:spPr bwMode="auto">
                    <a:xfrm>
                      <a:off x="0" y="0"/>
                      <a:ext cx="5486400" cy="1165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05E7" w14:textId="45ABC49D" w:rsidR="00A25F54" w:rsidRDefault="00833923" w:rsidP="00833923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3</w:t>
        </w:r>
      </w:fldSimple>
      <w:r>
        <w:t>.</w:t>
      </w:r>
      <w:proofErr w:type="gramEnd"/>
      <w:r>
        <w:t xml:space="preserve"> List of Male Facts</w:t>
      </w:r>
    </w:p>
    <w:p w14:paraId="0A41660F" w14:textId="77777777" w:rsidR="00A25F54" w:rsidRPr="00812219" w:rsidRDefault="00A25F54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2</w:t>
      </w:r>
      <w:r w:rsidRPr="00812219">
        <w:t xml:space="preserve"> (“</w:t>
      </w:r>
      <w:r w:rsidR="00B3596B">
        <w:rPr>
          <w:b/>
        </w:rPr>
        <w:t>Female</w:t>
      </w:r>
      <w:r w:rsidRPr="00812219">
        <w:t xml:space="preserve">”), then the application will show </w:t>
      </w:r>
      <w:r w:rsidRPr="00812219">
        <w:rPr>
          <w:b/>
        </w:rPr>
        <w:t xml:space="preserve">all </w:t>
      </w:r>
      <w:r w:rsidR="00B3596B">
        <w:rPr>
          <w:b/>
        </w:rPr>
        <w:t>Female</w:t>
      </w:r>
      <w:r w:rsidRPr="00812219">
        <w:rPr>
          <w:b/>
        </w:rPr>
        <w:t xml:space="preserve"> facts</w:t>
      </w:r>
      <w:r w:rsidRPr="00812219">
        <w:t>.</w:t>
      </w:r>
    </w:p>
    <w:p w14:paraId="2D3508DE" w14:textId="77777777" w:rsidR="00833923" w:rsidRDefault="00B3596B" w:rsidP="00833923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3B897E02" wp14:editId="24B3D9D6">
            <wp:extent cx="5486400" cy="1158969"/>
            <wp:effectExtent l="19050" t="1905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3" t="19036" r="34391" b="60809"/>
                    <a:stretch/>
                  </pic:blipFill>
                  <pic:spPr bwMode="auto">
                    <a:xfrm>
                      <a:off x="0" y="0"/>
                      <a:ext cx="5486400" cy="1158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4F996" w14:textId="6BEFC935" w:rsidR="00861E7E" w:rsidRDefault="00833923" w:rsidP="00833923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4</w:t>
        </w:r>
      </w:fldSimple>
      <w:r>
        <w:t>.</w:t>
      </w:r>
      <w:proofErr w:type="gramEnd"/>
      <w:r>
        <w:t xml:space="preserve"> List of Female Facts</w:t>
      </w:r>
    </w:p>
    <w:bookmarkEnd w:id="3"/>
    <w:p w14:paraId="1617A272" w14:textId="77777777" w:rsidR="00A25F54" w:rsidRDefault="00A25F54" w:rsidP="003D2944">
      <w:pPr>
        <w:spacing w:line="360" w:lineRule="auto"/>
        <w:jc w:val="both"/>
      </w:pPr>
    </w:p>
    <w:p w14:paraId="23BFB6AC" w14:textId="3D81BDBF" w:rsidR="00A25F54" w:rsidRPr="00812219" w:rsidRDefault="00B63500" w:rsidP="003D2944">
      <w:pPr>
        <w:pStyle w:val="Heading1"/>
      </w:pPr>
      <w:bookmarkStart w:id="8" w:name="OLE_LINK22"/>
      <w:r>
        <w:t>If the</w:t>
      </w:r>
      <w:r w:rsidR="00A25F54" w:rsidRPr="00812219">
        <w:t xml:space="preserve"> user chooses </w:t>
      </w:r>
      <w:r w:rsidR="00A25F54" w:rsidRPr="00812219">
        <w:rPr>
          <w:b/>
        </w:rPr>
        <w:t xml:space="preserve">menu </w:t>
      </w:r>
      <w:r w:rsidR="00A25F54" w:rsidRPr="00833923">
        <w:rPr>
          <w:b/>
        </w:rPr>
        <w:t>2</w:t>
      </w:r>
      <w:r w:rsidR="00A25F54" w:rsidRPr="00833923">
        <w:t xml:space="preserve"> “</w:t>
      </w:r>
      <w:r w:rsidR="00A25F54" w:rsidRPr="00833923">
        <w:rPr>
          <w:b/>
        </w:rPr>
        <w:t xml:space="preserve">Add a </w:t>
      </w:r>
      <w:r w:rsidR="009044E7" w:rsidRPr="00833923">
        <w:rPr>
          <w:b/>
        </w:rPr>
        <w:t>N</w:t>
      </w:r>
      <w:r w:rsidR="00A25F54" w:rsidRPr="00833923">
        <w:rPr>
          <w:b/>
        </w:rPr>
        <w:t xml:space="preserve">ew </w:t>
      </w:r>
      <w:r w:rsidR="009044E7" w:rsidRPr="00833923">
        <w:rPr>
          <w:b/>
        </w:rPr>
        <w:t>M</w:t>
      </w:r>
      <w:r w:rsidR="00B3596B" w:rsidRPr="00833923">
        <w:rPr>
          <w:b/>
        </w:rPr>
        <w:t>ember</w:t>
      </w:r>
      <w:r w:rsidR="00A25F54" w:rsidRPr="00833923">
        <w:t>”, then</w:t>
      </w:r>
      <w:r w:rsidR="00A25F54" w:rsidRPr="00812219">
        <w:t>:</w:t>
      </w:r>
    </w:p>
    <w:p w14:paraId="0CCFB45D" w14:textId="3D604678" w:rsidR="00A25F54" w:rsidRPr="002865B3" w:rsidRDefault="00A25F54" w:rsidP="003D2944">
      <w:pPr>
        <w:pStyle w:val="Heading2"/>
        <w:numPr>
          <w:ilvl w:val="0"/>
          <w:numId w:val="6"/>
        </w:numPr>
        <w:ind w:left="567" w:hanging="283"/>
      </w:pPr>
      <w:r w:rsidRPr="00812219">
        <w:t xml:space="preserve">The application will </w:t>
      </w:r>
      <w:r w:rsidR="00C36486" w:rsidRPr="00C36486">
        <w:rPr>
          <w:b/>
        </w:rPr>
        <w:t>show a sub menu</w:t>
      </w:r>
      <w:r w:rsidR="00C36486">
        <w:t xml:space="preserve"> consists of ‘</w:t>
      </w:r>
      <w:r w:rsidR="00C36486" w:rsidRPr="00C36486">
        <w:rPr>
          <w:b/>
        </w:rPr>
        <w:t>Male</w:t>
      </w:r>
      <w:r w:rsidR="00C36486">
        <w:t>’ and ‘</w:t>
      </w:r>
      <w:proofErr w:type="gramStart"/>
      <w:r w:rsidR="00C36486" w:rsidRPr="00C36486">
        <w:rPr>
          <w:b/>
        </w:rPr>
        <w:t>Female</w:t>
      </w:r>
      <w:proofErr w:type="gramEnd"/>
      <w:r w:rsidR="00C36486">
        <w:t xml:space="preserve">’ </w:t>
      </w:r>
      <w:r w:rsidRPr="00812219">
        <w:t xml:space="preserve">and ask the user to input the </w:t>
      </w:r>
      <w:r w:rsidRPr="00833923">
        <w:rPr>
          <w:b/>
        </w:rPr>
        <w:t>choice</w:t>
      </w:r>
      <w:r w:rsidRPr="00833923">
        <w:t xml:space="preserve">. </w:t>
      </w:r>
      <w:r w:rsidR="006817C6" w:rsidRPr="00833923">
        <w:t>T</w:t>
      </w:r>
      <w:r w:rsidR="00C66F9E" w:rsidRPr="00833923">
        <w:t>he choice must</w:t>
      </w:r>
      <w:r w:rsidR="00C66F9E" w:rsidRPr="00812219">
        <w:t xml:space="preserve"> be </w:t>
      </w:r>
      <w:r w:rsidR="00A6433D" w:rsidRPr="00812219">
        <w:rPr>
          <w:b/>
        </w:rPr>
        <w:t>numeric</w:t>
      </w:r>
      <w:r w:rsidR="00A6433D" w:rsidRPr="00812219">
        <w:t xml:space="preserve"> and </w:t>
      </w:r>
      <w:r w:rsidR="00B63500">
        <w:t>either</w:t>
      </w:r>
      <w:r w:rsidR="00C66F9E" w:rsidRPr="00812219">
        <w:t xml:space="preserve"> </w:t>
      </w:r>
      <w:r w:rsidR="00C66F9E" w:rsidRPr="00812219">
        <w:rPr>
          <w:b/>
        </w:rPr>
        <w:t xml:space="preserve">1 </w:t>
      </w:r>
      <w:r w:rsidR="00812219">
        <w:rPr>
          <w:b/>
        </w:rPr>
        <w:t>and</w:t>
      </w:r>
      <w:r w:rsidR="00C66F9E" w:rsidRPr="00812219">
        <w:rPr>
          <w:b/>
        </w:rPr>
        <w:t xml:space="preserve"> 2</w:t>
      </w:r>
      <w:r w:rsidR="00C66F9E" w:rsidRPr="00812219">
        <w:t xml:space="preserve">. The user can also input </w:t>
      </w:r>
      <w:r w:rsidR="00C66F9E" w:rsidRPr="00812219">
        <w:rPr>
          <w:b/>
        </w:rPr>
        <w:t>0</w:t>
      </w:r>
      <w:r w:rsidR="00C66F9E" w:rsidRPr="00812219">
        <w:t xml:space="preserve"> to </w:t>
      </w:r>
      <w:r w:rsidR="00C66F9E" w:rsidRPr="00812219">
        <w:rPr>
          <w:b/>
        </w:rPr>
        <w:t xml:space="preserve">back </w:t>
      </w:r>
      <w:r w:rsidR="00C66F9E" w:rsidRPr="00812219">
        <w:t>to</w:t>
      </w:r>
      <w:r w:rsidR="00C66F9E" w:rsidRPr="00812219">
        <w:rPr>
          <w:b/>
        </w:rPr>
        <w:t xml:space="preserve"> main menu</w:t>
      </w:r>
      <w:r w:rsidR="00DC2396" w:rsidRPr="00812219">
        <w:t>.</w:t>
      </w:r>
    </w:p>
    <w:p w14:paraId="29C0F25E" w14:textId="77777777" w:rsidR="00673247" w:rsidRDefault="00B3596B" w:rsidP="00673247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22B8A8AE" wp14:editId="1A86EE20">
            <wp:extent cx="5486400" cy="712922"/>
            <wp:effectExtent l="19050" t="19050" r="1905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9" t="27061" r="31647" b="62113"/>
                    <a:stretch/>
                  </pic:blipFill>
                  <pic:spPr bwMode="auto">
                    <a:xfrm>
                      <a:off x="0" y="0"/>
                      <a:ext cx="5486400" cy="712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6F907" w14:textId="08D5C2B4" w:rsidR="00A25F54" w:rsidRDefault="00673247" w:rsidP="00673247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5</w:t>
        </w:r>
      </w:fldSimple>
      <w:r>
        <w:t>.</w:t>
      </w:r>
      <w:proofErr w:type="gramEnd"/>
      <w:r>
        <w:t xml:space="preserve"> Add New Member Sub Menu</w:t>
      </w:r>
    </w:p>
    <w:p w14:paraId="7BA894C7" w14:textId="77777777" w:rsidR="00833923" w:rsidRPr="002865B3" w:rsidRDefault="00833923" w:rsidP="003D2944">
      <w:pPr>
        <w:spacing w:line="360" w:lineRule="auto"/>
        <w:ind w:left="567"/>
        <w:jc w:val="both"/>
      </w:pPr>
    </w:p>
    <w:p w14:paraId="18CC3F96" w14:textId="77777777" w:rsidR="00A25F54" w:rsidRPr="00812219" w:rsidRDefault="00A25F54" w:rsidP="003D2944">
      <w:pPr>
        <w:pStyle w:val="Heading2"/>
      </w:pPr>
      <w:bookmarkStart w:id="9" w:name="OLE_LINK16"/>
      <w:bookmarkStart w:id="10" w:name="OLE_LINK17"/>
      <w:r w:rsidRPr="00812219">
        <w:t xml:space="preserve">If the user chooses the </w:t>
      </w:r>
      <w:r w:rsidRPr="00812219">
        <w:rPr>
          <w:b/>
        </w:rPr>
        <w:t>sub menu 1</w:t>
      </w:r>
      <w:r w:rsidRPr="00812219">
        <w:t xml:space="preserve"> (“</w:t>
      </w:r>
      <w:r w:rsidR="00BC3F3E">
        <w:rPr>
          <w:b/>
        </w:rPr>
        <w:t>Male</w:t>
      </w:r>
      <w:r w:rsidRPr="00812219">
        <w:t>”), then:</w:t>
      </w:r>
    </w:p>
    <w:p w14:paraId="6EB02040" w14:textId="76FCEDCF" w:rsidR="00A25F54" w:rsidRPr="00833923" w:rsidRDefault="00A25F54" w:rsidP="003D2944">
      <w:pPr>
        <w:pStyle w:val="Heading3"/>
      </w:pPr>
      <w:bookmarkStart w:id="11" w:name="OLE_LINK10"/>
      <w:bookmarkStart w:id="12" w:name="OLE_LINK11"/>
      <w:r w:rsidRPr="00833923">
        <w:t>The application will ask the user to input the</w:t>
      </w:r>
      <w:r w:rsidR="00D4123F" w:rsidRPr="00833923">
        <w:t xml:space="preserve"> </w:t>
      </w:r>
      <w:r w:rsidR="00D4123F" w:rsidRPr="00833923">
        <w:rPr>
          <w:b/>
        </w:rPr>
        <w:t>name</w:t>
      </w:r>
      <w:r w:rsidR="00C66F9E" w:rsidRPr="00833923">
        <w:rPr>
          <w:b/>
        </w:rPr>
        <w:t xml:space="preserve"> of </w:t>
      </w:r>
      <w:r w:rsidR="00BC3F3E" w:rsidRPr="00833923">
        <w:rPr>
          <w:b/>
        </w:rPr>
        <w:t>the member</w:t>
      </w:r>
      <w:r w:rsidR="00D4123F" w:rsidRPr="00833923">
        <w:t xml:space="preserve">. </w:t>
      </w:r>
      <w:r w:rsidR="009044E7" w:rsidRPr="00833923">
        <w:t>T</w:t>
      </w:r>
      <w:r w:rsidR="00D4123F" w:rsidRPr="00833923">
        <w:t xml:space="preserve">he </w:t>
      </w:r>
      <w:r w:rsidR="00D4123F" w:rsidRPr="00833923">
        <w:rPr>
          <w:b/>
        </w:rPr>
        <w:t>length</w:t>
      </w:r>
      <w:r w:rsidR="00D4123F" w:rsidRPr="00833923">
        <w:t xml:space="preserve"> of </w:t>
      </w:r>
      <w:r w:rsidR="00C66F9E" w:rsidRPr="00833923">
        <w:t xml:space="preserve">the </w:t>
      </w:r>
      <w:r w:rsidR="00D4123F" w:rsidRPr="00833923">
        <w:rPr>
          <w:b/>
        </w:rPr>
        <w:t>name</w:t>
      </w:r>
      <w:r w:rsidR="00D4123F" w:rsidRPr="00833923">
        <w:t xml:space="preserve"> must be </w:t>
      </w:r>
      <w:r w:rsidR="00D4123F" w:rsidRPr="00833923">
        <w:rPr>
          <w:b/>
        </w:rPr>
        <w:t xml:space="preserve">between </w:t>
      </w:r>
      <w:r w:rsidR="00C66F9E" w:rsidRPr="00833923">
        <w:rPr>
          <w:b/>
        </w:rPr>
        <w:t>3</w:t>
      </w:r>
      <w:r w:rsidR="00D4123F" w:rsidRPr="00833923">
        <w:rPr>
          <w:b/>
        </w:rPr>
        <w:t xml:space="preserve"> and 2</w:t>
      </w:r>
      <w:r w:rsidR="00C66F9E" w:rsidRPr="00833923">
        <w:rPr>
          <w:b/>
        </w:rPr>
        <w:t>0</w:t>
      </w:r>
      <w:r w:rsidR="00D4123F" w:rsidRPr="00833923">
        <w:t xml:space="preserve"> characters.</w:t>
      </w:r>
      <w:bookmarkEnd w:id="11"/>
      <w:bookmarkEnd w:id="12"/>
    </w:p>
    <w:p w14:paraId="75D23161" w14:textId="11582962" w:rsidR="00D4123F" w:rsidRPr="00833923" w:rsidRDefault="00D4123F" w:rsidP="003D2944">
      <w:pPr>
        <w:pStyle w:val="Heading3"/>
      </w:pPr>
      <w:bookmarkStart w:id="13" w:name="OLE_LINK12"/>
      <w:bookmarkStart w:id="14" w:name="OLE_LINK13"/>
      <w:r w:rsidRPr="00833923">
        <w:t xml:space="preserve">The application will ask the user to input the </w:t>
      </w:r>
      <w:r w:rsidR="00BC3F3E" w:rsidRPr="00833923">
        <w:rPr>
          <w:b/>
        </w:rPr>
        <w:t>member</w:t>
      </w:r>
      <w:r w:rsidR="00BC3F3E" w:rsidRPr="00833923">
        <w:t>’</w:t>
      </w:r>
      <w:r w:rsidR="00BC3F3E" w:rsidRPr="00833923">
        <w:rPr>
          <w:b/>
        </w:rPr>
        <w:t>s</w:t>
      </w:r>
      <w:r w:rsidR="00C66F9E" w:rsidRPr="00833923">
        <w:rPr>
          <w:b/>
        </w:rPr>
        <w:t xml:space="preserve"> </w:t>
      </w:r>
      <w:r w:rsidR="00BC3F3E" w:rsidRPr="00833923">
        <w:rPr>
          <w:b/>
        </w:rPr>
        <w:t>age</w:t>
      </w:r>
      <w:r w:rsidRPr="00833923">
        <w:t xml:space="preserve">. </w:t>
      </w:r>
      <w:r w:rsidR="009044E7" w:rsidRPr="00833923">
        <w:t>T</w:t>
      </w:r>
      <w:r w:rsidRPr="00833923">
        <w:t xml:space="preserve">he </w:t>
      </w:r>
      <w:r w:rsidR="00BC3F3E" w:rsidRPr="00833923">
        <w:rPr>
          <w:b/>
        </w:rPr>
        <w:t>age</w:t>
      </w:r>
      <w:r w:rsidR="00C66F9E" w:rsidRPr="00833923">
        <w:t xml:space="preserve"> </w:t>
      </w:r>
      <w:r w:rsidRPr="00833923">
        <w:t xml:space="preserve">must be </w:t>
      </w:r>
      <w:r w:rsidR="00BC3F3E" w:rsidRPr="00833923">
        <w:rPr>
          <w:b/>
        </w:rPr>
        <w:t>numeric and</w:t>
      </w:r>
      <w:r w:rsidR="00BC3F3E" w:rsidRPr="00833923">
        <w:t xml:space="preserve"> </w:t>
      </w:r>
      <w:r w:rsidR="00BC3F3E" w:rsidRPr="00833923">
        <w:rPr>
          <w:b/>
        </w:rPr>
        <w:t>between</w:t>
      </w:r>
      <w:r w:rsidRPr="00833923">
        <w:t xml:space="preserve"> </w:t>
      </w:r>
      <w:r w:rsidR="00BC3F3E" w:rsidRPr="00833923">
        <w:rPr>
          <w:b/>
        </w:rPr>
        <w:t>16 and 80</w:t>
      </w:r>
      <w:r w:rsidR="00BC3F3E" w:rsidRPr="00833923">
        <w:t>.</w:t>
      </w:r>
    </w:p>
    <w:p w14:paraId="1BBD5971" w14:textId="180EA58E" w:rsidR="00D4123F" w:rsidRPr="00833923" w:rsidRDefault="00D4123F" w:rsidP="003D2944">
      <w:pPr>
        <w:pStyle w:val="Heading3"/>
      </w:pPr>
      <w:r w:rsidRPr="00833923">
        <w:t xml:space="preserve">The application will ask the user to input the </w:t>
      </w:r>
      <w:r w:rsidR="00BC3F3E" w:rsidRPr="00833923">
        <w:rPr>
          <w:b/>
        </w:rPr>
        <w:t>member</w:t>
      </w:r>
      <w:r w:rsidR="00BC3F3E" w:rsidRPr="00833923">
        <w:t>’</w:t>
      </w:r>
      <w:r w:rsidR="00BC3F3E" w:rsidRPr="00833923">
        <w:rPr>
          <w:b/>
        </w:rPr>
        <w:t>s hobby</w:t>
      </w:r>
      <w:r w:rsidRPr="00833923">
        <w:t xml:space="preserve">. </w:t>
      </w:r>
      <w:r w:rsidR="009044E7" w:rsidRPr="00833923">
        <w:t>T</w:t>
      </w:r>
      <w:r w:rsidRPr="00833923">
        <w:t xml:space="preserve">he </w:t>
      </w:r>
      <w:r w:rsidR="00BC3F3E" w:rsidRPr="00833923">
        <w:rPr>
          <w:b/>
        </w:rPr>
        <w:t>hobby</w:t>
      </w:r>
      <w:r w:rsidR="00C66F9E" w:rsidRPr="00833923">
        <w:rPr>
          <w:b/>
        </w:rPr>
        <w:t xml:space="preserve"> </w:t>
      </w:r>
      <w:r w:rsidRPr="00833923">
        <w:t xml:space="preserve">must be </w:t>
      </w:r>
      <w:r w:rsidR="00C66F9E" w:rsidRPr="00833923">
        <w:rPr>
          <w:b/>
        </w:rPr>
        <w:t>either</w:t>
      </w:r>
      <w:r w:rsidRPr="00833923">
        <w:t xml:space="preserve"> “</w:t>
      </w:r>
      <w:r w:rsidR="00BC3F3E" w:rsidRPr="00833923">
        <w:rPr>
          <w:b/>
        </w:rPr>
        <w:t>Sport</w:t>
      </w:r>
      <w:r w:rsidR="00C66F9E" w:rsidRPr="00833923">
        <w:t>”</w:t>
      </w:r>
      <w:r w:rsidR="00BC3F3E" w:rsidRPr="00833923">
        <w:t>, “</w:t>
      </w:r>
      <w:r w:rsidR="00BC3F3E" w:rsidRPr="00833923">
        <w:rPr>
          <w:b/>
        </w:rPr>
        <w:t>Music</w:t>
      </w:r>
      <w:r w:rsidR="00BC3F3E" w:rsidRPr="00833923">
        <w:t>”</w:t>
      </w:r>
      <w:r w:rsidR="00C66F9E" w:rsidRPr="00833923">
        <w:t xml:space="preserve"> or </w:t>
      </w:r>
      <w:r w:rsidR="00BC3F3E" w:rsidRPr="00833923">
        <w:t>“</w:t>
      </w:r>
      <w:r w:rsidR="00BC3F3E" w:rsidRPr="00833923">
        <w:rPr>
          <w:b/>
        </w:rPr>
        <w:t>Game</w:t>
      </w:r>
      <w:r w:rsidRPr="00833923">
        <w:t>”.</w:t>
      </w:r>
      <w:r w:rsidR="00C66F9E" w:rsidRPr="00833923">
        <w:t xml:space="preserve"> </w:t>
      </w:r>
      <w:r w:rsidR="008E5B46" w:rsidRPr="00833923">
        <w:t>(</w:t>
      </w:r>
      <w:r w:rsidR="008E5B46" w:rsidRPr="00833923">
        <w:rPr>
          <w:b/>
        </w:rPr>
        <w:t>CASE-SENSITIVE</w:t>
      </w:r>
      <w:r w:rsidR="008E5B46" w:rsidRPr="00833923">
        <w:t>)</w:t>
      </w:r>
    </w:p>
    <w:p w14:paraId="4A1CF9A0" w14:textId="18ADEB22" w:rsidR="00D4123F" w:rsidRPr="00833923" w:rsidRDefault="00D4123F" w:rsidP="003D2944">
      <w:pPr>
        <w:pStyle w:val="Heading3"/>
      </w:pPr>
      <w:r w:rsidRPr="00833923">
        <w:t xml:space="preserve">The application will ask the user to input the </w:t>
      </w:r>
      <w:r w:rsidR="00BC3F3E" w:rsidRPr="00833923">
        <w:rPr>
          <w:b/>
        </w:rPr>
        <w:t>member</w:t>
      </w:r>
      <w:r w:rsidR="00BC3F3E" w:rsidRPr="00833923">
        <w:t>’</w:t>
      </w:r>
      <w:r w:rsidR="00BC3F3E" w:rsidRPr="00833923">
        <w:rPr>
          <w:b/>
        </w:rPr>
        <w:t xml:space="preserve">s </w:t>
      </w:r>
      <w:r w:rsidR="00BD1891" w:rsidRPr="00833923">
        <w:rPr>
          <w:b/>
        </w:rPr>
        <w:t>relationship preference</w:t>
      </w:r>
      <w:r w:rsidRPr="00833923">
        <w:t xml:space="preserve">. </w:t>
      </w:r>
      <w:r w:rsidR="009044E7" w:rsidRPr="00833923">
        <w:t>T</w:t>
      </w:r>
      <w:r w:rsidRPr="00833923">
        <w:t xml:space="preserve">he </w:t>
      </w:r>
      <w:r w:rsidR="00BD1891" w:rsidRPr="00833923">
        <w:rPr>
          <w:b/>
        </w:rPr>
        <w:t>preference</w:t>
      </w:r>
      <w:r w:rsidR="00BD1891" w:rsidRPr="00833923">
        <w:t xml:space="preserve"> </w:t>
      </w:r>
      <w:r w:rsidR="00BC3F3E" w:rsidRPr="00833923">
        <w:t xml:space="preserve">must be </w:t>
      </w:r>
      <w:r w:rsidR="00BC3F3E" w:rsidRPr="00833923">
        <w:rPr>
          <w:b/>
        </w:rPr>
        <w:t>either</w:t>
      </w:r>
      <w:r w:rsidR="00BC3F3E" w:rsidRPr="00833923">
        <w:t xml:space="preserve"> “</w:t>
      </w:r>
      <w:r w:rsidR="00BC3F3E" w:rsidRPr="00833923">
        <w:rPr>
          <w:b/>
        </w:rPr>
        <w:t>Male</w:t>
      </w:r>
      <w:r w:rsidR="00BC3F3E" w:rsidRPr="00833923">
        <w:t>” or “</w:t>
      </w:r>
      <w:r w:rsidR="00BC3F3E" w:rsidRPr="00833923">
        <w:rPr>
          <w:b/>
        </w:rPr>
        <w:t>Female</w:t>
      </w:r>
      <w:r w:rsidR="00BC3F3E" w:rsidRPr="00833923">
        <w:t>”. (</w:t>
      </w:r>
      <w:r w:rsidR="00BC3F3E" w:rsidRPr="00833923">
        <w:rPr>
          <w:b/>
        </w:rPr>
        <w:t>CASE-SENSITIVE</w:t>
      </w:r>
      <w:r w:rsidR="00BC3F3E" w:rsidRPr="00833923">
        <w:t>)</w:t>
      </w:r>
      <w:r w:rsidR="008E5B46" w:rsidRPr="00833923">
        <w:t xml:space="preserve"> </w:t>
      </w:r>
    </w:p>
    <w:p w14:paraId="54A14418" w14:textId="415D3E78" w:rsidR="00D4123F" w:rsidRPr="00833923" w:rsidRDefault="00CE3DDF" w:rsidP="003D2944">
      <w:pPr>
        <w:pStyle w:val="Heading3"/>
      </w:pPr>
      <w:r w:rsidRPr="00833923">
        <w:t xml:space="preserve">The application will ask the user to input the </w:t>
      </w:r>
      <w:r w:rsidR="00BC3F3E" w:rsidRPr="00833923">
        <w:rPr>
          <w:b/>
        </w:rPr>
        <w:t>member</w:t>
      </w:r>
      <w:r w:rsidR="00BC3F3E" w:rsidRPr="00833923">
        <w:t>’</w:t>
      </w:r>
      <w:r w:rsidR="00BC3F3E" w:rsidRPr="00833923">
        <w:rPr>
          <w:b/>
        </w:rPr>
        <w:t>s height</w:t>
      </w:r>
      <w:r w:rsidR="008E5B46" w:rsidRPr="00833923">
        <w:t xml:space="preserve">. </w:t>
      </w:r>
      <w:r w:rsidR="009044E7" w:rsidRPr="00833923">
        <w:t>T</w:t>
      </w:r>
      <w:r w:rsidR="008E5B46" w:rsidRPr="00833923">
        <w:t xml:space="preserve">he </w:t>
      </w:r>
      <w:r w:rsidR="00BC3F3E" w:rsidRPr="00833923">
        <w:rPr>
          <w:b/>
        </w:rPr>
        <w:t>height</w:t>
      </w:r>
      <w:r w:rsidRPr="00833923">
        <w:t xml:space="preserve"> must be </w:t>
      </w:r>
      <w:r w:rsidRPr="00833923">
        <w:rPr>
          <w:b/>
        </w:rPr>
        <w:t>numeric</w:t>
      </w:r>
      <w:r w:rsidRPr="00833923">
        <w:t xml:space="preserve"> and </w:t>
      </w:r>
      <w:r w:rsidRPr="00833923">
        <w:rPr>
          <w:b/>
        </w:rPr>
        <w:t xml:space="preserve">between </w:t>
      </w:r>
      <w:r w:rsidR="00BC3F3E" w:rsidRPr="00833923">
        <w:rPr>
          <w:b/>
        </w:rPr>
        <w:t>100</w:t>
      </w:r>
      <w:r w:rsidRPr="00833923">
        <w:rPr>
          <w:b/>
        </w:rPr>
        <w:t xml:space="preserve"> and </w:t>
      </w:r>
      <w:r w:rsidR="00BC3F3E" w:rsidRPr="00833923">
        <w:rPr>
          <w:b/>
        </w:rPr>
        <w:t>240</w:t>
      </w:r>
      <w:r w:rsidRPr="00833923">
        <w:t>.</w:t>
      </w:r>
    </w:p>
    <w:p w14:paraId="1EBD4EEB" w14:textId="2F070399" w:rsidR="00BC3F3E" w:rsidRPr="00BC3F3E" w:rsidRDefault="00BC3F3E" w:rsidP="003D2944">
      <w:pPr>
        <w:pStyle w:val="Heading3"/>
      </w:pPr>
      <w:r w:rsidRPr="00833923">
        <w:t xml:space="preserve">The application will ask the user to input the </w:t>
      </w:r>
      <w:r w:rsidRPr="00833923">
        <w:rPr>
          <w:b/>
        </w:rPr>
        <w:t>member</w:t>
      </w:r>
      <w:r w:rsidRPr="00833923">
        <w:t>’</w:t>
      </w:r>
      <w:r w:rsidRPr="00833923">
        <w:rPr>
          <w:b/>
        </w:rPr>
        <w:t>s income</w:t>
      </w:r>
      <w:r w:rsidRPr="00833923">
        <w:t xml:space="preserve">. </w:t>
      </w:r>
      <w:r w:rsidR="00BD1891" w:rsidRPr="00833923">
        <w:t>T</w:t>
      </w:r>
      <w:r w:rsidRPr="00833923">
        <w:t xml:space="preserve">he </w:t>
      </w:r>
      <w:r w:rsidRPr="00833923">
        <w:rPr>
          <w:b/>
        </w:rPr>
        <w:t>income</w:t>
      </w:r>
      <w:r w:rsidRPr="00833923">
        <w:t xml:space="preserve"> must be </w:t>
      </w:r>
      <w:r w:rsidRPr="00833923">
        <w:rPr>
          <w:b/>
        </w:rPr>
        <w:t>numeric</w:t>
      </w:r>
      <w:r w:rsidRPr="00833923">
        <w:t xml:space="preserve"> and </w:t>
      </w:r>
      <w:r w:rsidRPr="00833923">
        <w:rPr>
          <w:b/>
        </w:rPr>
        <w:t>between 0 and 10</w:t>
      </w:r>
      <w:r w:rsidR="001260D5" w:rsidRPr="00833923">
        <w:rPr>
          <w:b/>
        </w:rPr>
        <w:t>.</w:t>
      </w:r>
      <w:r w:rsidRPr="00833923">
        <w:rPr>
          <w:b/>
        </w:rPr>
        <w:t>000</w:t>
      </w:r>
      <w:r w:rsidRPr="00833923">
        <w:t>.</w:t>
      </w:r>
    </w:p>
    <w:p w14:paraId="5F89433E" w14:textId="77777777" w:rsidR="00CE3DDF" w:rsidRPr="00812219" w:rsidRDefault="00CE3DDF" w:rsidP="003D2944">
      <w:pPr>
        <w:pStyle w:val="Heading3"/>
      </w:pPr>
      <w:r w:rsidRPr="00812219">
        <w:t>After that,</w:t>
      </w:r>
      <w:r w:rsidR="00F73C17" w:rsidRPr="00812219">
        <w:t xml:space="preserve"> the application will </w:t>
      </w:r>
      <w:r w:rsidR="00F73C17" w:rsidRPr="00812219">
        <w:rPr>
          <w:b/>
        </w:rPr>
        <w:t>i</w:t>
      </w:r>
      <w:r w:rsidR="008E5B46" w:rsidRPr="00812219">
        <w:rPr>
          <w:b/>
        </w:rPr>
        <w:t>nsert</w:t>
      </w:r>
      <w:r w:rsidR="00F73C17" w:rsidRPr="00812219">
        <w:t xml:space="preserve"> all data </w:t>
      </w:r>
      <w:r w:rsidR="00F73C17" w:rsidRPr="00812219">
        <w:rPr>
          <w:b/>
        </w:rPr>
        <w:t>into</w:t>
      </w:r>
      <w:r w:rsidR="00F73C17" w:rsidRPr="00812219">
        <w:t xml:space="preserve"> the </w:t>
      </w:r>
      <w:r w:rsidR="00BC3F3E">
        <w:rPr>
          <w:b/>
        </w:rPr>
        <w:t>Male</w:t>
      </w:r>
      <w:r w:rsidR="00F73C17" w:rsidRPr="00812219">
        <w:rPr>
          <w:b/>
        </w:rPr>
        <w:t xml:space="preserve"> facts</w:t>
      </w:r>
      <w:r w:rsidR="00F73C17" w:rsidRPr="00812219">
        <w:t>.</w:t>
      </w:r>
    </w:p>
    <w:bookmarkEnd w:id="13"/>
    <w:bookmarkEnd w:id="14"/>
    <w:p w14:paraId="62BBEBEC" w14:textId="77777777" w:rsidR="00673247" w:rsidRDefault="00673247" w:rsidP="00673247">
      <w:pPr>
        <w:keepNext/>
        <w:tabs>
          <w:tab w:val="left" w:pos="810"/>
        </w:tabs>
        <w:spacing w:line="360" w:lineRule="auto"/>
        <w:ind w:left="567"/>
      </w:pPr>
      <w:r>
        <w:rPr>
          <w:noProof/>
          <w:lang w:eastAsia="en-US"/>
        </w:rPr>
        <w:lastRenderedPageBreak/>
        <w:drawing>
          <wp:inline distT="0" distB="0" distL="0" distR="0" wp14:anchorId="53EAD1C4" wp14:editId="6ADCE551">
            <wp:extent cx="6305550" cy="27336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5925E" w14:textId="0A2B7BAC" w:rsidR="00D4123F" w:rsidRDefault="00673247" w:rsidP="00673247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6</w:t>
        </w:r>
      </w:fldSimple>
      <w:r>
        <w:t>.</w:t>
      </w:r>
      <w:proofErr w:type="gramEnd"/>
      <w:r>
        <w:t xml:space="preserve"> Input new Male Member Data</w:t>
      </w:r>
    </w:p>
    <w:p w14:paraId="152CE8C2" w14:textId="77777777" w:rsidR="00F73C17" w:rsidRPr="00812219" w:rsidRDefault="00F73C17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2</w:t>
      </w:r>
      <w:r w:rsidRPr="00812219">
        <w:t xml:space="preserve"> (“</w:t>
      </w:r>
      <w:r w:rsidR="00D17E5F">
        <w:rPr>
          <w:b/>
        </w:rPr>
        <w:t>Female</w:t>
      </w:r>
      <w:r w:rsidRPr="00812219">
        <w:t>”), then:</w:t>
      </w:r>
    </w:p>
    <w:p w14:paraId="76EA0E53" w14:textId="4187D949" w:rsidR="00D17E5F" w:rsidRPr="00673247" w:rsidRDefault="00D17E5F" w:rsidP="003D2944">
      <w:pPr>
        <w:pStyle w:val="Heading3"/>
        <w:numPr>
          <w:ilvl w:val="0"/>
          <w:numId w:val="25"/>
        </w:numPr>
        <w:ind w:left="900"/>
      </w:pPr>
      <w:r w:rsidRPr="00673247">
        <w:t xml:space="preserve">The application will ask the user to input the </w:t>
      </w:r>
      <w:r w:rsidRPr="00673247">
        <w:rPr>
          <w:b/>
        </w:rPr>
        <w:t>name of the member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Pr="00673247">
        <w:rPr>
          <w:b/>
        </w:rPr>
        <w:t>length</w:t>
      </w:r>
      <w:r w:rsidRPr="00673247">
        <w:t xml:space="preserve"> of the </w:t>
      </w:r>
      <w:r w:rsidRPr="00673247">
        <w:rPr>
          <w:b/>
        </w:rPr>
        <w:t>name</w:t>
      </w:r>
      <w:r w:rsidRPr="00673247">
        <w:t xml:space="preserve"> must be </w:t>
      </w:r>
      <w:r w:rsidRPr="00673247">
        <w:rPr>
          <w:b/>
        </w:rPr>
        <w:t>between 3 and 20</w:t>
      </w:r>
      <w:r w:rsidRPr="00673247">
        <w:t xml:space="preserve"> characters.</w:t>
      </w:r>
    </w:p>
    <w:p w14:paraId="0C347AAB" w14:textId="28E53553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age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Pr="00673247">
        <w:rPr>
          <w:b/>
        </w:rPr>
        <w:t>age</w:t>
      </w:r>
      <w:r w:rsidRPr="00673247">
        <w:t xml:space="preserve"> must be </w:t>
      </w:r>
      <w:r w:rsidRPr="00673247">
        <w:rPr>
          <w:b/>
        </w:rPr>
        <w:t>numeric and</w:t>
      </w:r>
      <w:r w:rsidRPr="00673247">
        <w:t xml:space="preserve"> </w:t>
      </w:r>
      <w:r w:rsidRPr="00673247">
        <w:rPr>
          <w:b/>
        </w:rPr>
        <w:t>between</w:t>
      </w:r>
      <w:r w:rsidRPr="00673247">
        <w:t xml:space="preserve"> </w:t>
      </w:r>
      <w:r w:rsidRPr="00673247">
        <w:rPr>
          <w:b/>
        </w:rPr>
        <w:t>16 and 80</w:t>
      </w:r>
      <w:r w:rsidRPr="00673247">
        <w:t>.</w:t>
      </w:r>
    </w:p>
    <w:p w14:paraId="5452B6FB" w14:textId="7EE62641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hobby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Pr="00673247">
        <w:rPr>
          <w:b/>
        </w:rPr>
        <w:t xml:space="preserve">hobby </w:t>
      </w:r>
      <w:r w:rsidRPr="00673247">
        <w:t xml:space="preserve">must be </w:t>
      </w:r>
      <w:r w:rsidRPr="00673247">
        <w:rPr>
          <w:b/>
        </w:rPr>
        <w:t>either</w:t>
      </w:r>
      <w:r w:rsidRPr="00673247">
        <w:t xml:space="preserve"> “</w:t>
      </w:r>
      <w:r w:rsidRPr="00673247">
        <w:rPr>
          <w:b/>
        </w:rPr>
        <w:t>Sport</w:t>
      </w:r>
      <w:r w:rsidRPr="00673247">
        <w:t>”, “</w:t>
      </w:r>
      <w:r w:rsidRPr="00673247">
        <w:rPr>
          <w:b/>
        </w:rPr>
        <w:t>Music</w:t>
      </w:r>
      <w:r w:rsidRPr="00673247">
        <w:t>” or “</w:t>
      </w:r>
      <w:r w:rsidRPr="00673247">
        <w:rPr>
          <w:b/>
        </w:rPr>
        <w:t>Game</w:t>
      </w:r>
      <w:r w:rsidRPr="00673247">
        <w:t>”. (</w:t>
      </w:r>
      <w:r w:rsidRPr="00673247">
        <w:rPr>
          <w:b/>
        </w:rPr>
        <w:t>CASE-SENSITIVE</w:t>
      </w:r>
      <w:r w:rsidRPr="00673247">
        <w:t>)</w:t>
      </w:r>
    </w:p>
    <w:p w14:paraId="04429241" w14:textId="1682BD65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 xml:space="preserve">s </w:t>
      </w:r>
      <w:r w:rsidR="008155DE" w:rsidRPr="00673247">
        <w:rPr>
          <w:b/>
        </w:rPr>
        <w:t>relationship preference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="008155DE" w:rsidRPr="00673247">
        <w:rPr>
          <w:b/>
        </w:rPr>
        <w:t>preference</w:t>
      </w:r>
      <w:r w:rsidR="008155DE" w:rsidRPr="00673247">
        <w:t xml:space="preserve"> </w:t>
      </w:r>
      <w:r w:rsidRPr="00673247">
        <w:t xml:space="preserve">must be </w:t>
      </w:r>
      <w:r w:rsidRPr="00673247">
        <w:rPr>
          <w:b/>
        </w:rPr>
        <w:t>either</w:t>
      </w:r>
      <w:r w:rsidRPr="00673247">
        <w:t xml:space="preserve"> “</w:t>
      </w:r>
      <w:r w:rsidRPr="00673247">
        <w:rPr>
          <w:b/>
        </w:rPr>
        <w:t>Male</w:t>
      </w:r>
      <w:r w:rsidRPr="00673247">
        <w:t>” or “</w:t>
      </w:r>
      <w:r w:rsidRPr="00673247">
        <w:rPr>
          <w:b/>
        </w:rPr>
        <w:t>Female</w:t>
      </w:r>
      <w:r w:rsidRPr="00673247">
        <w:t>”. (</w:t>
      </w:r>
      <w:r w:rsidRPr="00673247">
        <w:rPr>
          <w:b/>
        </w:rPr>
        <w:t>CASE-SENSITIVE</w:t>
      </w:r>
      <w:r w:rsidRPr="00673247">
        <w:t xml:space="preserve">) </w:t>
      </w:r>
    </w:p>
    <w:p w14:paraId="08F17DA4" w14:textId="1810F967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height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Pr="00673247">
        <w:rPr>
          <w:b/>
        </w:rPr>
        <w:t>height</w:t>
      </w:r>
      <w:r w:rsidRPr="00673247">
        <w:t xml:space="preserve"> must be </w:t>
      </w:r>
      <w:r w:rsidRPr="00673247">
        <w:rPr>
          <w:b/>
        </w:rPr>
        <w:t>numeric</w:t>
      </w:r>
      <w:r w:rsidRPr="00673247">
        <w:t xml:space="preserve"> and </w:t>
      </w:r>
      <w:r w:rsidRPr="00673247">
        <w:rPr>
          <w:b/>
        </w:rPr>
        <w:t>between 100 and 240</w:t>
      </w:r>
      <w:r w:rsidRPr="00673247">
        <w:t>.</w:t>
      </w:r>
    </w:p>
    <w:p w14:paraId="336DAEA2" w14:textId="77777777" w:rsidR="00F73C17" w:rsidRPr="00673247" w:rsidRDefault="00F73C17" w:rsidP="003D2944">
      <w:pPr>
        <w:pStyle w:val="Heading3"/>
      </w:pPr>
      <w:r w:rsidRPr="00673247">
        <w:t xml:space="preserve">After that, the application will </w:t>
      </w:r>
      <w:r w:rsidRPr="00673247">
        <w:rPr>
          <w:b/>
        </w:rPr>
        <w:t>insert</w:t>
      </w:r>
      <w:r w:rsidRPr="00673247">
        <w:t xml:space="preserve"> all data </w:t>
      </w:r>
      <w:r w:rsidRPr="00673247">
        <w:rPr>
          <w:b/>
        </w:rPr>
        <w:t>into</w:t>
      </w:r>
      <w:r w:rsidRPr="00673247">
        <w:t xml:space="preserve"> the </w:t>
      </w:r>
      <w:r w:rsidR="00D17E5F" w:rsidRPr="00673247">
        <w:rPr>
          <w:b/>
        </w:rPr>
        <w:t>Female</w:t>
      </w:r>
      <w:r w:rsidRPr="00673247">
        <w:rPr>
          <w:b/>
        </w:rPr>
        <w:t xml:space="preserve"> facts</w:t>
      </w:r>
      <w:r w:rsidRPr="00673247">
        <w:t>.</w:t>
      </w:r>
    </w:p>
    <w:p w14:paraId="51876D66" w14:textId="77777777" w:rsidR="00673247" w:rsidRDefault="00673247" w:rsidP="00673247">
      <w:pPr>
        <w:keepNext/>
        <w:spacing w:line="360" w:lineRule="auto"/>
        <w:ind w:left="567"/>
      </w:pPr>
      <w:r w:rsidRPr="00673247">
        <w:rPr>
          <w:noProof/>
        </w:rPr>
        <w:lastRenderedPageBreak/>
        <w:t xml:space="preserve"> </w:t>
      </w:r>
      <w:r>
        <w:rPr>
          <w:noProof/>
          <w:lang w:eastAsia="en-US"/>
        </w:rPr>
        <w:drawing>
          <wp:inline distT="0" distB="0" distL="0" distR="0" wp14:anchorId="7FBD6646" wp14:editId="69135ADB">
            <wp:extent cx="6315075" cy="24098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13D38" w14:textId="1E4FB79D" w:rsidR="00572882" w:rsidRPr="00572882" w:rsidRDefault="00673247" w:rsidP="00673247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7</w:t>
        </w:r>
      </w:fldSimple>
      <w:r>
        <w:t>.</w:t>
      </w:r>
      <w:proofErr w:type="gramEnd"/>
      <w:r>
        <w:t xml:space="preserve"> Input new Female Member Data</w:t>
      </w:r>
    </w:p>
    <w:bookmarkEnd w:id="9"/>
    <w:bookmarkEnd w:id="10"/>
    <w:p w14:paraId="232641F2" w14:textId="77777777" w:rsidR="00417CA5" w:rsidRPr="00417CA5" w:rsidRDefault="00417CA5" w:rsidP="003D2944">
      <w:pPr>
        <w:spacing w:line="360" w:lineRule="auto"/>
      </w:pPr>
    </w:p>
    <w:p w14:paraId="0DBCA806" w14:textId="3332C146" w:rsidR="00417CA5" w:rsidRPr="00812219" w:rsidRDefault="00B63500" w:rsidP="003D2944">
      <w:pPr>
        <w:pStyle w:val="Heading1"/>
      </w:pPr>
      <w:bookmarkStart w:id="15" w:name="OLE_LINK29"/>
      <w:bookmarkEnd w:id="8"/>
      <w:r>
        <w:t>If t</w:t>
      </w:r>
      <w:r w:rsidR="00417CA5" w:rsidRPr="00812219">
        <w:t xml:space="preserve">he user chooses </w:t>
      </w:r>
      <w:r w:rsidR="00417CA5" w:rsidRPr="00673247">
        <w:rPr>
          <w:b/>
        </w:rPr>
        <w:t>menu 3</w:t>
      </w:r>
      <w:r w:rsidR="00417CA5" w:rsidRPr="00673247">
        <w:t xml:space="preserve"> “</w:t>
      </w:r>
      <w:r w:rsidR="00417CA5" w:rsidRPr="00673247">
        <w:rPr>
          <w:b/>
        </w:rPr>
        <w:t xml:space="preserve">Update </w:t>
      </w:r>
      <w:r w:rsidR="00DE51BE" w:rsidRPr="00673247">
        <w:rPr>
          <w:b/>
        </w:rPr>
        <w:t>M</w:t>
      </w:r>
      <w:r w:rsidR="00D17E5F" w:rsidRPr="00673247">
        <w:rPr>
          <w:b/>
        </w:rPr>
        <w:t xml:space="preserve">ember’s </w:t>
      </w:r>
      <w:r w:rsidR="00DE51BE" w:rsidRPr="00673247">
        <w:rPr>
          <w:b/>
        </w:rPr>
        <w:t>P</w:t>
      </w:r>
      <w:r w:rsidR="00D17E5F" w:rsidRPr="00673247">
        <w:rPr>
          <w:b/>
        </w:rPr>
        <w:t>rofile</w:t>
      </w:r>
      <w:r w:rsidR="00417CA5" w:rsidRPr="00673247">
        <w:t>”, then</w:t>
      </w:r>
      <w:r w:rsidR="00417CA5" w:rsidRPr="00812219">
        <w:t>:</w:t>
      </w:r>
    </w:p>
    <w:p w14:paraId="1986B01F" w14:textId="30E6860B" w:rsidR="00417CA5" w:rsidRPr="002865B3" w:rsidRDefault="00417CA5" w:rsidP="003D2944">
      <w:pPr>
        <w:pStyle w:val="Heading2"/>
        <w:numPr>
          <w:ilvl w:val="0"/>
          <w:numId w:val="10"/>
        </w:numPr>
        <w:ind w:left="567" w:hanging="283"/>
      </w:pPr>
      <w:r w:rsidRPr="00812219">
        <w:t xml:space="preserve">The application will </w:t>
      </w:r>
      <w:r w:rsidR="00C36486" w:rsidRPr="00C36486">
        <w:rPr>
          <w:b/>
        </w:rPr>
        <w:t>show a sub menu</w:t>
      </w:r>
      <w:r w:rsidR="00C36486">
        <w:t xml:space="preserve"> consists of ‘</w:t>
      </w:r>
      <w:r w:rsidR="00C36486" w:rsidRPr="00C36486">
        <w:rPr>
          <w:b/>
        </w:rPr>
        <w:t>Male</w:t>
      </w:r>
      <w:r w:rsidR="00C36486">
        <w:t>’ and ‘</w:t>
      </w:r>
      <w:proofErr w:type="gramStart"/>
      <w:r w:rsidR="00C36486" w:rsidRPr="00C36486">
        <w:rPr>
          <w:b/>
        </w:rPr>
        <w:t>Female</w:t>
      </w:r>
      <w:proofErr w:type="gramEnd"/>
      <w:r w:rsidR="00C36486">
        <w:t xml:space="preserve">’ </w:t>
      </w:r>
      <w:r w:rsidR="00F32AE4" w:rsidRPr="00812219">
        <w:t xml:space="preserve">and ask the user to input the </w:t>
      </w:r>
      <w:r w:rsidR="00F32AE4" w:rsidRPr="00673247">
        <w:rPr>
          <w:b/>
        </w:rPr>
        <w:t>choice</w:t>
      </w:r>
      <w:r w:rsidR="00F32AE4" w:rsidRPr="00673247">
        <w:t xml:space="preserve">. </w:t>
      </w:r>
      <w:r w:rsidR="002D0EAC" w:rsidRPr="00673247">
        <w:t>T</w:t>
      </w:r>
      <w:r w:rsidR="00F32AE4" w:rsidRPr="00673247">
        <w:t xml:space="preserve">he choice must be </w:t>
      </w:r>
      <w:r w:rsidR="00A6433D" w:rsidRPr="00673247">
        <w:rPr>
          <w:b/>
        </w:rPr>
        <w:t>numeric</w:t>
      </w:r>
      <w:r w:rsidR="00A6433D" w:rsidRPr="00812219">
        <w:rPr>
          <w:b/>
        </w:rPr>
        <w:t xml:space="preserve"> </w:t>
      </w:r>
      <w:r w:rsidR="00A6433D" w:rsidRPr="00812219">
        <w:t xml:space="preserve">and </w:t>
      </w:r>
      <w:r w:rsidR="00B63500">
        <w:t>either</w:t>
      </w:r>
      <w:r w:rsidR="00812219" w:rsidRPr="00812219">
        <w:t xml:space="preserve"> </w:t>
      </w:r>
      <w:r w:rsidR="00F32AE4" w:rsidRPr="00812219">
        <w:rPr>
          <w:b/>
        </w:rPr>
        <w:t xml:space="preserve">1 </w:t>
      </w:r>
      <w:r w:rsidR="00812219" w:rsidRPr="00812219">
        <w:rPr>
          <w:b/>
        </w:rPr>
        <w:t>and</w:t>
      </w:r>
      <w:r w:rsidR="00F32AE4" w:rsidRPr="00812219">
        <w:rPr>
          <w:b/>
        </w:rPr>
        <w:t xml:space="preserve"> 2</w:t>
      </w:r>
      <w:r w:rsidR="00F32AE4" w:rsidRPr="00812219">
        <w:t xml:space="preserve">. The user can also input </w:t>
      </w:r>
      <w:r w:rsidR="00F32AE4" w:rsidRPr="00812219">
        <w:rPr>
          <w:b/>
        </w:rPr>
        <w:t>0</w:t>
      </w:r>
      <w:r w:rsidR="00F32AE4" w:rsidRPr="00812219">
        <w:t xml:space="preserve"> to </w:t>
      </w:r>
      <w:r w:rsidR="00F32AE4" w:rsidRPr="00812219">
        <w:rPr>
          <w:b/>
        </w:rPr>
        <w:t xml:space="preserve">back </w:t>
      </w:r>
      <w:r w:rsidR="00F32AE4" w:rsidRPr="00812219">
        <w:t>to</w:t>
      </w:r>
      <w:r w:rsidR="00F32AE4" w:rsidRPr="00812219">
        <w:rPr>
          <w:b/>
        </w:rPr>
        <w:t xml:space="preserve"> main menu</w:t>
      </w:r>
      <w:r w:rsidR="00DC2396" w:rsidRPr="00812219">
        <w:t>.</w:t>
      </w:r>
    </w:p>
    <w:p w14:paraId="63B2FD06" w14:textId="77777777" w:rsidR="00673247" w:rsidRDefault="00D17E5F" w:rsidP="00673247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16E47587" wp14:editId="557D7A28">
            <wp:extent cx="5486400" cy="668617"/>
            <wp:effectExtent l="19050" t="1905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6" t="36392" r="33380" b="53717"/>
                    <a:stretch/>
                  </pic:blipFill>
                  <pic:spPr bwMode="auto">
                    <a:xfrm>
                      <a:off x="0" y="0"/>
                      <a:ext cx="5486400" cy="6686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42BE" w14:textId="2A75FCB1" w:rsidR="00417CA5" w:rsidRDefault="00673247" w:rsidP="00673247">
      <w:pPr>
        <w:pStyle w:val="Caption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8</w:t>
        </w:r>
      </w:fldSimple>
      <w:r>
        <w:t>.</w:t>
      </w:r>
      <w:proofErr w:type="gramEnd"/>
      <w:r>
        <w:t xml:space="preserve"> Update Member's Profile Data</w:t>
      </w:r>
    </w:p>
    <w:p w14:paraId="42CAC355" w14:textId="77777777" w:rsidR="00673247" w:rsidRPr="00673247" w:rsidRDefault="00673247" w:rsidP="00673247"/>
    <w:p w14:paraId="4D5056AD" w14:textId="77777777" w:rsidR="00417CA5" w:rsidRPr="00812219" w:rsidRDefault="00417CA5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1</w:t>
      </w:r>
      <w:r w:rsidRPr="00812219">
        <w:t xml:space="preserve"> (“</w:t>
      </w:r>
      <w:r w:rsidR="00D17E5F">
        <w:rPr>
          <w:b/>
        </w:rPr>
        <w:t>Male</w:t>
      </w:r>
      <w:r w:rsidRPr="00812219">
        <w:t>”), then:</w:t>
      </w:r>
    </w:p>
    <w:p w14:paraId="1E1A1B05" w14:textId="0C103F59" w:rsidR="00572882" w:rsidRPr="00673247" w:rsidRDefault="00572882" w:rsidP="003D2944">
      <w:pPr>
        <w:pStyle w:val="Heading3"/>
        <w:numPr>
          <w:ilvl w:val="0"/>
          <w:numId w:val="11"/>
        </w:numPr>
        <w:ind w:left="851" w:hanging="284"/>
      </w:pPr>
      <w:bookmarkStart w:id="16" w:name="OLE_LINK23"/>
      <w:bookmarkStart w:id="17" w:name="OLE_LINK24"/>
      <w:bookmarkStart w:id="18" w:name="OLE_LINK25"/>
      <w:r w:rsidRPr="00673247">
        <w:t xml:space="preserve">The application will </w:t>
      </w:r>
      <w:r w:rsidRPr="00673247">
        <w:rPr>
          <w:b/>
        </w:rPr>
        <w:t>show</w:t>
      </w:r>
      <w:r w:rsidRPr="00673247">
        <w:t xml:space="preserve"> </w:t>
      </w:r>
      <w:r w:rsidRPr="00673247">
        <w:rPr>
          <w:b/>
        </w:rPr>
        <w:t>all</w:t>
      </w:r>
      <w:r w:rsidRPr="00673247">
        <w:t xml:space="preserve"> </w:t>
      </w:r>
      <w:r w:rsidR="00D17E5F" w:rsidRPr="00673247">
        <w:rPr>
          <w:b/>
        </w:rPr>
        <w:t>Male</w:t>
      </w:r>
      <w:r w:rsidRPr="00673247">
        <w:t xml:space="preserve"> </w:t>
      </w:r>
      <w:r w:rsidRPr="00673247">
        <w:rPr>
          <w:b/>
        </w:rPr>
        <w:t>facts</w:t>
      </w:r>
      <w:r w:rsidRPr="00673247">
        <w:t xml:space="preserve"> and ask the user to </w:t>
      </w:r>
      <w:r w:rsidRPr="00673247">
        <w:rPr>
          <w:b/>
        </w:rPr>
        <w:t xml:space="preserve">input </w:t>
      </w:r>
      <w:r w:rsidR="00294558" w:rsidRPr="00673247">
        <w:rPr>
          <w:b/>
        </w:rPr>
        <w:t>the number</w:t>
      </w:r>
      <w:r w:rsidRPr="00673247">
        <w:rPr>
          <w:b/>
        </w:rPr>
        <w:t xml:space="preserve"> of </w:t>
      </w:r>
      <w:r w:rsidR="00C36486" w:rsidRPr="00673247">
        <w:rPr>
          <w:b/>
        </w:rPr>
        <w:t xml:space="preserve">the </w:t>
      </w:r>
      <w:r w:rsidR="00CB0965" w:rsidRPr="00673247">
        <w:rPr>
          <w:b/>
        </w:rPr>
        <w:t xml:space="preserve">male </w:t>
      </w:r>
      <w:r w:rsidR="005A7908" w:rsidRPr="00673247">
        <w:rPr>
          <w:b/>
        </w:rPr>
        <w:t>member</w:t>
      </w:r>
      <w:r w:rsidR="00C36486" w:rsidRPr="00673247">
        <w:t xml:space="preserve"> that need </w:t>
      </w:r>
      <w:r w:rsidRPr="00673247">
        <w:rPr>
          <w:b/>
        </w:rPr>
        <w:t>to be updated.</w:t>
      </w:r>
      <w:r w:rsidRPr="00673247">
        <w:t xml:space="preserve"> </w:t>
      </w:r>
      <w:r w:rsidR="00A42886" w:rsidRPr="00673247">
        <w:t>T</w:t>
      </w:r>
      <w:r w:rsidRPr="00673247">
        <w:t>he input must be</w:t>
      </w:r>
      <w:r w:rsidR="00F32AE4" w:rsidRPr="00673247">
        <w:t xml:space="preserve"> </w:t>
      </w:r>
      <w:r w:rsidR="00F32AE4" w:rsidRPr="00673247">
        <w:rPr>
          <w:b/>
        </w:rPr>
        <w:t>integer</w:t>
      </w:r>
      <w:r w:rsidRPr="00673247">
        <w:t xml:space="preserve"> and </w:t>
      </w:r>
      <w:r w:rsidRPr="00673247">
        <w:rPr>
          <w:b/>
        </w:rPr>
        <w:t>between 1 and the latest number of facts</w:t>
      </w:r>
      <w:r w:rsidRPr="00673247">
        <w:t>.</w:t>
      </w:r>
      <w:r w:rsidR="00AE198C" w:rsidRPr="00673247">
        <w:t xml:space="preserve"> </w:t>
      </w:r>
      <w:r w:rsidR="00A42886" w:rsidRPr="00673247">
        <w:t>T</w:t>
      </w:r>
      <w:r w:rsidR="00AE198C" w:rsidRPr="00673247">
        <w:t xml:space="preserve">he user can also input </w:t>
      </w:r>
      <w:bookmarkEnd w:id="16"/>
      <w:bookmarkEnd w:id="17"/>
      <w:bookmarkEnd w:id="18"/>
      <w:r w:rsidR="00AE198C" w:rsidRPr="00673247">
        <w:rPr>
          <w:b/>
        </w:rPr>
        <w:t>0</w:t>
      </w:r>
      <w:r w:rsidR="00AE198C" w:rsidRPr="00673247">
        <w:t xml:space="preserve"> to </w:t>
      </w:r>
      <w:r w:rsidR="00AE198C" w:rsidRPr="00673247">
        <w:rPr>
          <w:b/>
        </w:rPr>
        <w:t xml:space="preserve">back </w:t>
      </w:r>
      <w:r w:rsidR="00AE198C" w:rsidRPr="00673247">
        <w:t>to</w:t>
      </w:r>
      <w:r w:rsidR="00AE198C" w:rsidRPr="00673247">
        <w:rPr>
          <w:b/>
        </w:rPr>
        <w:t xml:space="preserve"> main menu.</w:t>
      </w:r>
    </w:p>
    <w:p w14:paraId="6A8B3F11" w14:textId="556BADA9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name of the member</w:t>
      </w:r>
      <w:r w:rsidRPr="00673247">
        <w:t xml:space="preserve">. </w:t>
      </w:r>
      <w:r w:rsidR="00320413" w:rsidRPr="00673247">
        <w:t>T</w:t>
      </w:r>
      <w:r w:rsidRPr="00673247">
        <w:t xml:space="preserve">he </w:t>
      </w:r>
      <w:r w:rsidRPr="00673247">
        <w:rPr>
          <w:b/>
        </w:rPr>
        <w:t>length</w:t>
      </w:r>
      <w:r w:rsidRPr="00673247">
        <w:t xml:space="preserve"> of the </w:t>
      </w:r>
      <w:r w:rsidRPr="00673247">
        <w:rPr>
          <w:b/>
        </w:rPr>
        <w:t>name</w:t>
      </w:r>
      <w:r w:rsidRPr="00673247">
        <w:t xml:space="preserve"> must be </w:t>
      </w:r>
      <w:r w:rsidRPr="00673247">
        <w:rPr>
          <w:b/>
        </w:rPr>
        <w:t>between 3 and 20</w:t>
      </w:r>
      <w:r w:rsidRPr="00673247">
        <w:t xml:space="preserve"> characters.</w:t>
      </w:r>
    </w:p>
    <w:p w14:paraId="7AFF6E7A" w14:textId="2BF49EE3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age</w:t>
      </w:r>
      <w:r w:rsidRPr="00673247">
        <w:t xml:space="preserve">. </w:t>
      </w:r>
      <w:r w:rsidR="00320413" w:rsidRPr="00673247">
        <w:t>T</w:t>
      </w:r>
      <w:r w:rsidRPr="00673247">
        <w:t xml:space="preserve">he </w:t>
      </w:r>
      <w:r w:rsidRPr="00673247">
        <w:rPr>
          <w:b/>
        </w:rPr>
        <w:t>age</w:t>
      </w:r>
      <w:r w:rsidRPr="00673247">
        <w:t xml:space="preserve"> must be </w:t>
      </w:r>
      <w:r w:rsidRPr="00673247">
        <w:rPr>
          <w:b/>
        </w:rPr>
        <w:t>numeric and</w:t>
      </w:r>
      <w:r w:rsidRPr="00673247">
        <w:t xml:space="preserve"> </w:t>
      </w:r>
      <w:r w:rsidRPr="00673247">
        <w:rPr>
          <w:b/>
        </w:rPr>
        <w:t>between</w:t>
      </w:r>
      <w:r w:rsidRPr="00673247">
        <w:t xml:space="preserve"> </w:t>
      </w:r>
      <w:r w:rsidRPr="00673247">
        <w:rPr>
          <w:b/>
        </w:rPr>
        <w:t>16 and 80</w:t>
      </w:r>
      <w:r w:rsidRPr="00673247">
        <w:t>.</w:t>
      </w:r>
    </w:p>
    <w:p w14:paraId="343E2F77" w14:textId="15C8B751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hobby</w:t>
      </w:r>
      <w:r w:rsidRPr="00673247">
        <w:t xml:space="preserve">. </w:t>
      </w:r>
      <w:r w:rsidR="00320413" w:rsidRPr="00673247">
        <w:t>T</w:t>
      </w:r>
      <w:r w:rsidRPr="00673247">
        <w:t xml:space="preserve">he </w:t>
      </w:r>
      <w:r w:rsidRPr="00673247">
        <w:rPr>
          <w:b/>
        </w:rPr>
        <w:t xml:space="preserve">hobby </w:t>
      </w:r>
      <w:r w:rsidRPr="00673247">
        <w:t xml:space="preserve">must be </w:t>
      </w:r>
      <w:r w:rsidRPr="00673247">
        <w:rPr>
          <w:b/>
        </w:rPr>
        <w:t>either</w:t>
      </w:r>
      <w:r w:rsidRPr="00673247">
        <w:t xml:space="preserve"> “</w:t>
      </w:r>
      <w:r w:rsidRPr="00673247">
        <w:rPr>
          <w:b/>
        </w:rPr>
        <w:t>Sport</w:t>
      </w:r>
      <w:r w:rsidRPr="00673247">
        <w:t>”, “</w:t>
      </w:r>
      <w:r w:rsidRPr="00673247">
        <w:rPr>
          <w:b/>
        </w:rPr>
        <w:t>Music</w:t>
      </w:r>
      <w:r w:rsidRPr="00673247">
        <w:t>” or “</w:t>
      </w:r>
      <w:r w:rsidRPr="00673247">
        <w:rPr>
          <w:b/>
        </w:rPr>
        <w:t>Game</w:t>
      </w:r>
      <w:r w:rsidRPr="00673247">
        <w:t>”. (</w:t>
      </w:r>
      <w:r w:rsidRPr="00673247">
        <w:rPr>
          <w:b/>
        </w:rPr>
        <w:t>CASE-SENSITIVE</w:t>
      </w:r>
      <w:r w:rsidRPr="00673247">
        <w:t>)</w:t>
      </w:r>
    </w:p>
    <w:p w14:paraId="50AFA67F" w14:textId="15A6DFC0" w:rsidR="00D17E5F" w:rsidRPr="00673247" w:rsidRDefault="00D17E5F" w:rsidP="003D2944">
      <w:pPr>
        <w:pStyle w:val="Heading3"/>
      </w:pPr>
      <w:r w:rsidRPr="00673247">
        <w:lastRenderedPageBreak/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 xml:space="preserve">s </w:t>
      </w:r>
      <w:r w:rsidR="00C502D2" w:rsidRPr="00673247">
        <w:rPr>
          <w:b/>
        </w:rPr>
        <w:t>relationship preference</w:t>
      </w:r>
      <w:r w:rsidRPr="00673247">
        <w:t xml:space="preserve">. </w:t>
      </w:r>
      <w:r w:rsidR="00320413" w:rsidRPr="00673247">
        <w:t>T</w:t>
      </w:r>
      <w:r w:rsidRPr="00673247">
        <w:t xml:space="preserve">he </w:t>
      </w:r>
      <w:r w:rsidR="00C502D2" w:rsidRPr="00673247">
        <w:rPr>
          <w:b/>
        </w:rPr>
        <w:t>preference</w:t>
      </w:r>
      <w:r w:rsidR="00C502D2" w:rsidRPr="00673247">
        <w:t xml:space="preserve"> must</w:t>
      </w:r>
      <w:r w:rsidRPr="00673247">
        <w:t xml:space="preserve"> be </w:t>
      </w:r>
      <w:r w:rsidRPr="00673247">
        <w:rPr>
          <w:b/>
        </w:rPr>
        <w:t>either</w:t>
      </w:r>
      <w:r w:rsidRPr="00673247">
        <w:t xml:space="preserve"> “</w:t>
      </w:r>
      <w:r w:rsidRPr="00673247">
        <w:rPr>
          <w:b/>
        </w:rPr>
        <w:t>Male</w:t>
      </w:r>
      <w:r w:rsidRPr="00673247">
        <w:t>” or “</w:t>
      </w:r>
      <w:r w:rsidRPr="00673247">
        <w:rPr>
          <w:b/>
        </w:rPr>
        <w:t>Female</w:t>
      </w:r>
      <w:r w:rsidRPr="00673247">
        <w:t>”. (</w:t>
      </w:r>
      <w:r w:rsidRPr="00673247">
        <w:rPr>
          <w:b/>
        </w:rPr>
        <w:t>CASE-SENSITIVE</w:t>
      </w:r>
      <w:r w:rsidRPr="00673247">
        <w:t xml:space="preserve">) </w:t>
      </w:r>
    </w:p>
    <w:p w14:paraId="7D932DCD" w14:textId="74C21056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height</w:t>
      </w:r>
      <w:r w:rsidRPr="00673247">
        <w:t xml:space="preserve">. </w:t>
      </w:r>
      <w:r w:rsidR="00C502D2" w:rsidRPr="00673247">
        <w:t>T</w:t>
      </w:r>
      <w:r w:rsidRPr="00673247">
        <w:t xml:space="preserve">he </w:t>
      </w:r>
      <w:r w:rsidRPr="00673247">
        <w:rPr>
          <w:b/>
        </w:rPr>
        <w:t>height</w:t>
      </w:r>
      <w:r w:rsidRPr="00673247">
        <w:t xml:space="preserve"> must be </w:t>
      </w:r>
      <w:r w:rsidRPr="00673247">
        <w:rPr>
          <w:b/>
        </w:rPr>
        <w:t>numeric</w:t>
      </w:r>
      <w:r w:rsidRPr="00673247">
        <w:t xml:space="preserve"> and </w:t>
      </w:r>
      <w:r w:rsidRPr="00673247">
        <w:rPr>
          <w:b/>
        </w:rPr>
        <w:t>between 100 and 240</w:t>
      </w:r>
      <w:r w:rsidRPr="00673247">
        <w:t>.</w:t>
      </w:r>
    </w:p>
    <w:p w14:paraId="1250FF3F" w14:textId="2454D3A9" w:rsidR="00417CA5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income</w:t>
      </w:r>
      <w:r w:rsidRPr="00673247">
        <w:t xml:space="preserve">. </w:t>
      </w:r>
      <w:r w:rsidR="00C502D2" w:rsidRPr="00673247">
        <w:t>T</w:t>
      </w:r>
      <w:r w:rsidRPr="00673247">
        <w:t xml:space="preserve">he </w:t>
      </w:r>
      <w:r w:rsidRPr="00673247">
        <w:rPr>
          <w:b/>
        </w:rPr>
        <w:t>income</w:t>
      </w:r>
      <w:r w:rsidRPr="00673247">
        <w:t xml:space="preserve"> must be </w:t>
      </w:r>
      <w:r w:rsidRPr="00673247">
        <w:rPr>
          <w:b/>
        </w:rPr>
        <w:t>numeric</w:t>
      </w:r>
      <w:r w:rsidRPr="00673247">
        <w:t xml:space="preserve"> and </w:t>
      </w:r>
      <w:r w:rsidRPr="00673247">
        <w:rPr>
          <w:b/>
        </w:rPr>
        <w:t>between 0 and 10</w:t>
      </w:r>
      <w:r w:rsidR="001260D5" w:rsidRPr="00673247">
        <w:rPr>
          <w:b/>
        </w:rPr>
        <w:t>.</w:t>
      </w:r>
      <w:r w:rsidRPr="00673247">
        <w:rPr>
          <w:b/>
        </w:rPr>
        <w:t>000</w:t>
      </w:r>
      <w:r w:rsidRPr="00673247">
        <w:t>.</w:t>
      </w:r>
    </w:p>
    <w:p w14:paraId="5BCE2173" w14:textId="0698BAA3" w:rsidR="00673247" w:rsidRDefault="00417CA5" w:rsidP="00673247">
      <w:pPr>
        <w:pStyle w:val="Heading3"/>
      </w:pPr>
      <w:bookmarkStart w:id="19" w:name="OLE_LINK26"/>
      <w:bookmarkStart w:id="20" w:name="OLE_LINK27"/>
      <w:bookmarkStart w:id="21" w:name="OLE_LINK28"/>
      <w:r w:rsidRPr="00673247">
        <w:t xml:space="preserve">After that, the application will </w:t>
      </w:r>
      <w:r w:rsidR="005E3430" w:rsidRPr="00673247">
        <w:rPr>
          <w:b/>
        </w:rPr>
        <w:t>update</w:t>
      </w:r>
      <w:r w:rsidRPr="00673247">
        <w:t xml:space="preserve"> all data </w:t>
      </w:r>
      <w:r w:rsidR="005E3430" w:rsidRPr="00673247">
        <w:t>based</w:t>
      </w:r>
      <w:r w:rsidR="005E3430" w:rsidRPr="00673247">
        <w:rPr>
          <w:b/>
        </w:rPr>
        <w:t xml:space="preserve"> </w:t>
      </w:r>
      <w:r w:rsidR="005E3430" w:rsidRPr="00673247">
        <w:t>on</w:t>
      </w:r>
      <w:r w:rsidR="00AE198C" w:rsidRPr="00673247">
        <w:rPr>
          <w:b/>
        </w:rPr>
        <w:t xml:space="preserve"> </w:t>
      </w:r>
      <w:r w:rsidR="00C502D2" w:rsidRPr="00673247">
        <w:rPr>
          <w:b/>
        </w:rPr>
        <w:t>the selected</w:t>
      </w:r>
      <w:r w:rsidR="00AE198C" w:rsidRPr="00673247">
        <w:rPr>
          <w:b/>
        </w:rPr>
        <w:t xml:space="preserve"> </w:t>
      </w:r>
      <w:r w:rsidR="00D06953" w:rsidRPr="00673247">
        <w:rPr>
          <w:b/>
        </w:rPr>
        <w:t>male member</w:t>
      </w:r>
      <w:r w:rsidR="001840B4" w:rsidRPr="00673247">
        <w:rPr>
          <w:b/>
        </w:rPr>
        <w:t xml:space="preserve"> number</w:t>
      </w:r>
      <w:r w:rsidR="005E3430" w:rsidRPr="00673247">
        <w:t xml:space="preserve"> to be updated</w:t>
      </w:r>
      <w:r w:rsidRPr="00673247">
        <w:t>.</w:t>
      </w:r>
      <w:bookmarkEnd w:id="19"/>
      <w:bookmarkEnd w:id="20"/>
      <w:bookmarkEnd w:id="21"/>
    </w:p>
    <w:p w14:paraId="7B2E44A4" w14:textId="77777777" w:rsidR="00806195" w:rsidRDefault="00806195" w:rsidP="00806195">
      <w:pPr>
        <w:keepNext/>
        <w:spacing w:line="360" w:lineRule="auto"/>
        <w:ind w:left="851"/>
        <w:jc w:val="center"/>
      </w:pPr>
      <w:r>
        <w:rPr>
          <w:noProof/>
          <w:lang w:eastAsia="en-US"/>
        </w:rPr>
        <w:drawing>
          <wp:inline distT="0" distB="0" distL="0" distR="0" wp14:anchorId="5BCA602B" wp14:editId="714CCB1C">
            <wp:extent cx="5231219" cy="3572291"/>
            <wp:effectExtent l="19050" t="19050" r="2667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53" cy="357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7B00E" w14:textId="04DB769C" w:rsidR="00806195" w:rsidRDefault="00806195" w:rsidP="00806195">
      <w:pPr>
        <w:pStyle w:val="Caption"/>
        <w:ind w:left="851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9</w:t>
        </w:r>
      </w:fldSimple>
      <w:r>
        <w:t>.</w:t>
      </w:r>
      <w:proofErr w:type="gramEnd"/>
      <w:r>
        <w:t xml:space="preserve"> Input New Data for Male Member</w:t>
      </w:r>
    </w:p>
    <w:p w14:paraId="16A65DE8" w14:textId="77777777" w:rsidR="00806195" w:rsidRPr="00806195" w:rsidRDefault="00806195" w:rsidP="00806195"/>
    <w:p w14:paraId="6DD07799" w14:textId="56DEE803" w:rsidR="00806195" w:rsidRDefault="00D36552" w:rsidP="00806195">
      <w:pPr>
        <w:keepNext/>
        <w:spacing w:line="360" w:lineRule="auto"/>
        <w:ind w:left="1418"/>
      </w:pPr>
      <w:r>
        <w:rPr>
          <w:noProof/>
          <w:lang w:eastAsia="en-US"/>
        </w:rPr>
        <w:drawing>
          <wp:inline distT="0" distB="0" distL="0" distR="0" wp14:anchorId="7BB3CDFD" wp14:editId="5D4A02FE">
            <wp:extent cx="5231130" cy="356235"/>
            <wp:effectExtent l="19050" t="19050" r="2667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0" t="35459" r="27574" b="58756"/>
                    <a:stretch/>
                  </pic:blipFill>
                  <pic:spPr bwMode="auto">
                    <a:xfrm>
                      <a:off x="0" y="0"/>
                      <a:ext cx="5234948" cy="356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A13FC" w14:textId="6DD88D03" w:rsidR="00806195" w:rsidRDefault="00806195" w:rsidP="00806195">
      <w:pPr>
        <w:pStyle w:val="Caption"/>
        <w:ind w:left="1418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10</w:t>
        </w:r>
      </w:fldSimple>
      <w:r>
        <w:t>.</w:t>
      </w:r>
      <w:proofErr w:type="gramEnd"/>
      <w:r>
        <w:t xml:space="preserve"> Success Message after Update</w:t>
      </w:r>
    </w:p>
    <w:p w14:paraId="31DD0E24" w14:textId="785E9D3E" w:rsidR="00AE198C" w:rsidRPr="00806195" w:rsidRDefault="00806195" w:rsidP="00806195">
      <w:pPr>
        <w:spacing w:after="200" w:line="276" w:lineRule="auto"/>
        <w:rPr>
          <w:b/>
          <w:iCs/>
          <w:color w:val="000000" w:themeColor="text1"/>
          <w:szCs w:val="18"/>
        </w:rPr>
      </w:pPr>
      <w:r>
        <w:br w:type="page"/>
      </w:r>
    </w:p>
    <w:p w14:paraId="1B7DB35E" w14:textId="77777777" w:rsidR="00417CA5" w:rsidRPr="00812219" w:rsidRDefault="00417CA5" w:rsidP="003D2944">
      <w:pPr>
        <w:pStyle w:val="Heading2"/>
      </w:pPr>
      <w:r w:rsidRPr="00812219">
        <w:lastRenderedPageBreak/>
        <w:t xml:space="preserve">If the user chooses the </w:t>
      </w:r>
      <w:r w:rsidRPr="00812219">
        <w:rPr>
          <w:b/>
        </w:rPr>
        <w:t>sub menu 2</w:t>
      </w:r>
      <w:r w:rsidRPr="00812219">
        <w:t xml:space="preserve"> (“</w:t>
      </w:r>
      <w:r w:rsidR="00D36552">
        <w:rPr>
          <w:b/>
        </w:rPr>
        <w:t>Female</w:t>
      </w:r>
      <w:r w:rsidRPr="00812219">
        <w:t>”), then:</w:t>
      </w:r>
    </w:p>
    <w:p w14:paraId="4056EAB3" w14:textId="3325E210" w:rsidR="005E3430" w:rsidRPr="00806195" w:rsidRDefault="005E3430" w:rsidP="003D2944">
      <w:pPr>
        <w:pStyle w:val="Heading3"/>
        <w:numPr>
          <w:ilvl w:val="0"/>
          <w:numId w:val="12"/>
        </w:numPr>
        <w:ind w:left="851" w:hanging="284"/>
      </w:pPr>
      <w:r w:rsidRPr="00806195">
        <w:t xml:space="preserve">The application will </w:t>
      </w:r>
      <w:r w:rsidRPr="00806195">
        <w:rPr>
          <w:b/>
        </w:rPr>
        <w:t>show</w:t>
      </w:r>
      <w:r w:rsidRPr="00806195">
        <w:t xml:space="preserve"> </w:t>
      </w:r>
      <w:r w:rsidRPr="00806195">
        <w:rPr>
          <w:b/>
        </w:rPr>
        <w:t>all</w:t>
      </w:r>
      <w:r w:rsidRPr="00806195">
        <w:t xml:space="preserve"> </w:t>
      </w:r>
      <w:r w:rsidR="00D36552" w:rsidRPr="00806195">
        <w:rPr>
          <w:b/>
        </w:rPr>
        <w:t>Female</w:t>
      </w:r>
      <w:r w:rsidRPr="00806195">
        <w:t xml:space="preserve"> </w:t>
      </w:r>
      <w:r w:rsidRPr="00806195">
        <w:rPr>
          <w:b/>
        </w:rPr>
        <w:t>facts</w:t>
      </w:r>
      <w:r w:rsidRPr="00806195">
        <w:t xml:space="preserve"> and ask the user to input the </w:t>
      </w:r>
      <w:r w:rsidRPr="00806195">
        <w:rPr>
          <w:b/>
        </w:rPr>
        <w:t>number</w:t>
      </w:r>
      <w:r w:rsidRPr="00806195">
        <w:t xml:space="preserve"> of </w:t>
      </w:r>
      <w:r w:rsidR="00D36552" w:rsidRPr="00806195">
        <w:rPr>
          <w:b/>
        </w:rPr>
        <w:t>female member</w:t>
      </w:r>
      <w:r w:rsidRPr="00806195">
        <w:t xml:space="preserve"> </w:t>
      </w:r>
      <w:r w:rsidRPr="00806195">
        <w:rPr>
          <w:b/>
        </w:rPr>
        <w:t>to be updated.</w:t>
      </w:r>
      <w:r w:rsidRPr="00806195">
        <w:t xml:space="preserve"> </w:t>
      </w:r>
      <w:r w:rsidR="002D0EAC" w:rsidRPr="00806195">
        <w:t>T</w:t>
      </w:r>
      <w:r w:rsidRPr="00806195">
        <w:t xml:space="preserve">he input must be </w:t>
      </w:r>
      <w:r w:rsidRPr="00806195">
        <w:rPr>
          <w:b/>
        </w:rPr>
        <w:t>numeric</w:t>
      </w:r>
      <w:r w:rsidRPr="00806195">
        <w:t xml:space="preserve"> and </w:t>
      </w:r>
      <w:r w:rsidRPr="00806195">
        <w:rPr>
          <w:b/>
        </w:rPr>
        <w:t>between 1 and the latest number of facts</w:t>
      </w:r>
      <w:r w:rsidRPr="00806195">
        <w:t>.</w:t>
      </w:r>
      <w:r w:rsidR="006637EA" w:rsidRPr="00806195">
        <w:t xml:space="preserve"> In here, the user can also input </w:t>
      </w:r>
      <w:r w:rsidR="006637EA" w:rsidRPr="00806195">
        <w:rPr>
          <w:b/>
        </w:rPr>
        <w:t>0</w:t>
      </w:r>
      <w:r w:rsidR="006637EA" w:rsidRPr="00806195">
        <w:t xml:space="preserve"> to </w:t>
      </w:r>
      <w:r w:rsidR="006637EA" w:rsidRPr="00806195">
        <w:rPr>
          <w:b/>
        </w:rPr>
        <w:t xml:space="preserve">back </w:t>
      </w:r>
      <w:r w:rsidR="006637EA" w:rsidRPr="00806195">
        <w:t>to</w:t>
      </w:r>
      <w:r w:rsidR="006637EA" w:rsidRPr="00806195">
        <w:rPr>
          <w:b/>
        </w:rPr>
        <w:t xml:space="preserve"> main menu.</w:t>
      </w:r>
    </w:p>
    <w:p w14:paraId="6176AECA" w14:textId="0381B872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name of the member</w:t>
      </w:r>
      <w:r w:rsidRPr="00806195">
        <w:t xml:space="preserve">. </w:t>
      </w:r>
      <w:r w:rsidR="0076534A" w:rsidRPr="00806195">
        <w:t>T</w:t>
      </w:r>
      <w:r w:rsidRPr="00806195">
        <w:t xml:space="preserve">he </w:t>
      </w:r>
      <w:r w:rsidRPr="00806195">
        <w:rPr>
          <w:b/>
        </w:rPr>
        <w:t>length</w:t>
      </w:r>
      <w:r w:rsidRPr="00806195">
        <w:t xml:space="preserve"> of the </w:t>
      </w:r>
      <w:r w:rsidRPr="00806195">
        <w:rPr>
          <w:b/>
        </w:rPr>
        <w:t>name</w:t>
      </w:r>
      <w:r w:rsidRPr="00806195">
        <w:t xml:space="preserve"> must be </w:t>
      </w:r>
      <w:r w:rsidRPr="00806195">
        <w:rPr>
          <w:b/>
        </w:rPr>
        <w:t>between 3 and 20</w:t>
      </w:r>
      <w:r w:rsidRPr="00806195">
        <w:t xml:space="preserve"> characters.</w:t>
      </w:r>
    </w:p>
    <w:p w14:paraId="211C6C74" w14:textId="067FF1A9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member</w:t>
      </w:r>
      <w:r w:rsidRPr="00806195">
        <w:t>’</w:t>
      </w:r>
      <w:r w:rsidRPr="00806195">
        <w:rPr>
          <w:b/>
        </w:rPr>
        <w:t>s age</w:t>
      </w:r>
      <w:r w:rsidRPr="00806195">
        <w:t xml:space="preserve">. </w:t>
      </w:r>
      <w:r w:rsidR="0076534A" w:rsidRPr="00806195">
        <w:t xml:space="preserve">The </w:t>
      </w:r>
      <w:r w:rsidRPr="00806195">
        <w:rPr>
          <w:b/>
        </w:rPr>
        <w:t>age</w:t>
      </w:r>
      <w:r w:rsidRPr="00806195">
        <w:t xml:space="preserve"> must be </w:t>
      </w:r>
      <w:r w:rsidRPr="00806195">
        <w:rPr>
          <w:b/>
        </w:rPr>
        <w:t>numeric and</w:t>
      </w:r>
      <w:r w:rsidRPr="00806195">
        <w:t xml:space="preserve"> </w:t>
      </w:r>
      <w:r w:rsidRPr="00806195">
        <w:rPr>
          <w:b/>
        </w:rPr>
        <w:t>between</w:t>
      </w:r>
      <w:r w:rsidRPr="00806195">
        <w:t xml:space="preserve"> </w:t>
      </w:r>
      <w:r w:rsidRPr="00806195">
        <w:rPr>
          <w:b/>
        </w:rPr>
        <w:t>16 and 80</w:t>
      </w:r>
      <w:r w:rsidRPr="00806195">
        <w:t>.</w:t>
      </w:r>
    </w:p>
    <w:p w14:paraId="5A795549" w14:textId="2CE8723B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member</w:t>
      </w:r>
      <w:r w:rsidRPr="00806195">
        <w:t>’</w:t>
      </w:r>
      <w:r w:rsidRPr="00806195">
        <w:rPr>
          <w:b/>
        </w:rPr>
        <w:t>s hobby</w:t>
      </w:r>
      <w:r w:rsidRPr="00806195">
        <w:t xml:space="preserve">. </w:t>
      </w:r>
      <w:r w:rsidR="0076534A" w:rsidRPr="00806195">
        <w:t xml:space="preserve">The </w:t>
      </w:r>
      <w:r w:rsidRPr="00806195">
        <w:rPr>
          <w:b/>
        </w:rPr>
        <w:t xml:space="preserve">hobby </w:t>
      </w:r>
      <w:r w:rsidRPr="00806195">
        <w:t xml:space="preserve">must be </w:t>
      </w:r>
      <w:r w:rsidRPr="00806195">
        <w:rPr>
          <w:b/>
        </w:rPr>
        <w:t>either</w:t>
      </w:r>
      <w:r w:rsidRPr="00806195">
        <w:t xml:space="preserve"> “</w:t>
      </w:r>
      <w:r w:rsidRPr="00806195">
        <w:rPr>
          <w:b/>
        </w:rPr>
        <w:t>Sport</w:t>
      </w:r>
      <w:r w:rsidRPr="00806195">
        <w:t>”, “</w:t>
      </w:r>
      <w:r w:rsidRPr="00806195">
        <w:rPr>
          <w:b/>
        </w:rPr>
        <w:t>Music</w:t>
      </w:r>
      <w:r w:rsidRPr="00806195">
        <w:t>” or “</w:t>
      </w:r>
      <w:r w:rsidRPr="00806195">
        <w:rPr>
          <w:b/>
        </w:rPr>
        <w:t>Game</w:t>
      </w:r>
      <w:r w:rsidRPr="00806195">
        <w:t>”. (</w:t>
      </w:r>
      <w:r w:rsidRPr="00806195">
        <w:rPr>
          <w:b/>
        </w:rPr>
        <w:t>CASE-SENSITIVE</w:t>
      </w:r>
      <w:r w:rsidRPr="00806195">
        <w:t>)</w:t>
      </w:r>
    </w:p>
    <w:p w14:paraId="7BC9C5BB" w14:textId="494CF2EC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member</w:t>
      </w:r>
      <w:r w:rsidRPr="00806195">
        <w:t>’</w:t>
      </w:r>
      <w:r w:rsidRPr="00806195">
        <w:rPr>
          <w:b/>
        </w:rPr>
        <w:t xml:space="preserve">s </w:t>
      </w:r>
      <w:r w:rsidR="00806195" w:rsidRPr="00806195">
        <w:rPr>
          <w:b/>
        </w:rPr>
        <w:t>relationship</w:t>
      </w:r>
      <w:r w:rsidRPr="00806195">
        <w:rPr>
          <w:b/>
        </w:rPr>
        <w:t xml:space="preserve"> </w:t>
      </w:r>
      <w:r w:rsidR="00806195" w:rsidRPr="00806195">
        <w:rPr>
          <w:b/>
        </w:rPr>
        <w:t>preference</w:t>
      </w:r>
      <w:r w:rsidRPr="00806195">
        <w:t xml:space="preserve">. </w:t>
      </w:r>
      <w:r w:rsidR="0076534A" w:rsidRPr="00806195">
        <w:t xml:space="preserve">The </w:t>
      </w:r>
      <w:r w:rsidRPr="00806195">
        <w:rPr>
          <w:b/>
        </w:rPr>
        <w:t xml:space="preserve">sex interest </w:t>
      </w:r>
      <w:r w:rsidRPr="00806195">
        <w:t xml:space="preserve">must be </w:t>
      </w:r>
      <w:r w:rsidRPr="00806195">
        <w:rPr>
          <w:b/>
        </w:rPr>
        <w:t>either</w:t>
      </w:r>
      <w:r w:rsidRPr="00806195">
        <w:t xml:space="preserve"> “</w:t>
      </w:r>
      <w:r w:rsidRPr="00806195">
        <w:rPr>
          <w:b/>
        </w:rPr>
        <w:t>Male</w:t>
      </w:r>
      <w:r w:rsidRPr="00806195">
        <w:t>” or “</w:t>
      </w:r>
      <w:r w:rsidRPr="00806195">
        <w:rPr>
          <w:b/>
        </w:rPr>
        <w:t>Female</w:t>
      </w:r>
      <w:r w:rsidRPr="00806195">
        <w:t>”. (</w:t>
      </w:r>
      <w:r w:rsidRPr="00806195">
        <w:rPr>
          <w:b/>
        </w:rPr>
        <w:t>CASE-SENSITIVE</w:t>
      </w:r>
      <w:r w:rsidRPr="00806195">
        <w:t xml:space="preserve">) </w:t>
      </w:r>
    </w:p>
    <w:p w14:paraId="06B38C93" w14:textId="75C4DC00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member</w:t>
      </w:r>
      <w:r w:rsidRPr="00806195">
        <w:t>’</w:t>
      </w:r>
      <w:r w:rsidRPr="00806195">
        <w:rPr>
          <w:b/>
        </w:rPr>
        <w:t>s height</w:t>
      </w:r>
      <w:r w:rsidRPr="00806195">
        <w:t xml:space="preserve">. </w:t>
      </w:r>
      <w:r w:rsidR="0076534A" w:rsidRPr="00806195">
        <w:t xml:space="preserve">The </w:t>
      </w:r>
      <w:r w:rsidRPr="00806195">
        <w:rPr>
          <w:b/>
        </w:rPr>
        <w:t>height</w:t>
      </w:r>
      <w:r w:rsidRPr="00806195">
        <w:t xml:space="preserve"> must be </w:t>
      </w:r>
      <w:r w:rsidRPr="00806195">
        <w:rPr>
          <w:b/>
        </w:rPr>
        <w:t>numeric</w:t>
      </w:r>
      <w:r w:rsidRPr="00806195">
        <w:t xml:space="preserve"> and </w:t>
      </w:r>
      <w:r w:rsidRPr="00806195">
        <w:rPr>
          <w:b/>
        </w:rPr>
        <w:t>between 100 and 240</w:t>
      </w:r>
      <w:r w:rsidRPr="00806195">
        <w:t>.</w:t>
      </w:r>
    </w:p>
    <w:p w14:paraId="63A3BCB5" w14:textId="03C87484" w:rsidR="00806195" w:rsidRDefault="005E3430" w:rsidP="00806195">
      <w:pPr>
        <w:pStyle w:val="Heading3"/>
      </w:pPr>
      <w:r w:rsidRPr="00806195">
        <w:t xml:space="preserve">After that, the application will </w:t>
      </w:r>
      <w:r w:rsidRPr="00806195">
        <w:rPr>
          <w:b/>
        </w:rPr>
        <w:t>update</w:t>
      </w:r>
      <w:r w:rsidRPr="00806195">
        <w:t xml:space="preserve"> all data based</w:t>
      </w:r>
      <w:r w:rsidRPr="00806195">
        <w:rPr>
          <w:b/>
        </w:rPr>
        <w:t xml:space="preserve"> </w:t>
      </w:r>
      <w:r w:rsidRPr="00806195">
        <w:t>on</w:t>
      </w:r>
      <w:r w:rsidRPr="00806195">
        <w:rPr>
          <w:b/>
        </w:rPr>
        <w:t xml:space="preserve"> </w:t>
      </w:r>
      <w:r w:rsidR="0076534A" w:rsidRPr="00806195">
        <w:rPr>
          <w:b/>
        </w:rPr>
        <w:t xml:space="preserve">the selected </w:t>
      </w:r>
      <w:r w:rsidR="00D06953" w:rsidRPr="00806195">
        <w:rPr>
          <w:b/>
        </w:rPr>
        <w:t>female member</w:t>
      </w:r>
      <w:r w:rsidRPr="00806195">
        <w:t xml:space="preserve"> </w:t>
      </w:r>
      <w:r w:rsidR="006637EA" w:rsidRPr="00806195">
        <w:rPr>
          <w:b/>
        </w:rPr>
        <w:t xml:space="preserve">number </w:t>
      </w:r>
      <w:r w:rsidRPr="00806195">
        <w:t>to be updated.</w:t>
      </w:r>
    </w:p>
    <w:p w14:paraId="18BD93F3" w14:textId="4309A24A" w:rsidR="00806195" w:rsidRDefault="00806195" w:rsidP="00806195">
      <w:pPr>
        <w:pStyle w:val="Heading3"/>
        <w:keepNext/>
        <w:numPr>
          <w:ilvl w:val="0"/>
          <w:numId w:val="0"/>
        </w:numPr>
        <w:ind w:left="851"/>
      </w:pPr>
      <w:r>
        <w:rPr>
          <w:noProof/>
          <w:lang w:eastAsia="en-US"/>
        </w:rPr>
        <w:drawing>
          <wp:inline distT="0" distB="0" distL="0" distR="0" wp14:anchorId="4ECE472F" wp14:editId="506D8D29">
            <wp:extent cx="5932967" cy="3087370"/>
            <wp:effectExtent l="19050" t="19050" r="1079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600"/>
                    <a:stretch/>
                  </pic:blipFill>
                  <pic:spPr bwMode="auto">
                    <a:xfrm>
                      <a:off x="0" y="0"/>
                      <a:ext cx="5936568" cy="308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57B83" w14:textId="69876576" w:rsidR="00AE198C" w:rsidRPr="00AE198C" w:rsidRDefault="00806195" w:rsidP="00806195">
      <w:pPr>
        <w:pStyle w:val="Caption"/>
        <w:ind w:left="851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11</w:t>
        </w:r>
      </w:fldSimple>
      <w:r>
        <w:t>.</w:t>
      </w:r>
      <w:proofErr w:type="gramEnd"/>
      <w:r>
        <w:t xml:space="preserve"> </w:t>
      </w:r>
      <w:r w:rsidRPr="0008796D">
        <w:t xml:space="preserve">Input New Data for </w:t>
      </w:r>
      <w:r>
        <w:t>Fem</w:t>
      </w:r>
      <w:r w:rsidRPr="0008796D">
        <w:t>ale Member</w:t>
      </w:r>
    </w:p>
    <w:bookmarkEnd w:id="15"/>
    <w:p w14:paraId="1D87AAB0" w14:textId="77777777" w:rsidR="00806195" w:rsidRDefault="00D36552" w:rsidP="00806195">
      <w:pPr>
        <w:keepNext/>
        <w:spacing w:line="360" w:lineRule="auto"/>
        <w:ind w:left="851"/>
        <w:jc w:val="both"/>
      </w:pPr>
      <w:r>
        <w:rPr>
          <w:noProof/>
          <w:lang w:eastAsia="en-US"/>
        </w:rPr>
        <w:drawing>
          <wp:inline distT="0" distB="0" distL="0" distR="0" wp14:anchorId="331CB34A" wp14:editId="6F16E690">
            <wp:extent cx="5486400" cy="320041"/>
            <wp:effectExtent l="19050" t="1905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4" t="50762" r="11648" b="44012"/>
                    <a:stretch/>
                  </pic:blipFill>
                  <pic:spPr bwMode="auto">
                    <a:xfrm>
                      <a:off x="0" y="0"/>
                      <a:ext cx="5486400" cy="320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2E7B" w14:textId="27AC186D" w:rsidR="00A25F54" w:rsidRDefault="00806195" w:rsidP="009524D3">
      <w:pPr>
        <w:pStyle w:val="Caption"/>
        <w:ind w:left="851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12</w:t>
        </w:r>
      </w:fldSimple>
      <w:r>
        <w:t>.</w:t>
      </w:r>
      <w:proofErr w:type="gramEnd"/>
      <w:r>
        <w:t xml:space="preserve"> Success Message after Update</w:t>
      </w:r>
    </w:p>
    <w:p w14:paraId="78A3C8A5" w14:textId="6064A8CF" w:rsidR="005E3430" w:rsidRPr="00806195" w:rsidRDefault="002C00D1" w:rsidP="003D2944">
      <w:pPr>
        <w:pStyle w:val="Heading1"/>
      </w:pPr>
      <w:bookmarkStart w:id="22" w:name="OLE_LINK31"/>
      <w:bookmarkStart w:id="23" w:name="OLE_LINK32"/>
      <w:r w:rsidRPr="00806195">
        <w:t>If t</w:t>
      </w:r>
      <w:r w:rsidR="005E3430" w:rsidRPr="00806195">
        <w:t xml:space="preserve">he user chooses </w:t>
      </w:r>
      <w:r w:rsidR="005E3430" w:rsidRPr="00806195">
        <w:rPr>
          <w:b/>
        </w:rPr>
        <w:t>menu 4</w:t>
      </w:r>
      <w:r w:rsidR="005E3430" w:rsidRPr="00806195">
        <w:t xml:space="preserve"> “</w:t>
      </w:r>
      <w:r w:rsidR="005E3430" w:rsidRPr="00806195">
        <w:rPr>
          <w:b/>
        </w:rPr>
        <w:t xml:space="preserve">Delete </w:t>
      </w:r>
      <w:r w:rsidRPr="00806195">
        <w:rPr>
          <w:b/>
        </w:rPr>
        <w:t>M</w:t>
      </w:r>
      <w:r w:rsidR="00D36552" w:rsidRPr="00806195">
        <w:rPr>
          <w:b/>
        </w:rPr>
        <w:t>ember</w:t>
      </w:r>
      <w:r w:rsidR="005E3430" w:rsidRPr="00806195">
        <w:t>”, then:</w:t>
      </w:r>
    </w:p>
    <w:p w14:paraId="3E556956" w14:textId="5244B96D" w:rsidR="005E3430" w:rsidRPr="002865B3" w:rsidRDefault="005E3430" w:rsidP="003D2944">
      <w:pPr>
        <w:pStyle w:val="Heading2"/>
        <w:numPr>
          <w:ilvl w:val="0"/>
          <w:numId w:val="13"/>
        </w:numPr>
        <w:ind w:left="567" w:hanging="283"/>
      </w:pPr>
      <w:r w:rsidRPr="00812219">
        <w:lastRenderedPageBreak/>
        <w:t xml:space="preserve">The </w:t>
      </w:r>
      <w:r w:rsidRPr="00806195">
        <w:t xml:space="preserve">application will </w:t>
      </w:r>
      <w:r w:rsidR="001260D5" w:rsidRPr="00806195">
        <w:rPr>
          <w:b/>
        </w:rPr>
        <w:t>show a sub menu</w:t>
      </w:r>
      <w:r w:rsidR="001260D5" w:rsidRPr="00806195">
        <w:t xml:space="preserve"> consists of ‘</w:t>
      </w:r>
      <w:r w:rsidR="001260D5" w:rsidRPr="00806195">
        <w:rPr>
          <w:b/>
        </w:rPr>
        <w:t>Male</w:t>
      </w:r>
      <w:r w:rsidR="001260D5" w:rsidRPr="00806195">
        <w:t>’ and ‘</w:t>
      </w:r>
      <w:proofErr w:type="gramStart"/>
      <w:r w:rsidR="001260D5" w:rsidRPr="00806195">
        <w:rPr>
          <w:b/>
        </w:rPr>
        <w:t>Female</w:t>
      </w:r>
      <w:proofErr w:type="gramEnd"/>
      <w:r w:rsidR="001260D5" w:rsidRPr="00806195">
        <w:t xml:space="preserve">’ </w:t>
      </w:r>
      <w:r w:rsidR="00544946" w:rsidRPr="00806195">
        <w:t xml:space="preserve">and ask the user to input the </w:t>
      </w:r>
      <w:r w:rsidR="00544946" w:rsidRPr="00806195">
        <w:rPr>
          <w:b/>
        </w:rPr>
        <w:t>choice</w:t>
      </w:r>
      <w:r w:rsidR="00544946" w:rsidRPr="00806195">
        <w:t xml:space="preserve">. </w:t>
      </w:r>
      <w:r w:rsidR="002D0EAC" w:rsidRPr="00806195">
        <w:t>T</w:t>
      </w:r>
      <w:r w:rsidR="00544946" w:rsidRPr="00806195">
        <w:t>he choice must be</w:t>
      </w:r>
      <w:r w:rsidR="00544946" w:rsidRPr="00812219">
        <w:t xml:space="preserve"> </w:t>
      </w:r>
      <w:r w:rsidR="00A6433D" w:rsidRPr="00812219">
        <w:rPr>
          <w:b/>
        </w:rPr>
        <w:t xml:space="preserve">numeric </w:t>
      </w:r>
      <w:r w:rsidR="00A6433D" w:rsidRPr="00812219">
        <w:t xml:space="preserve">and </w:t>
      </w:r>
      <w:r w:rsidR="00B63500">
        <w:t>either</w:t>
      </w:r>
      <w:r w:rsidR="00A6433D" w:rsidRPr="00812219">
        <w:t xml:space="preserve"> </w:t>
      </w:r>
      <w:r w:rsidR="00544946" w:rsidRPr="00812219">
        <w:rPr>
          <w:b/>
        </w:rPr>
        <w:t xml:space="preserve">1 </w:t>
      </w:r>
      <w:r w:rsidR="00812219" w:rsidRPr="00812219">
        <w:rPr>
          <w:b/>
        </w:rPr>
        <w:t>and</w:t>
      </w:r>
      <w:r w:rsidR="00544946" w:rsidRPr="00812219">
        <w:rPr>
          <w:b/>
        </w:rPr>
        <w:t xml:space="preserve"> 2</w:t>
      </w:r>
      <w:r w:rsidR="00544946" w:rsidRPr="00812219">
        <w:t xml:space="preserve">. The user can also input </w:t>
      </w:r>
      <w:r w:rsidR="00544946" w:rsidRPr="00812219">
        <w:rPr>
          <w:b/>
        </w:rPr>
        <w:t>0</w:t>
      </w:r>
      <w:r w:rsidR="00544946" w:rsidRPr="00812219">
        <w:t xml:space="preserve"> to </w:t>
      </w:r>
      <w:r w:rsidR="00544946" w:rsidRPr="00812219">
        <w:rPr>
          <w:b/>
        </w:rPr>
        <w:t xml:space="preserve">back </w:t>
      </w:r>
      <w:r w:rsidR="00544946" w:rsidRPr="00812219">
        <w:t>to</w:t>
      </w:r>
      <w:r w:rsidR="00544946" w:rsidRPr="00812219">
        <w:rPr>
          <w:b/>
        </w:rPr>
        <w:t xml:space="preserve"> main menu</w:t>
      </w:r>
      <w:r w:rsidR="00DC2396" w:rsidRPr="00812219">
        <w:t>.</w:t>
      </w:r>
    </w:p>
    <w:p w14:paraId="7E605EFE" w14:textId="77777777" w:rsidR="009524D3" w:rsidRDefault="00D36552" w:rsidP="009524D3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5C98037E" wp14:editId="4ECAE93D">
            <wp:extent cx="5486400" cy="691563"/>
            <wp:effectExtent l="19050" t="1905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16" t="38818" r="13537" b="49985"/>
                    <a:stretch/>
                  </pic:blipFill>
                  <pic:spPr bwMode="auto">
                    <a:xfrm>
                      <a:off x="0" y="0"/>
                      <a:ext cx="5486400" cy="691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6EAC5" w14:textId="56752D3F" w:rsidR="005E3430" w:rsidRPr="002865B3" w:rsidRDefault="009524D3" w:rsidP="009524D3">
      <w:pPr>
        <w:pStyle w:val="Caption"/>
        <w:ind w:left="567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13</w:t>
        </w:r>
      </w:fldSimple>
      <w:r>
        <w:t>.</w:t>
      </w:r>
      <w:proofErr w:type="gramEnd"/>
      <w:r>
        <w:t xml:space="preserve"> Sub Menu of Delete Member</w:t>
      </w:r>
    </w:p>
    <w:p w14:paraId="1D59824D" w14:textId="77777777" w:rsidR="005E3430" w:rsidRPr="00812219" w:rsidRDefault="005E3430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1</w:t>
      </w:r>
      <w:r w:rsidRPr="00812219">
        <w:t xml:space="preserve"> (“</w:t>
      </w:r>
      <w:r w:rsidR="00D36552">
        <w:rPr>
          <w:b/>
        </w:rPr>
        <w:t>Male</w:t>
      </w:r>
      <w:r w:rsidRPr="00812219">
        <w:t>”), then:</w:t>
      </w:r>
    </w:p>
    <w:p w14:paraId="0DE88BD5" w14:textId="485E955B" w:rsidR="005E3430" w:rsidRPr="00806195" w:rsidRDefault="005E3430" w:rsidP="003D2944">
      <w:pPr>
        <w:pStyle w:val="Heading3"/>
        <w:numPr>
          <w:ilvl w:val="0"/>
          <w:numId w:val="14"/>
        </w:numPr>
        <w:ind w:left="851" w:hanging="284"/>
      </w:pPr>
      <w:r w:rsidRPr="00812219">
        <w:t xml:space="preserve">The application will </w:t>
      </w:r>
      <w:r w:rsidRPr="00812219">
        <w:rPr>
          <w:b/>
        </w:rPr>
        <w:t>show</w:t>
      </w:r>
      <w:r w:rsidRPr="00812219">
        <w:t xml:space="preserve"> </w:t>
      </w:r>
      <w:r w:rsidRPr="00812219">
        <w:rPr>
          <w:b/>
        </w:rPr>
        <w:t>all</w:t>
      </w:r>
      <w:r w:rsidRPr="00812219">
        <w:t xml:space="preserve"> </w:t>
      </w:r>
      <w:r w:rsidR="00C0127D">
        <w:rPr>
          <w:b/>
        </w:rPr>
        <w:t>Male</w:t>
      </w:r>
      <w:r w:rsidRPr="00812219">
        <w:t xml:space="preserve"> </w:t>
      </w:r>
      <w:r w:rsidRPr="00812219">
        <w:rPr>
          <w:b/>
        </w:rPr>
        <w:t>facts</w:t>
      </w:r>
      <w:r w:rsidRPr="00812219">
        <w:t xml:space="preserve"> and ask the user to input the </w:t>
      </w:r>
      <w:r w:rsidRPr="00812219">
        <w:rPr>
          <w:b/>
        </w:rPr>
        <w:t>number</w:t>
      </w:r>
      <w:r w:rsidRPr="00812219">
        <w:t xml:space="preserve"> of </w:t>
      </w:r>
      <w:r w:rsidR="00C0127D">
        <w:rPr>
          <w:b/>
        </w:rPr>
        <w:t xml:space="preserve">the male </w:t>
      </w:r>
      <w:r w:rsidR="00B2118E">
        <w:rPr>
          <w:b/>
        </w:rPr>
        <w:t xml:space="preserve">member </w:t>
      </w:r>
      <w:r w:rsidRPr="00812219">
        <w:rPr>
          <w:b/>
        </w:rPr>
        <w:t xml:space="preserve">to be </w:t>
      </w:r>
      <w:r w:rsidR="000D7F6B" w:rsidRPr="00806195">
        <w:rPr>
          <w:b/>
        </w:rPr>
        <w:t>delet</w:t>
      </w:r>
      <w:r w:rsidRPr="00806195">
        <w:rPr>
          <w:b/>
        </w:rPr>
        <w:t>ed.</w:t>
      </w:r>
      <w:r w:rsidRPr="00806195">
        <w:t xml:space="preserve"> </w:t>
      </w:r>
      <w:r w:rsidR="003769F5" w:rsidRPr="00806195">
        <w:t>T</w:t>
      </w:r>
      <w:r w:rsidRPr="00806195">
        <w:t xml:space="preserve">he input must be </w:t>
      </w:r>
      <w:r w:rsidR="00A6433D" w:rsidRPr="00806195">
        <w:rPr>
          <w:b/>
        </w:rPr>
        <w:t>numeric</w:t>
      </w:r>
      <w:r w:rsidRPr="00806195">
        <w:t xml:space="preserve"> and </w:t>
      </w:r>
      <w:r w:rsidRPr="00806195">
        <w:rPr>
          <w:b/>
        </w:rPr>
        <w:t>between 1 and the latest number of facts</w:t>
      </w:r>
      <w:r w:rsidRPr="00806195">
        <w:t xml:space="preserve">. </w:t>
      </w:r>
      <w:r w:rsidR="00F13C89" w:rsidRPr="00806195">
        <w:t>T</w:t>
      </w:r>
      <w:r w:rsidR="006637EA" w:rsidRPr="00806195">
        <w:t xml:space="preserve">he user can also input </w:t>
      </w:r>
      <w:r w:rsidR="006637EA" w:rsidRPr="00806195">
        <w:rPr>
          <w:b/>
        </w:rPr>
        <w:t xml:space="preserve">0 </w:t>
      </w:r>
      <w:r w:rsidR="006637EA" w:rsidRPr="00806195">
        <w:t xml:space="preserve">to </w:t>
      </w:r>
      <w:r w:rsidR="006637EA" w:rsidRPr="00806195">
        <w:rPr>
          <w:b/>
        </w:rPr>
        <w:t xml:space="preserve">back </w:t>
      </w:r>
      <w:r w:rsidR="006637EA" w:rsidRPr="00806195">
        <w:t xml:space="preserve">to </w:t>
      </w:r>
      <w:r w:rsidR="006637EA" w:rsidRPr="00806195">
        <w:rPr>
          <w:b/>
        </w:rPr>
        <w:t>main menu</w:t>
      </w:r>
      <w:r w:rsidR="006637EA" w:rsidRPr="00806195">
        <w:t>.</w:t>
      </w:r>
    </w:p>
    <w:p w14:paraId="1B77AA33" w14:textId="187715D3" w:rsidR="00806195" w:rsidRDefault="000D7F6B" w:rsidP="00806195">
      <w:pPr>
        <w:pStyle w:val="Heading3"/>
      </w:pPr>
      <w:bookmarkStart w:id="24" w:name="OLE_LINK30"/>
      <w:r w:rsidRPr="00806195">
        <w:t>Then</w:t>
      </w:r>
      <w:r w:rsidR="005E3430" w:rsidRPr="00806195">
        <w:t xml:space="preserve">, the application will </w:t>
      </w:r>
      <w:r w:rsidRPr="00806195">
        <w:rPr>
          <w:b/>
        </w:rPr>
        <w:t>delete</w:t>
      </w:r>
      <w:r w:rsidR="005E3430" w:rsidRPr="00806195">
        <w:t xml:space="preserve"> </w:t>
      </w:r>
      <w:r w:rsidRPr="00806195">
        <w:t>a</w:t>
      </w:r>
      <w:r w:rsidR="005E3430" w:rsidRPr="00806195">
        <w:t xml:space="preserve"> data</w:t>
      </w:r>
      <w:r w:rsidR="005E3430" w:rsidRPr="00812219">
        <w:t xml:space="preserve"> based</w:t>
      </w:r>
      <w:r w:rsidR="005E3430" w:rsidRPr="00812219">
        <w:rPr>
          <w:b/>
        </w:rPr>
        <w:t xml:space="preserve"> </w:t>
      </w:r>
      <w:r w:rsidR="005E3430" w:rsidRPr="00812219">
        <w:t>on</w:t>
      </w:r>
      <w:r w:rsidR="005E3430" w:rsidRPr="00812219">
        <w:rPr>
          <w:b/>
        </w:rPr>
        <w:t xml:space="preserve"> </w:t>
      </w:r>
      <w:r w:rsidR="006637EA" w:rsidRPr="00812219">
        <w:rPr>
          <w:b/>
        </w:rPr>
        <w:t xml:space="preserve">which </w:t>
      </w:r>
      <w:r w:rsidR="000B1F3E">
        <w:rPr>
          <w:b/>
        </w:rPr>
        <w:t>male</w:t>
      </w:r>
      <w:r w:rsidR="008D57EE">
        <w:rPr>
          <w:b/>
        </w:rPr>
        <w:t xml:space="preserve"> member</w:t>
      </w:r>
      <w:r w:rsidR="006637EA" w:rsidRPr="00812219">
        <w:rPr>
          <w:b/>
        </w:rPr>
        <w:t xml:space="preserve"> number</w:t>
      </w:r>
      <w:r w:rsidR="005E3430" w:rsidRPr="00812219">
        <w:t xml:space="preserve"> to be </w:t>
      </w:r>
      <w:r w:rsidRPr="00812219">
        <w:t>deleted</w:t>
      </w:r>
      <w:r w:rsidR="005E3430" w:rsidRPr="00812219">
        <w:t>.</w:t>
      </w:r>
      <w:bookmarkEnd w:id="24"/>
    </w:p>
    <w:p w14:paraId="605F611E" w14:textId="77777777" w:rsidR="009524D3" w:rsidRDefault="00D36552" w:rsidP="009524D3">
      <w:pPr>
        <w:keepNext/>
        <w:spacing w:line="360" w:lineRule="auto"/>
        <w:ind w:left="851"/>
      </w:pPr>
      <w:r>
        <w:rPr>
          <w:noProof/>
          <w:lang w:eastAsia="en-US"/>
        </w:rPr>
        <w:drawing>
          <wp:inline distT="0" distB="0" distL="0" distR="0" wp14:anchorId="5962BBA6" wp14:editId="5E80EAA6">
            <wp:extent cx="5932967" cy="1505585"/>
            <wp:effectExtent l="19050" t="19050" r="10795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2" t="34152" r="12538" b="39161"/>
                    <a:stretch/>
                  </pic:blipFill>
                  <pic:spPr bwMode="auto">
                    <a:xfrm>
                      <a:off x="0" y="0"/>
                      <a:ext cx="5934070" cy="1505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7BF6D" w14:textId="6F396D46" w:rsidR="005E3430" w:rsidRDefault="009524D3" w:rsidP="009524D3">
      <w:pPr>
        <w:pStyle w:val="Caption"/>
        <w:ind w:left="851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14</w:t>
        </w:r>
      </w:fldSimple>
      <w:r>
        <w:t>.</w:t>
      </w:r>
      <w:proofErr w:type="gramEnd"/>
      <w:r>
        <w:t xml:space="preserve"> Input Male fact to be deleted</w:t>
      </w:r>
    </w:p>
    <w:p w14:paraId="11E7A000" w14:textId="77777777" w:rsidR="005E3430" w:rsidRPr="00812219" w:rsidRDefault="005E3430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2</w:t>
      </w:r>
      <w:r w:rsidRPr="00812219">
        <w:t xml:space="preserve"> (“</w:t>
      </w:r>
      <w:r w:rsidR="00D36552">
        <w:rPr>
          <w:b/>
        </w:rPr>
        <w:t>Female</w:t>
      </w:r>
      <w:r w:rsidRPr="00812219">
        <w:t>”), then:</w:t>
      </w:r>
    </w:p>
    <w:p w14:paraId="7DF1ECF3" w14:textId="683339A6" w:rsidR="006637EA" w:rsidRDefault="005E3430" w:rsidP="003D2944">
      <w:pPr>
        <w:pStyle w:val="Heading3"/>
        <w:numPr>
          <w:ilvl w:val="0"/>
          <w:numId w:val="15"/>
        </w:numPr>
        <w:ind w:left="851" w:hanging="284"/>
      </w:pPr>
      <w:r w:rsidRPr="00812219">
        <w:t xml:space="preserve">The application will </w:t>
      </w:r>
      <w:r w:rsidRPr="00812219">
        <w:rPr>
          <w:b/>
        </w:rPr>
        <w:t>show</w:t>
      </w:r>
      <w:r w:rsidRPr="00812219">
        <w:t xml:space="preserve"> </w:t>
      </w:r>
      <w:r w:rsidRPr="00812219">
        <w:rPr>
          <w:b/>
        </w:rPr>
        <w:t>all</w:t>
      </w:r>
      <w:r w:rsidRPr="00812219">
        <w:t xml:space="preserve"> </w:t>
      </w:r>
      <w:r w:rsidR="00D36552">
        <w:rPr>
          <w:b/>
        </w:rPr>
        <w:t>Female</w:t>
      </w:r>
      <w:r w:rsidRPr="00812219">
        <w:t xml:space="preserve"> </w:t>
      </w:r>
      <w:r w:rsidRPr="00812219">
        <w:rPr>
          <w:b/>
        </w:rPr>
        <w:t>facts</w:t>
      </w:r>
      <w:r w:rsidRPr="00812219">
        <w:t xml:space="preserve"> and ask the user to input the </w:t>
      </w:r>
      <w:r w:rsidRPr="00812219">
        <w:rPr>
          <w:b/>
        </w:rPr>
        <w:t>number</w:t>
      </w:r>
      <w:r w:rsidRPr="00812219">
        <w:t xml:space="preserve"> of </w:t>
      </w:r>
      <w:r w:rsidR="00A97CA8">
        <w:rPr>
          <w:b/>
        </w:rPr>
        <w:t>female member</w:t>
      </w:r>
      <w:r w:rsidRPr="00812219">
        <w:t xml:space="preserve"> </w:t>
      </w:r>
      <w:r w:rsidRPr="00812219">
        <w:rPr>
          <w:b/>
        </w:rPr>
        <w:t xml:space="preserve">to be </w:t>
      </w:r>
      <w:r w:rsidR="000D7F6B" w:rsidRPr="00812219">
        <w:rPr>
          <w:b/>
        </w:rPr>
        <w:t>deleted</w:t>
      </w:r>
      <w:r w:rsidRPr="00812219">
        <w:rPr>
          <w:b/>
        </w:rPr>
        <w:t>.</w:t>
      </w:r>
      <w:r w:rsidRPr="00812219">
        <w:t xml:space="preserve"> </w:t>
      </w:r>
      <w:r w:rsidR="00B81CC9">
        <w:t>T</w:t>
      </w:r>
      <w:r w:rsidR="006637EA" w:rsidRPr="00812219">
        <w:t xml:space="preserve">he input must be </w:t>
      </w:r>
      <w:r w:rsidR="00A6433D" w:rsidRPr="00812219">
        <w:rPr>
          <w:b/>
        </w:rPr>
        <w:t>numeric</w:t>
      </w:r>
      <w:r w:rsidR="006637EA" w:rsidRPr="00812219">
        <w:t xml:space="preserve"> and </w:t>
      </w:r>
      <w:r w:rsidR="006637EA" w:rsidRPr="00812219">
        <w:rPr>
          <w:b/>
        </w:rPr>
        <w:t xml:space="preserve">between 1 and the latest number of </w:t>
      </w:r>
      <w:r w:rsidR="006637EA" w:rsidRPr="009524D3">
        <w:rPr>
          <w:b/>
        </w:rPr>
        <w:t>facts</w:t>
      </w:r>
      <w:r w:rsidR="00B63500" w:rsidRPr="009524D3">
        <w:t xml:space="preserve">. </w:t>
      </w:r>
      <w:r w:rsidR="00F13C89" w:rsidRPr="009524D3">
        <w:t>T</w:t>
      </w:r>
      <w:r w:rsidR="006637EA" w:rsidRPr="009524D3">
        <w:t>he user can also</w:t>
      </w:r>
      <w:r w:rsidR="006637EA" w:rsidRPr="00812219">
        <w:t xml:space="preserve"> input </w:t>
      </w:r>
      <w:r w:rsidR="006637EA" w:rsidRPr="00812219">
        <w:rPr>
          <w:b/>
        </w:rPr>
        <w:t xml:space="preserve">0 </w:t>
      </w:r>
      <w:r w:rsidR="006637EA" w:rsidRPr="00812219">
        <w:t xml:space="preserve">to </w:t>
      </w:r>
      <w:r w:rsidR="006637EA" w:rsidRPr="00812219">
        <w:rPr>
          <w:b/>
        </w:rPr>
        <w:t xml:space="preserve">back </w:t>
      </w:r>
      <w:r w:rsidR="006637EA" w:rsidRPr="00812219">
        <w:t xml:space="preserve">to </w:t>
      </w:r>
      <w:r w:rsidR="006637EA" w:rsidRPr="00812219">
        <w:rPr>
          <w:b/>
        </w:rPr>
        <w:t>main menu</w:t>
      </w:r>
      <w:r w:rsidR="006637EA" w:rsidRPr="00812219">
        <w:t>.</w:t>
      </w:r>
    </w:p>
    <w:p w14:paraId="753C2A98" w14:textId="3F767CD1" w:rsidR="009524D3" w:rsidRDefault="000D7F6B" w:rsidP="009524D3">
      <w:pPr>
        <w:pStyle w:val="Heading3"/>
        <w:numPr>
          <w:ilvl w:val="0"/>
          <w:numId w:val="15"/>
        </w:numPr>
        <w:ind w:left="851" w:hanging="284"/>
      </w:pPr>
      <w:r w:rsidRPr="00812219">
        <w:t xml:space="preserve">Then, the application will </w:t>
      </w:r>
      <w:r w:rsidRPr="00812219">
        <w:rPr>
          <w:b/>
        </w:rPr>
        <w:t>delete</w:t>
      </w:r>
      <w:r w:rsidRPr="00812219">
        <w:t xml:space="preserve"> a data based</w:t>
      </w:r>
      <w:r w:rsidRPr="00812219">
        <w:rPr>
          <w:b/>
        </w:rPr>
        <w:t xml:space="preserve"> </w:t>
      </w:r>
      <w:r w:rsidRPr="00812219">
        <w:t>on</w:t>
      </w:r>
      <w:r w:rsidRPr="00812219">
        <w:rPr>
          <w:b/>
        </w:rPr>
        <w:t xml:space="preserve"> </w:t>
      </w:r>
      <w:r w:rsidR="006637EA" w:rsidRPr="00812219">
        <w:rPr>
          <w:b/>
        </w:rPr>
        <w:t xml:space="preserve">which </w:t>
      </w:r>
      <w:r w:rsidR="00A97CA8">
        <w:rPr>
          <w:b/>
        </w:rPr>
        <w:t>female member</w:t>
      </w:r>
      <w:r w:rsidR="006637EA" w:rsidRPr="00812219">
        <w:rPr>
          <w:b/>
        </w:rPr>
        <w:t xml:space="preserve"> number</w:t>
      </w:r>
      <w:r w:rsidR="006637EA" w:rsidRPr="00812219">
        <w:t xml:space="preserve"> to be deleted</w:t>
      </w:r>
      <w:r w:rsidRPr="00812219">
        <w:t>.</w:t>
      </w:r>
    </w:p>
    <w:p w14:paraId="0854BEC1" w14:textId="47DFF162" w:rsidR="009524D3" w:rsidRDefault="00D36552" w:rsidP="009524D3">
      <w:pPr>
        <w:keepNext/>
        <w:spacing w:line="360" w:lineRule="auto"/>
        <w:ind w:left="851" w:right="18"/>
      </w:pPr>
      <w:r>
        <w:rPr>
          <w:noProof/>
          <w:lang w:eastAsia="en-US"/>
        </w:rPr>
        <w:drawing>
          <wp:inline distT="0" distB="0" distL="0" distR="0" wp14:anchorId="2C1B9DE7" wp14:editId="684F57B8">
            <wp:extent cx="5911702" cy="1487170"/>
            <wp:effectExtent l="19050" t="19050" r="13335" b="177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5" t="33032" r="10022" b="40654"/>
                    <a:stretch/>
                  </pic:blipFill>
                  <pic:spPr bwMode="auto">
                    <a:xfrm>
                      <a:off x="0" y="0"/>
                      <a:ext cx="5913650" cy="14876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F4CA3" w14:textId="71F821DD" w:rsidR="005E3430" w:rsidRPr="00A25F54" w:rsidRDefault="009524D3" w:rsidP="009524D3">
      <w:pPr>
        <w:pStyle w:val="Caption"/>
        <w:ind w:left="851"/>
        <w:jc w:val="center"/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15</w:t>
        </w:r>
      </w:fldSimple>
      <w:r>
        <w:t>.</w:t>
      </w:r>
      <w:proofErr w:type="gramEnd"/>
      <w:r>
        <w:t xml:space="preserve"> Input Female fact to be deleted</w:t>
      </w:r>
    </w:p>
    <w:bookmarkEnd w:id="22"/>
    <w:bookmarkEnd w:id="23"/>
    <w:p w14:paraId="200BF1AB" w14:textId="77777777" w:rsidR="005E3430" w:rsidRDefault="005E3430" w:rsidP="003D2944">
      <w:pPr>
        <w:spacing w:line="360" w:lineRule="auto"/>
        <w:jc w:val="both"/>
      </w:pPr>
    </w:p>
    <w:p w14:paraId="0542E88B" w14:textId="77777777" w:rsidR="00B960ED" w:rsidRPr="009524D3" w:rsidRDefault="00B63500" w:rsidP="003D2944">
      <w:pPr>
        <w:pStyle w:val="Heading1"/>
      </w:pPr>
      <w:r w:rsidRPr="009524D3">
        <w:t>If t</w:t>
      </w:r>
      <w:r w:rsidR="00B960ED" w:rsidRPr="009524D3">
        <w:t xml:space="preserve">he user chooses </w:t>
      </w:r>
      <w:r w:rsidR="00B960ED" w:rsidRPr="009524D3">
        <w:rPr>
          <w:b/>
        </w:rPr>
        <w:t>menu 5</w:t>
      </w:r>
      <w:r w:rsidR="00B960ED" w:rsidRPr="009524D3">
        <w:t xml:space="preserve"> “</w:t>
      </w:r>
      <w:r w:rsidR="00D36552" w:rsidRPr="009524D3">
        <w:rPr>
          <w:b/>
        </w:rPr>
        <w:t>Search Match</w:t>
      </w:r>
      <w:r w:rsidR="00B960ED" w:rsidRPr="009524D3">
        <w:t>”, then:</w:t>
      </w:r>
    </w:p>
    <w:p w14:paraId="72DFD18B" w14:textId="68ECB567" w:rsidR="00B960ED" w:rsidRPr="009524D3" w:rsidRDefault="00B960ED" w:rsidP="003D2944">
      <w:pPr>
        <w:pStyle w:val="Heading2"/>
        <w:numPr>
          <w:ilvl w:val="0"/>
          <w:numId w:val="16"/>
        </w:numPr>
        <w:ind w:left="567" w:hanging="283"/>
      </w:pPr>
      <w:bookmarkStart w:id="25" w:name="OLE_LINK33"/>
      <w:bookmarkStart w:id="26" w:name="OLE_LINK34"/>
      <w:r w:rsidRPr="009524D3">
        <w:t xml:space="preserve">The application will </w:t>
      </w:r>
      <w:r w:rsidR="0058080B" w:rsidRPr="009524D3">
        <w:rPr>
          <w:noProof/>
          <w:lang w:eastAsia="en-US"/>
        </w:rPr>
        <w:t xml:space="preserve">ask the user to input </w:t>
      </w:r>
      <w:r w:rsidR="0058080B" w:rsidRPr="009524D3">
        <w:rPr>
          <w:b/>
          <w:noProof/>
          <w:lang w:eastAsia="en-US"/>
        </w:rPr>
        <w:t>his</w:t>
      </w:r>
      <w:r w:rsidR="0058080B" w:rsidRPr="009524D3">
        <w:rPr>
          <w:noProof/>
          <w:lang w:eastAsia="en-US"/>
        </w:rPr>
        <w:t>/</w:t>
      </w:r>
      <w:r w:rsidR="0058080B" w:rsidRPr="009524D3">
        <w:rPr>
          <w:b/>
          <w:noProof/>
          <w:lang w:eastAsia="en-US"/>
        </w:rPr>
        <w:t>her</w:t>
      </w:r>
      <w:r w:rsidR="0058080B" w:rsidRPr="009524D3">
        <w:rPr>
          <w:noProof/>
          <w:lang w:eastAsia="en-US"/>
        </w:rPr>
        <w:t xml:space="preserve"> </w:t>
      </w:r>
      <w:r w:rsidR="00D36552" w:rsidRPr="009524D3">
        <w:rPr>
          <w:b/>
          <w:noProof/>
          <w:lang w:eastAsia="en-US"/>
        </w:rPr>
        <w:t>name</w:t>
      </w:r>
      <w:r w:rsidRPr="009524D3">
        <w:rPr>
          <w:noProof/>
          <w:lang w:eastAsia="en-US"/>
        </w:rPr>
        <w:t xml:space="preserve">. </w:t>
      </w:r>
      <w:r w:rsidR="00B81CC9" w:rsidRPr="009524D3">
        <w:rPr>
          <w:noProof/>
          <w:lang w:eastAsia="en-US"/>
        </w:rPr>
        <w:t>T</w:t>
      </w:r>
      <w:r w:rsidRPr="009524D3">
        <w:rPr>
          <w:noProof/>
          <w:lang w:eastAsia="en-US"/>
        </w:rPr>
        <w:t xml:space="preserve">he </w:t>
      </w:r>
      <w:r w:rsidR="0058080B" w:rsidRPr="009524D3">
        <w:rPr>
          <w:b/>
          <w:noProof/>
          <w:lang w:eastAsia="en-US"/>
        </w:rPr>
        <w:t>length</w:t>
      </w:r>
      <w:r w:rsidR="0058080B" w:rsidRPr="009524D3">
        <w:rPr>
          <w:noProof/>
          <w:lang w:eastAsia="en-US"/>
        </w:rPr>
        <w:t xml:space="preserve"> of the </w:t>
      </w:r>
      <w:r w:rsidR="0058080B" w:rsidRPr="009524D3">
        <w:rPr>
          <w:b/>
          <w:noProof/>
          <w:lang w:eastAsia="en-US"/>
        </w:rPr>
        <w:t>name</w:t>
      </w:r>
      <w:r w:rsidRPr="009524D3">
        <w:rPr>
          <w:noProof/>
          <w:lang w:eastAsia="en-US"/>
        </w:rPr>
        <w:t xml:space="preserve"> must be </w:t>
      </w:r>
      <w:r w:rsidR="006637EA" w:rsidRPr="009524D3">
        <w:rPr>
          <w:b/>
          <w:noProof/>
          <w:lang w:eastAsia="en-US"/>
        </w:rPr>
        <w:t xml:space="preserve">between </w:t>
      </w:r>
      <w:r w:rsidR="0058080B" w:rsidRPr="009524D3">
        <w:rPr>
          <w:b/>
          <w:noProof/>
          <w:lang w:eastAsia="en-US"/>
        </w:rPr>
        <w:t>3 and 20</w:t>
      </w:r>
      <w:r w:rsidRPr="009524D3">
        <w:rPr>
          <w:noProof/>
          <w:lang w:eastAsia="en-US"/>
        </w:rPr>
        <w:t>.</w:t>
      </w:r>
    </w:p>
    <w:p w14:paraId="0F76B26B" w14:textId="178152AA" w:rsidR="00B960ED" w:rsidRPr="009524D3" w:rsidRDefault="00B960ED" w:rsidP="003D2944">
      <w:pPr>
        <w:pStyle w:val="Heading2"/>
        <w:numPr>
          <w:ilvl w:val="0"/>
          <w:numId w:val="6"/>
        </w:numPr>
        <w:ind w:left="567" w:hanging="283"/>
      </w:pPr>
      <w:bookmarkStart w:id="27" w:name="OLE_LINK35"/>
      <w:bookmarkEnd w:id="25"/>
      <w:bookmarkEnd w:id="26"/>
      <w:r w:rsidRPr="009524D3">
        <w:t xml:space="preserve">The application will </w:t>
      </w:r>
      <w:r w:rsidRPr="009524D3">
        <w:rPr>
          <w:noProof/>
          <w:lang w:eastAsia="en-US"/>
        </w:rPr>
        <w:t>ask the user to input</w:t>
      </w:r>
      <w:r w:rsidR="0058080B" w:rsidRPr="009524D3">
        <w:rPr>
          <w:noProof/>
          <w:lang w:eastAsia="en-US"/>
        </w:rPr>
        <w:t xml:space="preserve"> </w:t>
      </w:r>
      <w:r w:rsidR="0058080B" w:rsidRPr="009524D3">
        <w:rPr>
          <w:b/>
          <w:noProof/>
          <w:lang w:eastAsia="en-US"/>
        </w:rPr>
        <w:t>his</w:t>
      </w:r>
      <w:r w:rsidR="0058080B" w:rsidRPr="009524D3">
        <w:rPr>
          <w:noProof/>
          <w:lang w:eastAsia="en-US"/>
        </w:rPr>
        <w:t>/</w:t>
      </w:r>
      <w:r w:rsidR="0058080B" w:rsidRPr="009524D3">
        <w:rPr>
          <w:b/>
          <w:noProof/>
          <w:lang w:eastAsia="en-US"/>
        </w:rPr>
        <w:t>her</w:t>
      </w:r>
      <w:r w:rsidR="0058080B" w:rsidRPr="009524D3">
        <w:rPr>
          <w:noProof/>
          <w:lang w:eastAsia="en-US"/>
        </w:rPr>
        <w:t xml:space="preserve"> </w:t>
      </w:r>
      <w:r w:rsidR="0058080B" w:rsidRPr="009524D3">
        <w:rPr>
          <w:b/>
          <w:noProof/>
          <w:lang w:eastAsia="en-US"/>
        </w:rPr>
        <w:t>gender</w:t>
      </w:r>
      <w:r w:rsidR="00656F91" w:rsidRPr="009524D3">
        <w:rPr>
          <w:noProof/>
          <w:lang w:eastAsia="en-US"/>
        </w:rPr>
        <w:t xml:space="preserve">. </w:t>
      </w:r>
      <w:r w:rsidR="00B81CC9" w:rsidRPr="009524D3">
        <w:rPr>
          <w:noProof/>
          <w:lang w:eastAsia="en-US"/>
        </w:rPr>
        <w:t>T</w:t>
      </w:r>
      <w:r w:rsidR="00656F91" w:rsidRPr="009524D3">
        <w:rPr>
          <w:noProof/>
          <w:lang w:eastAsia="en-US"/>
        </w:rPr>
        <w:t xml:space="preserve">he </w:t>
      </w:r>
      <w:r w:rsidR="0058080B" w:rsidRPr="009524D3">
        <w:rPr>
          <w:b/>
          <w:noProof/>
          <w:lang w:eastAsia="en-US"/>
        </w:rPr>
        <w:t>gender</w:t>
      </w:r>
      <w:r w:rsidR="00656F91" w:rsidRPr="009524D3">
        <w:rPr>
          <w:noProof/>
          <w:lang w:eastAsia="en-US"/>
        </w:rPr>
        <w:t xml:space="preserve"> </w:t>
      </w:r>
      <w:r w:rsidRPr="009524D3">
        <w:rPr>
          <w:noProof/>
          <w:lang w:eastAsia="en-US"/>
        </w:rPr>
        <w:t xml:space="preserve">must be </w:t>
      </w:r>
      <w:r w:rsidR="00656F91" w:rsidRPr="009524D3">
        <w:rPr>
          <w:noProof/>
          <w:lang w:eastAsia="en-US"/>
        </w:rPr>
        <w:t xml:space="preserve">either </w:t>
      </w:r>
      <w:r w:rsidRPr="009524D3">
        <w:rPr>
          <w:noProof/>
          <w:lang w:eastAsia="en-US"/>
        </w:rPr>
        <w:t>“</w:t>
      </w:r>
      <w:r w:rsidR="0058080B" w:rsidRPr="009524D3">
        <w:rPr>
          <w:b/>
          <w:noProof/>
          <w:lang w:eastAsia="en-US"/>
        </w:rPr>
        <w:t>Male</w:t>
      </w:r>
      <w:r w:rsidRPr="009524D3">
        <w:rPr>
          <w:noProof/>
          <w:lang w:eastAsia="en-US"/>
        </w:rPr>
        <w:t>” or “</w:t>
      </w:r>
      <w:r w:rsidR="0058080B" w:rsidRPr="009524D3">
        <w:rPr>
          <w:b/>
          <w:noProof/>
          <w:lang w:eastAsia="en-US"/>
        </w:rPr>
        <w:t>Female</w:t>
      </w:r>
      <w:r w:rsidRPr="009524D3">
        <w:rPr>
          <w:noProof/>
          <w:lang w:eastAsia="en-US"/>
        </w:rPr>
        <w:t>”.</w:t>
      </w:r>
      <w:r w:rsidR="00656F91" w:rsidRPr="009524D3">
        <w:rPr>
          <w:noProof/>
          <w:lang w:eastAsia="en-US"/>
        </w:rPr>
        <w:t xml:space="preserve"> (</w:t>
      </w:r>
      <w:r w:rsidR="00656F91" w:rsidRPr="009524D3">
        <w:rPr>
          <w:b/>
          <w:noProof/>
          <w:lang w:eastAsia="en-US"/>
        </w:rPr>
        <w:t>CASE-SENSITIVE</w:t>
      </w:r>
      <w:r w:rsidR="00656F91" w:rsidRPr="009524D3">
        <w:rPr>
          <w:noProof/>
          <w:lang w:eastAsia="en-US"/>
        </w:rPr>
        <w:t>)</w:t>
      </w:r>
    </w:p>
    <w:bookmarkEnd w:id="27"/>
    <w:p w14:paraId="57A75C28" w14:textId="395D4C3C" w:rsidR="00B960ED" w:rsidRPr="009524D3" w:rsidRDefault="00B960ED" w:rsidP="003D2944">
      <w:pPr>
        <w:pStyle w:val="Heading2"/>
        <w:numPr>
          <w:ilvl w:val="0"/>
          <w:numId w:val="6"/>
        </w:numPr>
        <w:ind w:left="567" w:hanging="283"/>
        <w:rPr>
          <w:noProof/>
          <w:lang w:eastAsia="en-US"/>
        </w:rPr>
      </w:pPr>
      <w:r w:rsidRPr="009524D3">
        <w:t xml:space="preserve">The </w:t>
      </w:r>
      <w:r w:rsidR="0058080B" w:rsidRPr="009524D3">
        <w:t xml:space="preserve">application will </w:t>
      </w:r>
      <w:r w:rsidR="0058080B" w:rsidRPr="009524D3">
        <w:rPr>
          <w:noProof/>
          <w:lang w:eastAsia="en-US"/>
        </w:rPr>
        <w:t xml:space="preserve">ask the user to input </w:t>
      </w:r>
      <w:r w:rsidR="0058080B" w:rsidRPr="009524D3">
        <w:rPr>
          <w:b/>
          <w:noProof/>
          <w:lang w:eastAsia="en-US"/>
        </w:rPr>
        <w:t>his</w:t>
      </w:r>
      <w:r w:rsidR="0058080B" w:rsidRPr="009524D3">
        <w:rPr>
          <w:noProof/>
          <w:lang w:eastAsia="en-US"/>
        </w:rPr>
        <w:t>/</w:t>
      </w:r>
      <w:r w:rsidR="0058080B" w:rsidRPr="009524D3">
        <w:rPr>
          <w:b/>
          <w:noProof/>
          <w:lang w:eastAsia="en-US"/>
        </w:rPr>
        <w:t>her</w:t>
      </w:r>
      <w:r w:rsidR="0058080B" w:rsidRPr="009524D3">
        <w:rPr>
          <w:noProof/>
          <w:lang w:eastAsia="en-US"/>
        </w:rPr>
        <w:t xml:space="preserve"> </w:t>
      </w:r>
      <w:r w:rsidR="00B11E3A" w:rsidRPr="009524D3">
        <w:rPr>
          <w:b/>
          <w:noProof/>
          <w:lang w:eastAsia="en-US"/>
        </w:rPr>
        <w:t>relationship</w:t>
      </w:r>
      <w:r w:rsidR="0058080B" w:rsidRPr="009524D3">
        <w:rPr>
          <w:b/>
          <w:noProof/>
          <w:lang w:eastAsia="en-US"/>
        </w:rPr>
        <w:t xml:space="preserve"> </w:t>
      </w:r>
      <w:r w:rsidR="00B11E3A" w:rsidRPr="009524D3">
        <w:rPr>
          <w:b/>
          <w:noProof/>
          <w:lang w:eastAsia="en-US"/>
        </w:rPr>
        <w:t>preference</w:t>
      </w:r>
      <w:r w:rsidR="0058080B" w:rsidRPr="009524D3">
        <w:rPr>
          <w:noProof/>
          <w:lang w:eastAsia="en-US"/>
        </w:rPr>
        <w:t xml:space="preserve">. </w:t>
      </w:r>
      <w:r w:rsidR="00B81CC9" w:rsidRPr="009524D3">
        <w:rPr>
          <w:noProof/>
          <w:lang w:eastAsia="en-US"/>
        </w:rPr>
        <w:t>T</w:t>
      </w:r>
      <w:r w:rsidR="0058080B" w:rsidRPr="009524D3">
        <w:rPr>
          <w:noProof/>
          <w:lang w:eastAsia="en-US"/>
        </w:rPr>
        <w:t xml:space="preserve">he </w:t>
      </w:r>
      <w:r w:rsidR="00B11E3A" w:rsidRPr="009524D3">
        <w:rPr>
          <w:b/>
          <w:noProof/>
          <w:lang w:eastAsia="en-US"/>
        </w:rPr>
        <w:t>preference</w:t>
      </w:r>
      <w:r w:rsidR="00B11E3A" w:rsidRPr="009524D3">
        <w:rPr>
          <w:noProof/>
          <w:lang w:eastAsia="en-US"/>
        </w:rPr>
        <w:t xml:space="preserve"> </w:t>
      </w:r>
      <w:r w:rsidR="0058080B" w:rsidRPr="009524D3">
        <w:rPr>
          <w:noProof/>
          <w:lang w:eastAsia="en-US"/>
        </w:rPr>
        <w:t>must be either “</w:t>
      </w:r>
      <w:r w:rsidR="0058080B" w:rsidRPr="009524D3">
        <w:rPr>
          <w:b/>
          <w:noProof/>
          <w:lang w:eastAsia="en-US"/>
        </w:rPr>
        <w:t>Male</w:t>
      </w:r>
      <w:r w:rsidR="0058080B" w:rsidRPr="009524D3">
        <w:rPr>
          <w:noProof/>
          <w:lang w:eastAsia="en-US"/>
        </w:rPr>
        <w:t>” or “</w:t>
      </w:r>
      <w:r w:rsidR="0058080B" w:rsidRPr="009524D3">
        <w:rPr>
          <w:b/>
          <w:noProof/>
          <w:lang w:eastAsia="en-US"/>
        </w:rPr>
        <w:t>Female</w:t>
      </w:r>
      <w:r w:rsidR="0058080B" w:rsidRPr="009524D3">
        <w:rPr>
          <w:noProof/>
          <w:lang w:eastAsia="en-US"/>
        </w:rPr>
        <w:t>”. (</w:t>
      </w:r>
      <w:r w:rsidR="0058080B" w:rsidRPr="009524D3">
        <w:rPr>
          <w:b/>
          <w:noProof/>
          <w:lang w:eastAsia="en-US"/>
        </w:rPr>
        <w:t>CASE-SENSITIVE</w:t>
      </w:r>
      <w:r w:rsidR="00656F91" w:rsidRPr="009524D3">
        <w:rPr>
          <w:noProof/>
          <w:lang w:eastAsia="en-US"/>
        </w:rPr>
        <w:t>)</w:t>
      </w:r>
    </w:p>
    <w:p w14:paraId="4A874798" w14:textId="598D1BA5" w:rsidR="00656F91" w:rsidRPr="009524D3" w:rsidRDefault="00656F91" w:rsidP="003D2944">
      <w:pPr>
        <w:pStyle w:val="Heading2"/>
        <w:rPr>
          <w:lang w:eastAsia="en-US"/>
        </w:rPr>
      </w:pPr>
      <w:r w:rsidRPr="009524D3">
        <w:rPr>
          <w:lang w:eastAsia="en-US"/>
        </w:rPr>
        <w:t xml:space="preserve">The application will ask </w:t>
      </w:r>
      <w:r w:rsidR="0058080B" w:rsidRPr="009524D3">
        <w:t xml:space="preserve">the user to input </w:t>
      </w:r>
      <w:r w:rsidR="0058080B" w:rsidRPr="009524D3">
        <w:rPr>
          <w:b/>
        </w:rPr>
        <w:t>his</w:t>
      </w:r>
      <w:r w:rsidR="0058080B" w:rsidRPr="009524D3">
        <w:t>/</w:t>
      </w:r>
      <w:r w:rsidR="0058080B" w:rsidRPr="009524D3">
        <w:rPr>
          <w:b/>
        </w:rPr>
        <w:t>her age</w:t>
      </w:r>
      <w:r w:rsidR="0058080B" w:rsidRPr="009524D3">
        <w:t xml:space="preserve">. </w:t>
      </w:r>
      <w:r w:rsidR="00B81CC9" w:rsidRPr="009524D3">
        <w:rPr>
          <w:noProof/>
          <w:lang w:eastAsia="en-US"/>
        </w:rPr>
        <w:t xml:space="preserve">The </w:t>
      </w:r>
      <w:r w:rsidR="0058080B" w:rsidRPr="009524D3">
        <w:rPr>
          <w:b/>
        </w:rPr>
        <w:t>age</w:t>
      </w:r>
      <w:r w:rsidR="0058080B" w:rsidRPr="009524D3">
        <w:t xml:space="preserve"> must be </w:t>
      </w:r>
      <w:r w:rsidR="0058080B" w:rsidRPr="009524D3">
        <w:rPr>
          <w:b/>
        </w:rPr>
        <w:t>numeric and</w:t>
      </w:r>
      <w:r w:rsidR="0058080B" w:rsidRPr="009524D3">
        <w:t xml:space="preserve"> </w:t>
      </w:r>
      <w:r w:rsidR="0058080B" w:rsidRPr="009524D3">
        <w:rPr>
          <w:b/>
        </w:rPr>
        <w:t>between</w:t>
      </w:r>
      <w:r w:rsidR="0058080B" w:rsidRPr="009524D3">
        <w:t xml:space="preserve"> </w:t>
      </w:r>
      <w:r w:rsidR="0058080B" w:rsidRPr="009524D3">
        <w:rPr>
          <w:b/>
        </w:rPr>
        <w:t>16 and 80</w:t>
      </w:r>
      <w:r w:rsidR="0058080B" w:rsidRPr="009524D3">
        <w:rPr>
          <w:lang w:eastAsia="en-US"/>
        </w:rPr>
        <w:t>.</w:t>
      </w:r>
    </w:p>
    <w:p w14:paraId="42D25C9F" w14:textId="48C304DA" w:rsidR="0058080B" w:rsidRPr="009524D3" w:rsidRDefault="0058080B" w:rsidP="003D2944">
      <w:pPr>
        <w:pStyle w:val="Heading2"/>
        <w:rPr>
          <w:lang w:eastAsia="en-US"/>
        </w:rPr>
      </w:pPr>
      <w:r w:rsidRPr="009524D3">
        <w:rPr>
          <w:lang w:eastAsia="en-US"/>
        </w:rPr>
        <w:t xml:space="preserve">The application will ask </w:t>
      </w:r>
      <w:r w:rsidRPr="009524D3">
        <w:t xml:space="preserve">the user to input </w:t>
      </w:r>
      <w:r w:rsidRPr="009524D3">
        <w:rPr>
          <w:b/>
        </w:rPr>
        <w:t>his</w:t>
      </w:r>
      <w:r w:rsidRPr="009524D3">
        <w:t>/</w:t>
      </w:r>
      <w:r w:rsidRPr="009524D3">
        <w:rPr>
          <w:b/>
        </w:rPr>
        <w:t>her height</w:t>
      </w:r>
      <w:r w:rsidRPr="009524D3">
        <w:t xml:space="preserve">. </w:t>
      </w:r>
      <w:r w:rsidR="00B81CC9" w:rsidRPr="009524D3">
        <w:rPr>
          <w:noProof/>
          <w:lang w:eastAsia="en-US"/>
        </w:rPr>
        <w:t xml:space="preserve">The </w:t>
      </w:r>
      <w:r w:rsidRPr="009524D3">
        <w:rPr>
          <w:b/>
        </w:rPr>
        <w:t>height</w:t>
      </w:r>
      <w:r w:rsidRPr="009524D3">
        <w:t xml:space="preserve"> must be </w:t>
      </w:r>
      <w:r w:rsidRPr="009524D3">
        <w:rPr>
          <w:b/>
        </w:rPr>
        <w:t>numeric and</w:t>
      </w:r>
      <w:r w:rsidRPr="009524D3">
        <w:t xml:space="preserve"> </w:t>
      </w:r>
      <w:r w:rsidRPr="009524D3">
        <w:rPr>
          <w:b/>
        </w:rPr>
        <w:t>between</w:t>
      </w:r>
      <w:r w:rsidRPr="009524D3">
        <w:t xml:space="preserve"> </w:t>
      </w:r>
      <w:r w:rsidRPr="009524D3">
        <w:rPr>
          <w:b/>
        </w:rPr>
        <w:t>100 and 240</w:t>
      </w:r>
      <w:r w:rsidRPr="009524D3">
        <w:rPr>
          <w:lang w:eastAsia="en-US"/>
        </w:rPr>
        <w:t>.</w:t>
      </w:r>
    </w:p>
    <w:p w14:paraId="1B3827C4" w14:textId="50B88400" w:rsidR="0058080B" w:rsidRPr="009524D3" w:rsidRDefault="0058080B" w:rsidP="003D2944">
      <w:pPr>
        <w:pStyle w:val="Heading2"/>
        <w:numPr>
          <w:ilvl w:val="0"/>
          <w:numId w:val="6"/>
        </w:numPr>
        <w:ind w:left="567" w:hanging="283"/>
        <w:rPr>
          <w:noProof/>
          <w:lang w:eastAsia="en-US"/>
        </w:rPr>
      </w:pPr>
      <w:r w:rsidRPr="009524D3">
        <w:t xml:space="preserve">The application will </w:t>
      </w:r>
      <w:r w:rsidRPr="009524D3">
        <w:rPr>
          <w:noProof/>
          <w:lang w:eastAsia="en-US"/>
        </w:rPr>
        <w:t xml:space="preserve">ask the user to input </w:t>
      </w:r>
      <w:r w:rsidRPr="009524D3">
        <w:rPr>
          <w:b/>
          <w:noProof/>
          <w:lang w:eastAsia="en-US"/>
        </w:rPr>
        <w:t>his</w:t>
      </w:r>
      <w:r w:rsidRPr="009524D3">
        <w:rPr>
          <w:noProof/>
          <w:lang w:eastAsia="en-US"/>
        </w:rPr>
        <w:t>/</w:t>
      </w:r>
      <w:r w:rsidRPr="009524D3">
        <w:rPr>
          <w:b/>
          <w:noProof/>
          <w:lang w:eastAsia="en-US"/>
        </w:rPr>
        <w:t>her</w:t>
      </w:r>
      <w:r w:rsidRPr="009524D3">
        <w:rPr>
          <w:noProof/>
          <w:lang w:eastAsia="en-US"/>
        </w:rPr>
        <w:t xml:space="preserve"> </w:t>
      </w:r>
      <w:r w:rsidRPr="009524D3">
        <w:rPr>
          <w:b/>
          <w:noProof/>
          <w:lang w:eastAsia="en-US"/>
        </w:rPr>
        <w:t>hobby</w:t>
      </w:r>
      <w:r w:rsidRPr="009524D3">
        <w:rPr>
          <w:noProof/>
          <w:lang w:eastAsia="en-US"/>
        </w:rPr>
        <w:t xml:space="preserve">. </w:t>
      </w:r>
      <w:r w:rsidR="00B81CC9" w:rsidRPr="009524D3">
        <w:rPr>
          <w:noProof/>
          <w:lang w:eastAsia="en-US"/>
        </w:rPr>
        <w:t xml:space="preserve">The </w:t>
      </w:r>
      <w:r w:rsidRPr="009524D3">
        <w:rPr>
          <w:b/>
          <w:noProof/>
          <w:lang w:eastAsia="en-US"/>
        </w:rPr>
        <w:t>hobby</w:t>
      </w:r>
      <w:r w:rsidRPr="009524D3">
        <w:rPr>
          <w:noProof/>
          <w:lang w:eastAsia="en-US"/>
        </w:rPr>
        <w:t xml:space="preserve"> must be either “</w:t>
      </w:r>
      <w:r w:rsidRPr="009524D3">
        <w:rPr>
          <w:b/>
          <w:noProof/>
          <w:lang w:eastAsia="en-US"/>
        </w:rPr>
        <w:t>Sport</w:t>
      </w:r>
      <w:r w:rsidRPr="009524D3">
        <w:rPr>
          <w:noProof/>
          <w:lang w:eastAsia="en-US"/>
        </w:rPr>
        <w:t>”, “</w:t>
      </w:r>
      <w:r w:rsidRPr="009524D3">
        <w:rPr>
          <w:b/>
          <w:noProof/>
          <w:lang w:eastAsia="en-US"/>
        </w:rPr>
        <w:t>Music</w:t>
      </w:r>
      <w:r w:rsidRPr="009524D3">
        <w:rPr>
          <w:noProof/>
          <w:lang w:eastAsia="en-US"/>
        </w:rPr>
        <w:t>” or “</w:t>
      </w:r>
      <w:r w:rsidRPr="009524D3">
        <w:rPr>
          <w:b/>
          <w:noProof/>
          <w:lang w:eastAsia="en-US"/>
        </w:rPr>
        <w:t>Female</w:t>
      </w:r>
      <w:r w:rsidRPr="009524D3">
        <w:rPr>
          <w:noProof/>
          <w:lang w:eastAsia="en-US"/>
        </w:rPr>
        <w:t>”. (</w:t>
      </w:r>
      <w:r w:rsidRPr="009524D3">
        <w:rPr>
          <w:b/>
          <w:noProof/>
          <w:lang w:eastAsia="en-US"/>
        </w:rPr>
        <w:t>CASE-SENSITIVE</w:t>
      </w:r>
      <w:r w:rsidRPr="009524D3">
        <w:rPr>
          <w:noProof/>
          <w:lang w:eastAsia="en-US"/>
        </w:rPr>
        <w:t>)</w:t>
      </w:r>
    </w:p>
    <w:p w14:paraId="545A422C" w14:textId="53F304EF" w:rsidR="0058080B" w:rsidRPr="009524D3" w:rsidRDefault="0058080B" w:rsidP="003D2944">
      <w:pPr>
        <w:pStyle w:val="Heading2"/>
        <w:numPr>
          <w:ilvl w:val="0"/>
          <w:numId w:val="6"/>
        </w:numPr>
        <w:ind w:left="567" w:hanging="283"/>
      </w:pPr>
      <w:r w:rsidRPr="009524D3">
        <w:t xml:space="preserve">If </w:t>
      </w:r>
      <w:r w:rsidR="00AA2E1C" w:rsidRPr="009524D3">
        <w:t xml:space="preserve">the </w:t>
      </w:r>
      <w:r w:rsidRPr="009524D3">
        <w:rPr>
          <w:b/>
        </w:rPr>
        <w:t>user</w:t>
      </w:r>
      <w:r w:rsidRPr="009524D3">
        <w:t>’</w:t>
      </w:r>
      <w:r w:rsidRPr="009524D3">
        <w:rPr>
          <w:b/>
        </w:rPr>
        <w:t>s</w:t>
      </w:r>
      <w:r w:rsidRPr="009524D3">
        <w:t xml:space="preserve"> </w:t>
      </w:r>
      <w:r w:rsidR="005B69C2" w:rsidRPr="009524D3">
        <w:rPr>
          <w:b/>
        </w:rPr>
        <w:t>relationship</w:t>
      </w:r>
      <w:r w:rsidRPr="009524D3">
        <w:rPr>
          <w:b/>
        </w:rPr>
        <w:t xml:space="preserve"> </w:t>
      </w:r>
      <w:r w:rsidR="005B69C2" w:rsidRPr="009524D3">
        <w:rPr>
          <w:b/>
        </w:rPr>
        <w:t>preference</w:t>
      </w:r>
      <w:r w:rsidRPr="009524D3">
        <w:t xml:space="preserve"> is </w:t>
      </w:r>
      <w:r w:rsidRPr="009524D3">
        <w:rPr>
          <w:b/>
        </w:rPr>
        <w:t>Male</w:t>
      </w:r>
      <w:r w:rsidRPr="009524D3">
        <w:t xml:space="preserve">, then the application will </w:t>
      </w:r>
      <w:r w:rsidRPr="009524D3">
        <w:rPr>
          <w:noProof/>
          <w:lang w:eastAsia="en-US"/>
        </w:rPr>
        <w:t xml:space="preserve">ask the user to input </w:t>
      </w:r>
      <w:r w:rsidRPr="009524D3">
        <w:rPr>
          <w:b/>
          <w:noProof/>
          <w:lang w:eastAsia="en-US"/>
        </w:rPr>
        <w:t>his</w:t>
      </w:r>
      <w:r w:rsidRPr="009524D3">
        <w:rPr>
          <w:noProof/>
          <w:lang w:eastAsia="en-US"/>
        </w:rPr>
        <w:t>/</w:t>
      </w:r>
      <w:r w:rsidRPr="009524D3">
        <w:rPr>
          <w:b/>
          <w:noProof/>
          <w:lang w:eastAsia="en-US"/>
        </w:rPr>
        <w:t>her</w:t>
      </w:r>
      <w:r w:rsidRPr="009524D3">
        <w:rPr>
          <w:noProof/>
          <w:lang w:eastAsia="en-US"/>
        </w:rPr>
        <w:t xml:space="preserve"> </w:t>
      </w:r>
      <w:r w:rsidRPr="009524D3">
        <w:rPr>
          <w:b/>
          <w:noProof/>
          <w:lang w:eastAsia="en-US"/>
        </w:rPr>
        <w:t>preferred income</w:t>
      </w:r>
      <w:r w:rsidRPr="009524D3">
        <w:rPr>
          <w:noProof/>
          <w:lang w:eastAsia="en-US"/>
        </w:rPr>
        <w:t xml:space="preserve">. </w:t>
      </w:r>
      <w:r w:rsidR="002D0EAC" w:rsidRPr="009524D3">
        <w:rPr>
          <w:noProof/>
          <w:lang w:eastAsia="en-US"/>
        </w:rPr>
        <w:t>T</w:t>
      </w:r>
      <w:r w:rsidRPr="009524D3">
        <w:rPr>
          <w:noProof/>
          <w:lang w:eastAsia="en-US"/>
        </w:rPr>
        <w:t xml:space="preserve">he </w:t>
      </w:r>
      <w:r w:rsidRPr="009524D3">
        <w:rPr>
          <w:b/>
          <w:noProof/>
          <w:lang w:eastAsia="en-US"/>
        </w:rPr>
        <w:t>preferred income</w:t>
      </w:r>
      <w:r w:rsidRPr="009524D3">
        <w:rPr>
          <w:noProof/>
          <w:lang w:eastAsia="en-US"/>
        </w:rPr>
        <w:t xml:space="preserve"> must be </w:t>
      </w:r>
      <w:r w:rsidRPr="009524D3">
        <w:rPr>
          <w:b/>
        </w:rPr>
        <w:t>numeric and</w:t>
      </w:r>
      <w:r w:rsidRPr="009524D3">
        <w:t xml:space="preserve"> </w:t>
      </w:r>
      <w:r w:rsidRPr="009524D3">
        <w:rPr>
          <w:b/>
        </w:rPr>
        <w:t>between</w:t>
      </w:r>
      <w:r w:rsidRPr="009524D3">
        <w:t xml:space="preserve"> </w:t>
      </w:r>
      <w:r w:rsidRPr="009524D3">
        <w:rPr>
          <w:b/>
        </w:rPr>
        <w:t>0 and 10</w:t>
      </w:r>
      <w:r w:rsidR="001260D5" w:rsidRPr="009524D3">
        <w:rPr>
          <w:b/>
        </w:rPr>
        <w:t>.</w:t>
      </w:r>
      <w:r w:rsidRPr="009524D3">
        <w:rPr>
          <w:b/>
        </w:rPr>
        <w:t>000</w:t>
      </w:r>
      <w:r w:rsidRPr="009524D3">
        <w:rPr>
          <w:lang w:eastAsia="en-US"/>
        </w:rPr>
        <w:t>.</w:t>
      </w:r>
    </w:p>
    <w:p w14:paraId="25A98620" w14:textId="77777777" w:rsidR="0058080B" w:rsidRPr="0058080B" w:rsidRDefault="0058080B" w:rsidP="003D2944">
      <w:pPr>
        <w:spacing w:line="360" w:lineRule="auto"/>
        <w:rPr>
          <w:lang w:eastAsia="en-US"/>
        </w:rPr>
      </w:pPr>
    </w:p>
    <w:p w14:paraId="738B41EE" w14:textId="77777777" w:rsidR="0058080B" w:rsidRPr="0058080B" w:rsidRDefault="0058080B" w:rsidP="003D2944">
      <w:pPr>
        <w:spacing w:line="360" w:lineRule="auto"/>
        <w:rPr>
          <w:lang w:eastAsia="en-US"/>
        </w:rPr>
      </w:pPr>
    </w:p>
    <w:p w14:paraId="406D2C2A" w14:textId="77777777" w:rsidR="0058080B" w:rsidRPr="0058080B" w:rsidRDefault="0058080B" w:rsidP="003D2944">
      <w:pPr>
        <w:spacing w:line="360" w:lineRule="auto"/>
        <w:rPr>
          <w:lang w:eastAsia="en-US"/>
        </w:rPr>
      </w:pPr>
    </w:p>
    <w:p w14:paraId="079D6F25" w14:textId="77777777" w:rsidR="009524D3" w:rsidRDefault="009524D3" w:rsidP="009524D3">
      <w:pPr>
        <w:spacing w:line="360" w:lineRule="auto"/>
        <w:ind w:left="567"/>
        <w:rPr>
          <w:noProof/>
          <w:lang w:eastAsia="en-US"/>
        </w:rPr>
      </w:pPr>
    </w:p>
    <w:p w14:paraId="5F2E4F70" w14:textId="77777777" w:rsidR="009524D3" w:rsidRDefault="009524D3" w:rsidP="009524D3">
      <w:pPr>
        <w:keepNext/>
        <w:spacing w:line="360" w:lineRule="auto"/>
        <w:ind w:left="567"/>
      </w:pPr>
      <w:r>
        <w:rPr>
          <w:noProof/>
          <w:lang w:eastAsia="en-US"/>
        </w:rPr>
        <w:drawing>
          <wp:inline distT="0" distB="0" distL="0" distR="0" wp14:anchorId="7ABB200E" wp14:editId="370CFA84">
            <wp:extent cx="6113721" cy="2250961"/>
            <wp:effectExtent l="19050" t="19050" r="2095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77" cy="2256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25E5" w14:textId="5E263938" w:rsidR="00877B8D" w:rsidRDefault="009524D3" w:rsidP="009524D3">
      <w:pPr>
        <w:pStyle w:val="Caption"/>
        <w:ind w:left="709"/>
        <w:jc w:val="center"/>
        <w:rPr>
          <w:lang w:eastAsia="en-US"/>
        </w:rPr>
      </w:pPr>
      <w:proofErr w:type="gramStart"/>
      <w:r>
        <w:t xml:space="preserve">Figure </w:t>
      </w:r>
      <w:fldSimple w:instr=" SEQ Figure \* ARABIC ">
        <w:r w:rsidR="00B6774D">
          <w:rPr>
            <w:noProof/>
          </w:rPr>
          <w:t>16</w:t>
        </w:r>
      </w:fldSimple>
      <w:r>
        <w:t>.</w:t>
      </w:r>
      <w:proofErr w:type="gramEnd"/>
      <w:r>
        <w:t xml:space="preserve"> Input desired Couple's data</w:t>
      </w:r>
    </w:p>
    <w:p w14:paraId="4C6E857A" w14:textId="77777777" w:rsidR="0058080B" w:rsidRPr="00877B8D" w:rsidRDefault="0058080B" w:rsidP="003D2944">
      <w:pPr>
        <w:spacing w:line="360" w:lineRule="auto"/>
        <w:ind w:left="360"/>
        <w:rPr>
          <w:lang w:eastAsia="en-US"/>
        </w:rPr>
      </w:pPr>
    </w:p>
    <w:p w14:paraId="47037781" w14:textId="67E99AD9" w:rsidR="00B960ED" w:rsidRPr="009524D3" w:rsidRDefault="00B960ED" w:rsidP="003D2944">
      <w:pPr>
        <w:pStyle w:val="Heading2"/>
      </w:pPr>
      <w:r w:rsidRPr="009524D3">
        <w:lastRenderedPageBreak/>
        <w:t xml:space="preserve">Then, the application will search </w:t>
      </w:r>
      <w:r w:rsidR="00877B8D" w:rsidRPr="009524D3">
        <w:t xml:space="preserve">for </w:t>
      </w:r>
      <w:r w:rsidRPr="009524D3">
        <w:t xml:space="preserve">the corresponding </w:t>
      </w:r>
      <w:r w:rsidR="00316684" w:rsidRPr="009524D3">
        <w:t>member</w:t>
      </w:r>
      <w:r w:rsidR="00877B8D" w:rsidRPr="009524D3">
        <w:t xml:space="preserve"> from </w:t>
      </w:r>
      <w:r w:rsidR="00316684" w:rsidRPr="009524D3">
        <w:rPr>
          <w:b/>
        </w:rPr>
        <w:t xml:space="preserve">Male Facts </w:t>
      </w:r>
      <w:r w:rsidR="00316684" w:rsidRPr="009524D3">
        <w:t>if</w:t>
      </w:r>
      <w:r w:rsidR="00316684" w:rsidRPr="009524D3">
        <w:rPr>
          <w:b/>
        </w:rPr>
        <w:t xml:space="preserve"> </w:t>
      </w:r>
      <w:r w:rsidR="00826FF1" w:rsidRPr="009524D3">
        <w:rPr>
          <w:b/>
        </w:rPr>
        <w:t xml:space="preserve">the </w:t>
      </w:r>
      <w:r w:rsidR="00316684" w:rsidRPr="009524D3">
        <w:rPr>
          <w:b/>
        </w:rPr>
        <w:t>user</w:t>
      </w:r>
      <w:r w:rsidR="00316684" w:rsidRPr="009524D3">
        <w:t>’</w:t>
      </w:r>
      <w:r w:rsidR="00316684" w:rsidRPr="009524D3">
        <w:rPr>
          <w:b/>
        </w:rPr>
        <w:t xml:space="preserve">s </w:t>
      </w:r>
      <w:r w:rsidR="00826FF1" w:rsidRPr="009524D3">
        <w:rPr>
          <w:b/>
        </w:rPr>
        <w:t>relationship</w:t>
      </w:r>
      <w:r w:rsidR="00316684" w:rsidRPr="009524D3">
        <w:rPr>
          <w:b/>
        </w:rPr>
        <w:t xml:space="preserve"> </w:t>
      </w:r>
      <w:r w:rsidR="00826FF1" w:rsidRPr="009524D3">
        <w:rPr>
          <w:b/>
        </w:rPr>
        <w:t>preference</w:t>
      </w:r>
      <w:r w:rsidR="00316684" w:rsidRPr="009524D3">
        <w:rPr>
          <w:b/>
        </w:rPr>
        <w:t xml:space="preserve"> </w:t>
      </w:r>
      <w:r w:rsidR="00316684" w:rsidRPr="009524D3">
        <w:t>is</w:t>
      </w:r>
      <w:r w:rsidR="00316684" w:rsidRPr="009524D3">
        <w:rPr>
          <w:b/>
        </w:rPr>
        <w:t xml:space="preserve"> Male</w:t>
      </w:r>
      <w:r w:rsidR="00826FF1" w:rsidRPr="009524D3">
        <w:rPr>
          <w:b/>
        </w:rPr>
        <w:t xml:space="preserve">. </w:t>
      </w:r>
      <w:r w:rsidR="00877B8D" w:rsidRPr="009524D3">
        <w:rPr>
          <w:b/>
        </w:rPr>
        <w:t xml:space="preserve"> </w:t>
      </w:r>
      <w:r w:rsidR="00826FF1" w:rsidRPr="009524D3">
        <w:rPr>
          <w:b/>
        </w:rPr>
        <w:t>I</w:t>
      </w:r>
      <w:r w:rsidR="00316684" w:rsidRPr="009524D3">
        <w:t>f</w:t>
      </w:r>
      <w:r w:rsidR="00826FF1" w:rsidRPr="009524D3">
        <w:t xml:space="preserve"> the</w:t>
      </w:r>
      <w:r w:rsidR="00316684" w:rsidRPr="009524D3">
        <w:t xml:space="preserve"> </w:t>
      </w:r>
      <w:r w:rsidR="00316684" w:rsidRPr="009524D3">
        <w:rPr>
          <w:b/>
        </w:rPr>
        <w:t>user</w:t>
      </w:r>
      <w:r w:rsidR="00316684" w:rsidRPr="009524D3">
        <w:t>’</w:t>
      </w:r>
      <w:r w:rsidR="00316684" w:rsidRPr="009524D3">
        <w:rPr>
          <w:b/>
        </w:rPr>
        <w:t>s</w:t>
      </w:r>
      <w:r w:rsidR="00316684" w:rsidRPr="009524D3">
        <w:t xml:space="preserve"> </w:t>
      </w:r>
      <w:r w:rsidR="00826FF1" w:rsidRPr="009524D3">
        <w:rPr>
          <w:b/>
        </w:rPr>
        <w:t>relationship preference</w:t>
      </w:r>
      <w:r w:rsidR="00316684" w:rsidRPr="009524D3">
        <w:rPr>
          <w:b/>
        </w:rPr>
        <w:t xml:space="preserve"> </w:t>
      </w:r>
      <w:r w:rsidR="00826FF1" w:rsidRPr="009524D3">
        <w:t>is</w:t>
      </w:r>
      <w:r w:rsidR="00316684" w:rsidRPr="009524D3">
        <w:t xml:space="preserve"> </w:t>
      </w:r>
      <w:r w:rsidR="00316684" w:rsidRPr="009524D3">
        <w:rPr>
          <w:b/>
        </w:rPr>
        <w:t>Female</w:t>
      </w:r>
      <w:r w:rsidR="00826FF1" w:rsidRPr="009524D3">
        <w:rPr>
          <w:b/>
        </w:rPr>
        <w:t xml:space="preserve"> the application will search for Female Facts</w:t>
      </w:r>
      <w:r w:rsidR="00826FF1" w:rsidRPr="009524D3">
        <w:t>. The fact must</w:t>
      </w:r>
      <w:r w:rsidR="00877B8D" w:rsidRPr="009524D3">
        <w:t xml:space="preserve"> </w:t>
      </w:r>
      <w:r w:rsidR="00826FF1" w:rsidRPr="009524D3">
        <w:t>fulfill</w:t>
      </w:r>
      <w:r w:rsidR="00877B8D" w:rsidRPr="009524D3">
        <w:t xml:space="preserve"> </w:t>
      </w:r>
      <w:r w:rsidRPr="009524D3">
        <w:t xml:space="preserve">these following </w:t>
      </w:r>
      <w:r w:rsidR="00771E15" w:rsidRPr="009524D3">
        <w:t>criteria</w:t>
      </w:r>
      <w:r w:rsidR="00877B8D" w:rsidRPr="009524D3">
        <w:t>:</w:t>
      </w:r>
    </w:p>
    <w:p w14:paraId="6B0C7610" w14:textId="431B9795" w:rsidR="00E70A56" w:rsidRPr="009524D3" w:rsidRDefault="009D5CC3" w:rsidP="003D2944">
      <w:pPr>
        <w:pStyle w:val="Heading3"/>
        <w:numPr>
          <w:ilvl w:val="0"/>
          <w:numId w:val="17"/>
        </w:numPr>
        <w:ind w:left="900"/>
      </w:pPr>
      <w:r w:rsidRPr="009524D3">
        <w:t xml:space="preserve">The </w:t>
      </w:r>
      <w:r w:rsidR="00316684" w:rsidRPr="009524D3">
        <w:rPr>
          <w:b/>
        </w:rPr>
        <w:t xml:space="preserve">age gap between user </w:t>
      </w:r>
      <w:r w:rsidR="00316684" w:rsidRPr="009524D3">
        <w:t>and</w:t>
      </w:r>
      <w:r w:rsidR="00316684" w:rsidRPr="009524D3">
        <w:rPr>
          <w:b/>
        </w:rPr>
        <w:t xml:space="preserve"> member must </w:t>
      </w:r>
      <w:r w:rsidR="00826FF1" w:rsidRPr="009524D3">
        <w:rPr>
          <w:b/>
        </w:rPr>
        <w:t xml:space="preserve">be less </w:t>
      </w:r>
      <w:r w:rsidR="00316684" w:rsidRPr="009524D3">
        <w:rPr>
          <w:b/>
        </w:rPr>
        <w:t>than 40</w:t>
      </w:r>
      <w:r w:rsidR="00316684" w:rsidRPr="009524D3">
        <w:t>.</w:t>
      </w:r>
    </w:p>
    <w:p w14:paraId="581A3AB9" w14:textId="13A523CF" w:rsidR="00771E15" w:rsidRPr="009524D3" w:rsidRDefault="00771E15" w:rsidP="003D2944">
      <w:pPr>
        <w:pStyle w:val="Heading3"/>
        <w:numPr>
          <w:ilvl w:val="0"/>
          <w:numId w:val="17"/>
        </w:numPr>
        <w:ind w:left="900"/>
      </w:pPr>
      <w:r w:rsidRPr="009524D3">
        <w:t xml:space="preserve">The </w:t>
      </w:r>
      <w:r w:rsidR="00136B6E" w:rsidRPr="009524D3">
        <w:rPr>
          <w:b/>
        </w:rPr>
        <w:t xml:space="preserve">member </w:t>
      </w:r>
      <w:r w:rsidR="00136B6E" w:rsidRPr="009524D3">
        <w:t>has</w:t>
      </w:r>
      <w:r w:rsidRPr="009524D3">
        <w:t xml:space="preserve"> the </w:t>
      </w:r>
      <w:r w:rsidRPr="009524D3">
        <w:rPr>
          <w:b/>
        </w:rPr>
        <w:t xml:space="preserve">same </w:t>
      </w:r>
      <w:r w:rsidR="000A3AB2" w:rsidRPr="009524D3">
        <w:rPr>
          <w:b/>
        </w:rPr>
        <w:t>preference</w:t>
      </w:r>
      <w:r w:rsidRPr="009524D3">
        <w:rPr>
          <w:b/>
        </w:rPr>
        <w:t xml:space="preserve"> </w:t>
      </w:r>
      <w:r w:rsidRPr="009524D3">
        <w:t xml:space="preserve">as </w:t>
      </w:r>
      <w:r w:rsidR="00316684" w:rsidRPr="009524D3">
        <w:rPr>
          <w:b/>
        </w:rPr>
        <w:t>user</w:t>
      </w:r>
      <w:r w:rsidR="00316684" w:rsidRPr="009524D3">
        <w:t>’</w:t>
      </w:r>
      <w:r w:rsidR="00316684" w:rsidRPr="009524D3">
        <w:rPr>
          <w:b/>
        </w:rPr>
        <w:t>s gender</w:t>
      </w:r>
      <w:r w:rsidRPr="009524D3">
        <w:t>.</w:t>
      </w:r>
    </w:p>
    <w:p w14:paraId="014BAF3E" w14:textId="76CC62A0" w:rsidR="00316684" w:rsidRPr="009524D3" w:rsidRDefault="00316684" w:rsidP="003D2944">
      <w:pPr>
        <w:pStyle w:val="Heading3"/>
        <w:numPr>
          <w:ilvl w:val="0"/>
          <w:numId w:val="17"/>
        </w:numPr>
        <w:ind w:left="900"/>
      </w:pPr>
      <w:r w:rsidRPr="009524D3">
        <w:t xml:space="preserve">The </w:t>
      </w:r>
      <w:r w:rsidRPr="009524D3">
        <w:rPr>
          <w:b/>
        </w:rPr>
        <w:t xml:space="preserve">height gap between user </w:t>
      </w:r>
      <w:r w:rsidRPr="009524D3">
        <w:t>and</w:t>
      </w:r>
      <w:r w:rsidRPr="009524D3">
        <w:rPr>
          <w:b/>
        </w:rPr>
        <w:t xml:space="preserve"> member must </w:t>
      </w:r>
      <w:r w:rsidR="000A3AB2" w:rsidRPr="009524D3">
        <w:rPr>
          <w:b/>
        </w:rPr>
        <w:t>be less</w:t>
      </w:r>
      <w:r w:rsidRPr="009524D3">
        <w:rPr>
          <w:b/>
        </w:rPr>
        <w:t xml:space="preserve"> than 40</w:t>
      </w:r>
      <w:r w:rsidRPr="009524D3">
        <w:t>.</w:t>
      </w:r>
    </w:p>
    <w:p w14:paraId="4F8E7D71" w14:textId="77777777" w:rsidR="00771E15" w:rsidRPr="00812219" w:rsidRDefault="00316684" w:rsidP="003D2944">
      <w:pPr>
        <w:pStyle w:val="Heading3"/>
        <w:numPr>
          <w:ilvl w:val="0"/>
          <w:numId w:val="17"/>
        </w:numPr>
        <w:ind w:left="900"/>
      </w:pPr>
      <w:r>
        <w:t xml:space="preserve">Then </w:t>
      </w:r>
      <w:r w:rsidRPr="00316684">
        <w:rPr>
          <w:b/>
        </w:rPr>
        <w:t>compute</w:t>
      </w:r>
      <w:r>
        <w:t xml:space="preserve"> </w:t>
      </w:r>
      <w:r w:rsidRPr="00316684">
        <w:rPr>
          <w:b/>
        </w:rPr>
        <w:t>user</w:t>
      </w:r>
      <w:r>
        <w:t xml:space="preserve"> and </w:t>
      </w:r>
      <w:r w:rsidRPr="00316684">
        <w:rPr>
          <w:b/>
        </w:rPr>
        <w:t>member</w:t>
      </w:r>
      <w:r>
        <w:t xml:space="preserve"> </w:t>
      </w:r>
      <w:r w:rsidRPr="00316684">
        <w:rPr>
          <w:b/>
        </w:rPr>
        <w:t>match</w:t>
      </w:r>
      <w:r>
        <w:t xml:space="preserve"> </w:t>
      </w:r>
      <w:r w:rsidRPr="00316684">
        <w:rPr>
          <w:b/>
        </w:rPr>
        <w:t>rate</w:t>
      </w:r>
      <w:r>
        <w:t xml:space="preserve"> by following these rules</w:t>
      </w:r>
      <w:r w:rsidR="00771E15" w:rsidRPr="00812219">
        <w:t>:</w:t>
      </w:r>
    </w:p>
    <w:p w14:paraId="286F406E" w14:textId="77777777" w:rsidR="00771E15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 w:rsidRPr="00316684">
        <w:rPr>
          <w:b/>
        </w:rPr>
        <w:t>Initial</w:t>
      </w:r>
      <w:r>
        <w:t xml:space="preserve"> </w:t>
      </w:r>
      <w:r w:rsidRPr="00316684">
        <w:rPr>
          <w:b/>
        </w:rPr>
        <w:t>match rate value is 100</w:t>
      </w:r>
      <w:r>
        <w:rPr>
          <w:b/>
        </w:rPr>
        <w:t>.</w:t>
      </w:r>
    </w:p>
    <w:p w14:paraId="4F077BE0" w14:textId="77777777" w:rsidR="00316684" w:rsidRPr="00316684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>
        <w:t xml:space="preserve">If </w:t>
      </w:r>
      <w:r w:rsidRPr="00316684">
        <w:rPr>
          <w:b/>
        </w:rPr>
        <w:t>user</w:t>
      </w:r>
      <w:r w:rsidRPr="00316684">
        <w:t>’</w:t>
      </w:r>
      <w:r w:rsidRPr="00316684">
        <w:rPr>
          <w:b/>
        </w:rPr>
        <w:t>s</w:t>
      </w:r>
      <w:r>
        <w:t xml:space="preserve"> </w:t>
      </w:r>
      <w:r w:rsidRPr="00316684">
        <w:rPr>
          <w:b/>
        </w:rPr>
        <w:t>hobby</w:t>
      </w:r>
      <w:r>
        <w:t xml:space="preserve"> and </w:t>
      </w:r>
      <w:r>
        <w:rPr>
          <w:b/>
        </w:rPr>
        <w:t>member</w:t>
      </w:r>
      <w:r w:rsidRPr="00316684">
        <w:t>’</w:t>
      </w:r>
      <w:r w:rsidRPr="00316684">
        <w:rPr>
          <w:b/>
        </w:rPr>
        <w:t>s</w:t>
      </w:r>
      <w:r>
        <w:t xml:space="preserve"> </w:t>
      </w:r>
      <w:r w:rsidRPr="00316684">
        <w:rPr>
          <w:b/>
        </w:rPr>
        <w:t>hobby</w:t>
      </w:r>
      <w:r>
        <w:t xml:space="preserve"> </w:t>
      </w:r>
      <w:r w:rsidR="00154753">
        <w:rPr>
          <w:b/>
        </w:rPr>
        <w:t>is not equals</w:t>
      </w:r>
      <w:r>
        <w:t xml:space="preserve">, </w:t>
      </w:r>
      <w:r w:rsidRPr="00316684">
        <w:rPr>
          <w:b/>
        </w:rPr>
        <w:t>decrease</w:t>
      </w:r>
      <w:r>
        <w:t xml:space="preserve"> </w:t>
      </w:r>
      <w:r w:rsidRPr="00316684">
        <w:rPr>
          <w:b/>
        </w:rPr>
        <w:t>match</w:t>
      </w:r>
      <w:r>
        <w:t xml:space="preserve"> </w:t>
      </w:r>
      <w:r w:rsidRPr="00316684">
        <w:rPr>
          <w:b/>
        </w:rPr>
        <w:t>rate</w:t>
      </w:r>
      <w:r>
        <w:t xml:space="preserve"> </w:t>
      </w:r>
      <w:r w:rsidRPr="00316684">
        <w:rPr>
          <w:b/>
        </w:rPr>
        <w:t>by</w:t>
      </w:r>
      <w:r>
        <w:t xml:space="preserve"> </w:t>
      </w:r>
      <w:r w:rsidRPr="00316684">
        <w:rPr>
          <w:b/>
        </w:rPr>
        <w:t>20</w:t>
      </w:r>
      <w:r>
        <w:rPr>
          <w:b/>
        </w:rPr>
        <w:t>.</w:t>
      </w:r>
    </w:p>
    <w:p w14:paraId="6D2817E4" w14:textId="77777777" w:rsidR="00316684" w:rsidRPr="00154753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>
        <w:rPr>
          <w:b/>
        </w:rPr>
        <w:t>Decrease match rate with user and member’s age gap.</w:t>
      </w:r>
    </w:p>
    <w:p w14:paraId="362965AA" w14:textId="4067A31A" w:rsidR="00154753" w:rsidRPr="00316684" w:rsidRDefault="00154753" w:rsidP="003D2944">
      <w:pPr>
        <w:pStyle w:val="ListParagraph"/>
        <w:spacing w:line="360" w:lineRule="auto"/>
        <w:ind w:left="1440"/>
      </w:pPr>
      <w:r w:rsidRPr="00264CC8">
        <w:rPr>
          <w:b/>
        </w:rPr>
        <w:t>Example</w:t>
      </w:r>
      <w:r>
        <w:t xml:space="preserve">: If current </w:t>
      </w:r>
      <w:r w:rsidRPr="00264CC8">
        <w:rPr>
          <w:b/>
        </w:rPr>
        <w:t>match rate is 90</w:t>
      </w:r>
      <w:r>
        <w:t xml:space="preserve">, </w:t>
      </w:r>
      <w:r w:rsidRPr="00264CC8">
        <w:rPr>
          <w:b/>
        </w:rPr>
        <w:t>the</w:t>
      </w:r>
      <w:r>
        <w:t xml:space="preserve"> </w:t>
      </w:r>
      <w:r w:rsidRPr="00264CC8">
        <w:rPr>
          <w:b/>
        </w:rPr>
        <w:t>user age is 40</w:t>
      </w:r>
      <w:r>
        <w:t xml:space="preserve"> and </w:t>
      </w:r>
      <w:r w:rsidRPr="00264CC8">
        <w:rPr>
          <w:b/>
        </w:rPr>
        <w:t>the member age is 60</w:t>
      </w:r>
      <w:r>
        <w:t xml:space="preserve">, then the match rate is </w:t>
      </w:r>
      <w:r w:rsidRPr="00154753">
        <w:rPr>
          <w:b/>
        </w:rPr>
        <w:t>90</w:t>
      </w:r>
      <w:r>
        <w:t xml:space="preserve"> – (</w:t>
      </w:r>
      <w:r w:rsidR="00E76506" w:rsidRPr="00AE06BD">
        <w:rPr>
          <w:b/>
        </w:rPr>
        <w:t>|</w:t>
      </w:r>
      <w:r w:rsidRPr="00AE06BD">
        <w:rPr>
          <w:b/>
        </w:rPr>
        <w:t>60 – 40</w:t>
      </w:r>
      <w:r w:rsidR="00E76506" w:rsidRPr="00AE06BD">
        <w:rPr>
          <w:b/>
        </w:rPr>
        <w:t>|</w:t>
      </w:r>
      <w:r w:rsidRPr="00AE06BD">
        <w:rPr>
          <w:b/>
        </w:rPr>
        <w:t>)</w:t>
      </w:r>
      <w:r>
        <w:t xml:space="preserve"> (</w:t>
      </w:r>
      <w:r w:rsidRPr="00154753">
        <w:rPr>
          <w:b/>
        </w:rPr>
        <w:t>the age gap is absolute</w:t>
      </w:r>
      <w:r w:rsidR="00D91EB7">
        <w:rPr>
          <w:b/>
        </w:rPr>
        <w:t xml:space="preserve"> number</w:t>
      </w:r>
      <w:r>
        <w:t>)</w:t>
      </w:r>
    </w:p>
    <w:p w14:paraId="6D2DEA85" w14:textId="77777777" w:rsidR="00316684" w:rsidRPr="00264CC8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>
        <w:rPr>
          <w:b/>
        </w:rPr>
        <w:t>Decrease match rate with user and member’s height gap.</w:t>
      </w:r>
    </w:p>
    <w:p w14:paraId="158AE043" w14:textId="48DC8DE5" w:rsidR="00264CC8" w:rsidRPr="00316684" w:rsidRDefault="00264CC8" w:rsidP="003D2944">
      <w:pPr>
        <w:pStyle w:val="ListParagraph"/>
        <w:spacing w:line="360" w:lineRule="auto"/>
        <w:ind w:left="1440"/>
      </w:pPr>
      <w:r w:rsidRPr="00264CC8">
        <w:rPr>
          <w:b/>
        </w:rPr>
        <w:t>Example</w:t>
      </w:r>
      <w:r>
        <w:t xml:space="preserve">: If current </w:t>
      </w:r>
      <w:r w:rsidRPr="00264CC8">
        <w:rPr>
          <w:b/>
        </w:rPr>
        <w:t>match rate is 90</w:t>
      </w:r>
      <w:r>
        <w:t xml:space="preserve">, </w:t>
      </w:r>
      <w:r w:rsidRPr="00264CC8">
        <w:rPr>
          <w:b/>
        </w:rPr>
        <w:t>the</w:t>
      </w:r>
      <w:r>
        <w:t xml:space="preserve"> </w:t>
      </w:r>
      <w:r w:rsidRPr="00264CC8">
        <w:rPr>
          <w:b/>
        </w:rPr>
        <w:t xml:space="preserve">user </w:t>
      </w:r>
      <w:r>
        <w:rPr>
          <w:b/>
        </w:rPr>
        <w:t xml:space="preserve">height </w:t>
      </w:r>
      <w:r w:rsidRPr="00264CC8">
        <w:rPr>
          <w:b/>
        </w:rPr>
        <w:t xml:space="preserve">is </w:t>
      </w:r>
      <w:r>
        <w:rPr>
          <w:b/>
        </w:rPr>
        <w:t>160</w:t>
      </w:r>
      <w:r>
        <w:t xml:space="preserve"> and </w:t>
      </w:r>
      <w:r w:rsidRPr="00264CC8">
        <w:rPr>
          <w:b/>
        </w:rPr>
        <w:t xml:space="preserve">the member </w:t>
      </w:r>
      <w:r>
        <w:rPr>
          <w:b/>
        </w:rPr>
        <w:t>height</w:t>
      </w:r>
      <w:r w:rsidRPr="00264CC8">
        <w:rPr>
          <w:b/>
        </w:rPr>
        <w:t xml:space="preserve"> is </w:t>
      </w:r>
      <w:r>
        <w:rPr>
          <w:b/>
        </w:rPr>
        <w:t>18</w:t>
      </w:r>
      <w:r w:rsidRPr="00264CC8">
        <w:rPr>
          <w:b/>
        </w:rPr>
        <w:t>0</w:t>
      </w:r>
      <w:r>
        <w:t xml:space="preserve">, then the match rate is </w:t>
      </w:r>
      <w:r w:rsidRPr="00154753">
        <w:rPr>
          <w:b/>
        </w:rPr>
        <w:t>90</w:t>
      </w:r>
      <w:r>
        <w:t xml:space="preserve"> – (</w:t>
      </w:r>
      <w:r w:rsidR="00AE06BD" w:rsidRPr="00AE06BD">
        <w:rPr>
          <w:b/>
        </w:rPr>
        <w:t>|</w:t>
      </w:r>
      <w:r w:rsidRPr="00154753">
        <w:rPr>
          <w:b/>
        </w:rPr>
        <w:t>60 – 40</w:t>
      </w:r>
      <w:r w:rsidR="00AE06BD" w:rsidRPr="00AE06BD">
        <w:t>|</w:t>
      </w:r>
      <w:r>
        <w:t>) (</w:t>
      </w:r>
      <w:r w:rsidRPr="00154753">
        <w:rPr>
          <w:b/>
        </w:rPr>
        <w:t>the age gap is absolute</w:t>
      </w:r>
      <w:r>
        <w:rPr>
          <w:b/>
        </w:rPr>
        <w:t xml:space="preserve"> number</w:t>
      </w:r>
      <w:r>
        <w:t>)</w:t>
      </w:r>
    </w:p>
    <w:p w14:paraId="0BCA2C35" w14:textId="50D1AE73" w:rsidR="00316684" w:rsidRPr="00FE71BD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 w:rsidRPr="00FE71BD">
        <w:t>If</w:t>
      </w:r>
      <w:r w:rsidRPr="00FE71BD">
        <w:rPr>
          <w:b/>
        </w:rPr>
        <w:t xml:space="preserve"> user</w:t>
      </w:r>
      <w:r w:rsidRPr="00FE71BD">
        <w:t>’</w:t>
      </w:r>
      <w:r w:rsidRPr="00FE71BD">
        <w:rPr>
          <w:b/>
        </w:rPr>
        <w:t xml:space="preserve">s </w:t>
      </w:r>
      <w:r w:rsidR="00BE7603" w:rsidRPr="00FE71BD">
        <w:rPr>
          <w:b/>
        </w:rPr>
        <w:t>relationship preference</w:t>
      </w:r>
      <w:r w:rsidRPr="00FE71BD">
        <w:rPr>
          <w:b/>
        </w:rPr>
        <w:t xml:space="preserve"> interest </w:t>
      </w:r>
      <w:r w:rsidRPr="00FE71BD">
        <w:t>is</w:t>
      </w:r>
      <w:r w:rsidRPr="00FE71BD">
        <w:rPr>
          <w:b/>
        </w:rPr>
        <w:t xml:space="preserve"> Male</w:t>
      </w:r>
      <w:r w:rsidRPr="00FE71BD">
        <w:t>,</w:t>
      </w:r>
      <w:r w:rsidRPr="00FE71BD">
        <w:rPr>
          <w:b/>
        </w:rPr>
        <w:t xml:space="preserve"> </w:t>
      </w:r>
      <w:r w:rsidRPr="00FE71BD">
        <w:t>then</w:t>
      </w:r>
      <w:r w:rsidRPr="00FE71BD">
        <w:rPr>
          <w:b/>
        </w:rPr>
        <w:t xml:space="preserve"> decrease match rate </w:t>
      </w:r>
      <w:r w:rsidRPr="00FE71BD">
        <w:t>with</w:t>
      </w:r>
      <w:r w:rsidRPr="00FE71BD">
        <w:rPr>
          <w:b/>
        </w:rPr>
        <w:t xml:space="preserve"> user</w:t>
      </w:r>
      <w:r w:rsidRPr="00FE71BD">
        <w:t>’</w:t>
      </w:r>
      <w:r w:rsidRPr="00FE71BD">
        <w:rPr>
          <w:b/>
        </w:rPr>
        <w:t xml:space="preserve">s preferred income </w:t>
      </w:r>
      <w:r w:rsidRPr="00FE71BD">
        <w:t>and</w:t>
      </w:r>
      <w:r w:rsidRPr="00FE71BD">
        <w:rPr>
          <w:b/>
        </w:rPr>
        <w:t xml:space="preserve"> member</w:t>
      </w:r>
      <w:r w:rsidRPr="00FE71BD">
        <w:t>’</w:t>
      </w:r>
      <w:r w:rsidRPr="00FE71BD">
        <w:rPr>
          <w:b/>
        </w:rPr>
        <w:t>s income gap</w:t>
      </w:r>
      <w:r w:rsidR="00136B6E" w:rsidRPr="00FE71BD">
        <w:rPr>
          <w:b/>
        </w:rPr>
        <w:t xml:space="preserve"> if member</w:t>
      </w:r>
      <w:r w:rsidR="00136B6E" w:rsidRPr="00FE71BD">
        <w:t>’</w:t>
      </w:r>
      <w:r w:rsidR="00136B6E" w:rsidRPr="00FE71BD">
        <w:rPr>
          <w:b/>
        </w:rPr>
        <w:t xml:space="preserve">s income </w:t>
      </w:r>
      <w:r w:rsidR="00136B6E" w:rsidRPr="00FE71BD">
        <w:t>is</w:t>
      </w:r>
      <w:r w:rsidR="00136B6E" w:rsidRPr="00FE71BD">
        <w:rPr>
          <w:b/>
        </w:rPr>
        <w:t xml:space="preserve"> less than user</w:t>
      </w:r>
      <w:r w:rsidR="00136B6E" w:rsidRPr="00FE71BD">
        <w:t>’</w:t>
      </w:r>
      <w:r w:rsidR="00136B6E" w:rsidRPr="00FE71BD">
        <w:rPr>
          <w:b/>
        </w:rPr>
        <w:t>s preferred income</w:t>
      </w:r>
      <w:r w:rsidRPr="00FE71BD">
        <w:t>.</w:t>
      </w:r>
    </w:p>
    <w:p w14:paraId="671211AC" w14:textId="35E573A4" w:rsidR="00EB3999" w:rsidRDefault="00264CC8" w:rsidP="00BE7CB1">
      <w:pPr>
        <w:pStyle w:val="ListParagraph"/>
        <w:spacing w:line="360" w:lineRule="auto"/>
        <w:ind w:left="1440"/>
      </w:pPr>
      <w:r w:rsidRPr="00FE71BD">
        <w:rPr>
          <w:b/>
        </w:rPr>
        <w:t>Example</w:t>
      </w:r>
      <w:r w:rsidRPr="00FE71BD">
        <w:t xml:space="preserve">: </w:t>
      </w:r>
    </w:p>
    <w:p w14:paraId="469D730D" w14:textId="20A3FE24" w:rsidR="00D2664F" w:rsidRDefault="00D2664F" w:rsidP="00CD2741">
      <w:pPr>
        <w:pStyle w:val="ListParagraph"/>
        <w:spacing w:line="360" w:lineRule="auto"/>
        <w:ind w:left="1276"/>
      </w:pPr>
      <w:r w:rsidRPr="00D2664F">
        <w:rPr>
          <w:b/>
        </w:rPr>
        <w:t>Current user fact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6"/>
        <w:gridCol w:w="1307"/>
        <w:gridCol w:w="1144"/>
        <w:gridCol w:w="1279"/>
        <w:gridCol w:w="1315"/>
        <w:gridCol w:w="1279"/>
        <w:gridCol w:w="1121"/>
      </w:tblGrid>
      <w:tr w:rsidR="00D2664F" w14:paraId="23E0A72F" w14:textId="77777777" w:rsidTr="000E6F5C">
        <w:tc>
          <w:tcPr>
            <w:tcW w:w="1290" w:type="dxa"/>
            <w:shd w:val="clear" w:color="auto" w:fill="000000" w:themeFill="text1"/>
          </w:tcPr>
          <w:p w14:paraId="7A9D3182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Name</w:t>
            </w:r>
          </w:p>
        </w:tc>
        <w:tc>
          <w:tcPr>
            <w:tcW w:w="1354" w:type="dxa"/>
            <w:shd w:val="clear" w:color="auto" w:fill="000000" w:themeFill="text1"/>
          </w:tcPr>
          <w:p w14:paraId="7B81511E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Gender</w:t>
            </w:r>
          </w:p>
        </w:tc>
        <w:tc>
          <w:tcPr>
            <w:tcW w:w="1208" w:type="dxa"/>
            <w:shd w:val="clear" w:color="auto" w:fill="000000" w:themeFill="text1"/>
          </w:tcPr>
          <w:p w14:paraId="2B11E6B5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Age</w:t>
            </w:r>
          </w:p>
        </w:tc>
        <w:tc>
          <w:tcPr>
            <w:tcW w:w="1329" w:type="dxa"/>
            <w:shd w:val="clear" w:color="auto" w:fill="000000" w:themeFill="text1"/>
          </w:tcPr>
          <w:p w14:paraId="68CC7C80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Hobby</w:t>
            </w:r>
          </w:p>
        </w:tc>
        <w:tc>
          <w:tcPr>
            <w:tcW w:w="1361" w:type="dxa"/>
            <w:shd w:val="clear" w:color="auto" w:fill="000000" w:themeFill="text1"/>
          </w:tcPr>
          <w:p w14:paraId="07D13709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Interest</w:t>
            </w:r>
          </w:p>
        </w:tc>
        <w:tc>
          <w:tcPr>
            <w:tcW w:w="1329" w:type="dxa"/>
            <w:shd w:val="clear" w:color="auto" w:fill="000000" w:themeFill="text1"/>
          </w:tcPr>
          <w:p w14:paraId="00390367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Height</w:t>
            </w:r>
          </w:p>
        </w:tc>
        <w:tc>
          <w:tcPr>
            <w:tcW w:w="1144" w:type="dxa"/>
            <w:shd w:val="clear" w:color="auto" w:fill="000000" w:themeFill="text1"/>
          </w:tcPr>
          <w:p w14:paraId="26444390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Income</w:t>
            </w:r>
          </w:p>
        </w:tc>
      </w:tr>
      <w:tr w:rsidR="00D2664F" w14:paraId="660FCB7A" w14:textId="77777777" w:rsidTr="000E6F5C">
        <w:tc>
          <w:tcPr>
            <w:tcW w:w="1290" w:type="dxa"/>
          </w:tcPr>
          <w:p w14:paraId="7C7A7CF4" w14:textId="3A0B8A58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Jeffry</w:t>
            </w:r>
          </w:p>
        </w:tc>
        <w:tc>
          <w:tcPr>
            <w:tcW w:w="1354" w:type="dxa"/>
          </w:tcPr>
          <w:p w14:paraId="02189667" w14:textId="62C98D8B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Male</w:t>
            </w:r>
          </w:p>
        </w:tc>
        <w:tc>
          <w:tcPr>
            <w:tcW w:w="1208" w:type="dxa"/>
          </w:tcPr>
          <w:p w14:paraId="044EA757" w14:textId="35D45DAA" w:rsidR="00D2664F" w:rsidRDefault="00EE7BC8" w:rsidP="000E6F5C">
            <w:pPr>
              <w:pStyle w:val="ListParagraph"/>
              <w:spacing w:line="360" w:lineRule="auto"/>
              <w:ind w:left="0"/>
              <w:jc w:val="center"/>
            </w:pPr>
            <w:r>
              <w:t>21</w:t>
            </w:r>
          </w:p>
        </w:tc>
        <w:tc>
          <w:tcPr>
            <w:tcW w:w="1329" w:type="dxa"/>
          </w:tcPr>
          <w:p w14:paraId="587677BE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Sport</w:t>
            </w:r>
          </w:p>
        </w:tc>
        <w:tc>
          <w:tcPr>
            <w:tcW w:w="1361" w:type="dxa"/>
          </w:tcPr>
          <w:p w14:paraId="53DC9B44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Male</w:t>
            </w:r>
          </w:p>
        </w:tc>
        <w:tc>
          <w:tcPr>
            <w:tcW w:w="1329" w:type="dxa"/>
          </w:tcPr>
          <w:p w14:paraId="513D55CC" w14:textId="020A583D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16</w:t>
            </w:r>
            <w:r w:rsidR="00EE7BC8">
              <w:t>8</w:t>
            </w:r>
          </w:p>
        </w:tc>
        <w:tc>
          <w:tcPr>
            <w:tcW w:w="1144" w:type="dxa"/>
          </w:tcPr>
          <w:p w14:paraId="391141A3" w14:textId="124A04A9" w:rsidR="00D2664F" w:rsidRDefault="00986384" w:rsidP="000E6F5C">
            <w:pPr>
              <w:pStyle w:val="ListParagraph"/>
              <w:spacing w:line="360" w:lineRule="auto"/>
              <w:ind w:left="0"/>
              <w:jc w:val="center"/>
            </w:pPr>
            <w:r>
              <w:t>1000</w:t>
            </w:r>
          </w:p>
        </w:tc>
      </w:tr>
    </w:tbl>
    <w:p w14:paraId="4E596F56" w14:textId="77777777" w:rsidR="00D2664F" w:rsidRPr="00D2664F" w:rsidRDefault="00D2664F" w:rsidP="00CD2741">
      <w:pPr>
        <w:pStyle w:val="ListParagraph"/>
        <w:spacing w:line="360" w:lineRule="auto"/>
        <w:ind w:left="1276"/>
      </w:pPr>
    </w:p>
    <w:p w14:paraId="248D7CFD" w14:textId="6E1F6CCA" w:rsidR="00337175" w:rsidRDefault="00BE7CB1" w:rsidP="00CD2741">
      <w:pPr>
        <w:pStyle w:val="ListParagraph"/>
        <w:spacing w:line="360" w:lineRule="auto"/>
        <w:ind w:left="1276"/>
      </w:pPr>
      <w:r w:rsidRPr="000C345B">
        <w:rPr>
          <w:b/>
        </w:rPr>
        <w:t xml:space="preserve">Member fact </w:t>
      </w:r>
      <w:r>
        <w:t>that being matched</w:t>
      </w:r>
      <w:r w:rsidR="00337175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8"/>
        <w:gridCol w:w="1188"/>
        <w:gridCol w:w="1167"/>
        <w:gridCol w:w="1298"/>
        <w:gridCol w:w="1332"/>
        <w:gridCol w:w="1298"/>
        <w:gridCol w:w="1130"/>
      </w:tblGrid>
      <w:tr w:rsidR="00986384" w14:paraId="11245D34" w14:textId="77777777" w:rsidTr="00C87368">
        <w:tc>
          <w:tcPr>
            <w:tcW w:w="1290" w:type="dxa"/>
            <w:shd w:val="clear" w:color="auto" w:fill="000000" w:themeFill="text1"/>
          </w:tcPr>
          <w:p w14:paraId="31BF4154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Name</w:t>
            </w:r>
          </w:p>
        </w:tc>
        <w:tc>
          <w:tcPr>
            <w:tcW w:w="1208" w:type="dxa"/>
            <w:shd w:val="clear" w:color="auto" w:fill="000000" w:themeFill="text1"/>
          </w:tcPr>
          <w:p w14:paraId="3082ED65" w14:textId="7A24EA8B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Gender</w:t>
            </w:r>
          </w:p>
        </w:tc>
        <w:tc>
          <w:tcPr>
            <w:tcW w:w="1208" w:type="dxa"/>
            <w:shd w:val="clear" w:color="auto" w:fill="000000" w:themeFill="text1"/>
          </w:tcPr>
          <w:p w14:paraId="78257000" w14:textId="235289F3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Age</w:t>
            </w:r>
          </w:p>
        </w:tc>
        <w:tc>
          <w:tcPr>
            <w:tcW w:w="1329" w:type="dxa"/>
            <w:shd w:val="clear" w:color="auto" w:fill="000000" w:themeFill="text1"/>
          </w:tcPr>
          <w:p w14:paraId="4F469B4C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Hobby</w:t>
            </w:r>
          </w:p>
        </w:tc>
        <w:tc>
          <w:tcPr>
            <w:tcW w:w="1361" w:type="dxa"/>
            <w:shd w:val="clear" w:color="auto" w:fill="000000" w:themeFill="text1"/>
          </w:tcPr>
          <w:p w14:paraId="62C090A5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Interest</w:t>
            </w:r>
          </w:p>
        </w:tc>
        <w:tc>
          <w:tcPr>
            <w:tcW w:w="1329" w:type="dxa"/>
            <w:shd w:val="clear" w:color="auto" w:fill="000000" w:themeFill="text1"/>
          </w:tcPr>
          <w:p w14:paraId="1079E236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Height</w:t>
            </w:r>
          </w:p>
        </w:tc>
        <w:tc>
          <w:tcPr>
            <w:tcW w:w="1144" w:type="dxa"/>
            <w:shd w:val="clear" w:color="auto" w:fill="000000" w:themeFill="text1"/>
          </w:tcPr>
          <w:p w14:paraId="2EE7E40C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Income</w:t>
            </w:r>
          </w:p>
        </w:tc>
      </w:tr>
      <w:tr w:rsidR="00986384" w14:paraId="3FA8ACA1" w14:textId="77777777" w:rsidTr="00C87368">
        <w:tc>
          <w:tcPr>
            <w:tcW w:w="1290" w:type="dxa"/>
          </w:tcPr>
          <w:p w14:paraId="3B185A40" w14:textId="01EB796C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Vincent</w:t>
            </w:r>
          </w:p>
        </w:tc>
        <w:tc>
          <w:tcPr>
            <w:tcW w:w="1208" w:type="dxa"/>
          </w:tcPr>
          <w:p w14:paraId="2C0ECFE2" w14:textId="6D7FD66C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Male</w:t>
            </w:r>
          </w:p>
        </w:tc>
        <w:tc>
          <w:tcPr>
            <w:tcW w:w="1208" w:type="dxa"/>
          </w:tcPr>
          <w:p w14:paraId="4B073820" w14:textId="29DA056C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  <w:tc>
          <w:tcPr>
            <w:tcW w:w="1329" w:type="dxa"/>
          </w:tcPr>
          <w:p w14:paraId="6F010388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Sport</w:t>
            </w:r>
          </w:p>
        </w:tc>
        <w:tc>
          <w:tcPr>
            <w:tcW w:w="1361" w:type="dxa"/>
          </w:tcPr>
          <w:p w14:paraId="14F1656E" w14:textId="7DC7900D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Male</w:t>
            </w:r>
          </w:p>
        </w:tc>
        <w:tc>
          <w:tcPr>
            <w:tcW w:w="1329" w:type="dxa"/>
          </w:tcPr>
          <w:p w14:paraId="0BCCEB88" w14:textId="2EA67471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165</w:t>
            </w:r>
          </w:p>
        </w:tc>
        <w:tc>
          <w:tcPr>
            <w:tcW w:w="1144" w:type="dxa"/>
          </w:tcPr>
          <w:p w14:paraId="4F746738" w14:textId="6A895846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450</w:t>
            </w:r>
          </w:p>
        </w:tc>
      </w:tr>
    </w:tbl>
    <w:p w14:paraId="782F5580" w14:textId="14D8F3C9" w:rsidR="00337175" w:rsidRDefault="00337175" w:rsidP="00CD2741">
      <w:pPr>
        <w:pStyle w:val="ListParagraph"/>
        <w:spacing w:line="360" w:lineRule="auto"/>
        <w:ind w:left="1276"/>
      </w:pPr>
    </w:p>
    <w:p w14:paraId="5228FFCF" w14:textId="4149EDD8" w:rsidR="00D2664F" w:rsidRDefault="00D2664F" w:rsidP="00D2664F">
      <w:pPr>
        <w:spacing w:line="360" w:lineRule="auto"/>
        <w:ind w:left="1276"/>
      </w:pPr>
      <w:r>
        <w:t>First, the application will check the match validity: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798"/>
        <w:gridCol w:w="1922"/>
        <w:gridCol w:w="1791"/>
        <w:gridCol w:w="3226"/>
      </w:tblGrid>
      <w:tr w:rsidR="00EE7BC8" w14:paraId="53209FD3" w14:textId="77777777" w:rsidTr="00C933AD">
        <w:tc>
          <w:tcPr>
            <w:tcW w:w="1843" w:type="dxa"/>
            <w:shd w:val="clear" w:color="auto" w:fill="000000" w:themeFill="text1"/>
          </w:tcPr>
          <w:p w14:paraId="64B7A518" w14:textId="1B90249C" w:rsidR="00EE7BC8" w:rsidRDefault="00EE7BC8" w:rsidP="00EE7BC8">
            <w:pPr>
              <w:spacing w:line="360" w:lineRule="auto"/>
              <w:jc w:val="center"/>
            </w:pPr>
            <w: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14:paraId="744584F9" w14:textId="55C19A37" w:rsidR="00EE7BC8" w:rsidRDefault="00EE7BC8" w:rsidP="00EE7BC8">
            <w:pPr>
              <w:spacing w:line="360" w:lineRule="auto"/>
              <w:jc w:val="center"/>
            </w:pPr>
            <w:r>
              <w:t>User</w:t>
            </w:r>
          </w:p>
        </w:tc>
        <w:tc>
          <w:tcPr>
            <w:tcW w:w="1843" w:type="dxa"/>
            <w:shd w:val="clear" w:color="auto" w:fill="000000" w:themeFill="text1"/>
          </w:tcPr>
          <w:p w14:paraId="2A0B3CF2" w14:textId="720DF83B" w:rsidR="00EE7BC8" w:rsidRDefault="00EE7BC8" w:rsidP="00EE7BC8">
            <w:pPr>
              <w:spacing w:line="360" w:lineRule="auto"/>
              <w:jc w:val="center"/>
            </w:pPr>
            <w:r>
              <w:t>Member</w:t>
            </w:r>
          </w:p>
        </w:tc>
        <w:tc>
          <w:tcPr>
            <w:tcW w:w="3401" w:type="dxa"/>
            <w:shd w:val="clear" w:color="auto" w:fill="000000" w:themeFill="text1"/>
          </w:tcPr>
          <w:p w14:paraId="0C2DC664" w14:textId="3634B614" w:rsidR="00EE7BC8" w:rsidRDefault="00EE7BC8" w:rsidP="00EE7BC8">
            <w:pPr>
              <w:spacing w:line="360" w:lineRule="auto"/>
              <w:jc w:val="center"/>
            </w:pPr>
            <w:r>
              <w:t>Result</w:t>
            </w:r>
          </w:p>
        </w:tc>
      </w:tr>
      <w:tr w:rsidR="00EE7BC8" w14:paraId="793E6330" w14:textId="77777777" w:rsidTr="00C933AD">
        <w:tc>
          <w:tcPr>
            <w:tcW w:w="1843" w:type="dxa"/>
          </w:tcPr>
          <w:p w14:paraId="25A05605" w14:textId="4DDEF8D0" w:rsidR="00EE7BC8" w:rsidRDefault="00EE7BC8" w:rsidP="00EE7BC8">
            <w:pPr>
              <w:spacing w:line="360" w:lineRule="auto"/>
              <w:jc w:val="center"/>
            </w:pPr>
            <w:r>
              <w:t>Age Gap</w:t>
            </w:r>
          </w:p>
        </w:tc>
        <w:tc>
          <w:tcPr>
            <w:tcW w:w="1984" w:type="dxa"/>
          </w:tcPr>
          <w:p w14:paraId="1310B4AB" w14:textId="4C4893A2" w:rsidR="00EE7BC8" w:rsidRDefault="00EE7BC8" w:rsidP="00EE7BC8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1843" w:type="dxa"/>
          </w:tcPr>
          <w:p w14:paraId="02EFB61A" w14:textId="1B4464BD" w:rsidR="00EE7BC8" w:rsidRDefault="00EE7BC8" w:rsidP="00EE7BC8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401" w:type="dxa"/>
          </w:tcPr>
          <w:p w14:paraId="4129BCD7" w14:textId="242250E6" w:rsidR="00EE7BC8" w:rsidRDefault="00EE7BC8" w:rsidP="00EE7BC8">
            <w:pPr>
              <w:spacing w:line="360" w:lineRule="auto"/>
              <w:jc w:val="center"/>
            </w:pPr>
            <w:r>
              <w:t>True ((|21 – 18|) &lt; 40)</w:t>
            </w:r>
          </w:p>
        </w:tc>
      </w:tr>
      <w:tr w:rsidR="00EE7BC8" w14:paraId="77B787FA" w14:textId="77777777" w:rsidTr="00C933AD">
        <w:tc>
          <w:tcPr>
            <w:tcW w:w="1843" w:type="dxa"/>
          </w:tcPr>
          <w:p w14:paraId="69702C89" w14:textId="40883525" w:rsidR="00EE7BC8" w:rsidRDefault="00EE7BC8" w:rsidP="00EE7BC8">
            <w:pPr>
              <w:spacing w:line="360" w:lineRule="auto"/>
              <w:jc w:val="center"/>
            </w:pPr>
            <w:r>
              <w:t>Height Gap</w:t>
            </w:r>
          </w:p>
        </w:tc>
        <w:tc>
          <w:tcPr>
            <w:tcW w:w="1984" w:type="dxa"/>
          </w:tcPr>
          <w:p w14:paraId="0F69669A" w14:textId="66ED8C84" w:rsidR="00EE7BC8" w:rsidRDefault="00EE7BC8" w:rsidP="00EE7BC8">
            <w:pPr>
              <w:spacing w:line="360" w:lineRule="auto"/>
              <w:jc w:val="center"/>
            </w:pPr>
            <w:r>
              <w:t>168</w:t>
            </w:r>
          </w:p>
        </w:tc>
        <w:tc>
          <w:tcPr>
            <w:tcW w:w="1843" w:type="dxa"/>
          </w:tcPr>
          <w:p w14:paraId="5991EBD3" w14:textId="36D333BF" w:rsidR="00EE7BC8" w:rsidRDefault="00EE7BC8" w:rsidP="00EE7BC8">
            <w:pPr>
              <w:spacing w:line="360" w:lineRule="auto"/>
              <w:jc w:val="center"/>
            </w:pPr>
            <w:r>
              <w:t>165</w:t>
            </w:r>
          </w:p>
        </w:tc>
        <w:tc>
          <w:tcPr>
            <w:tcW w:w="3401" w:type="dxa"/>
          </w:tcPr>
          <w:p w14:paraId="4E10DB3D" w14:textId="62F0DA2B" w:rsidR="00EE7BC8" w:rsidRDefault="00EE7BC8" w:rsidP="00EE7BC8">
            <w:pPr>
              <w:spacing w:line="360" w:lineRule="auto"/>
              <w:jc w:val="center"/>
            </w:pPr>
            <w:r>
              <w:t>True ((|168-165|) &lt; 40)</w:t>
            </w:r>
          </w:p>
        </w:tc>
      </w:tr>
      <w:tr w:rsidR="00EE7BC8" w14:paraId="645E4B8D" w14:textId="77777777" w:rsidTr="00C933AD">
        <w:tc>
          <w:tcPr>
            <w:tcW w:w="1843" w:type="dxa"/>
          </w:tcPr>
          <w:p w14:paraId="56E87356" w14:textId="66904559" w:rsidR="00EE7BC8" w:rsidRDefault="00EE7BC8" w:rsidP="00EE7BC8">
            <w:pPr>
              <w:spacing w:line="360" w:lineRule="auto"/>
              <w:jc w:val="center"/>
            </w:pPr>
            <w:r>
              <w:t>Interest</w:t>
            </w:r>
          </w:p>
        </w:tc>
        <w:tc>
          <w:tcPr>
            <w:tcW w:w="1984" w:type="dxa"/>
          </w:tcPr>
          <w:p w14:paraId="2E9D8B47" w14:textId="343AAB24" w:rsidR="00EE7BC8" w:rsidRDefault="00EE7BC8" w:rsidP="00EE7BC8">
            <w:pPr>
              <w:spacing w:line="360" w:lineRule="auto"/>
              <w:jc w:val="center"/>
            </w:pPr>
            <w:r>
              <w:t>Male (Gender)</w:t>
            </w:r>
          </w:p>
        </w:tc>
        <w:tc>
          <w:tcPr>
            <w:tcW w:w="1843" w:type="dxa"/>
          </w:tcPr>
          <w:p w14:paraId="6CF4DEE2" w14:textId="6395E057" w:rsidR="00EE7BC8" w:rsidRDefault="00EE7BC8" w:rsidP="00EE7BC8">
            <w:pPr>
              <w:spacing w:line="360" w:lineRule="auto"/>
              <w:jc w:val="center"/>
            </w:pPr>
            <w:r>
              <w:t>Male (Interest)</w:t>
            </w:r>
          </w:p>
        </w:tc>
        <w:tc>
          <w:tcPr>
            <w:tcW w:w="3401" w:type="dxa"/>
          </w:tcPr>
          <w:p w14:paraId="091777DF" w14:textId="0B463FC4" w:rsidR="00EE7BC8" w:rsidRDefault="00EE7BC8" w:rsidP="00EE7BC8">
            <w:pPr>
              <w:spacing w:line="360" w:lineRule="auto"/>
              <w:jc w:val="center"/>
            </w:pPr>
            <w:r>
              <w:t>True</w:t>
            </w:r>
          </w:p>
        </w:tc>
      </w:tr>
      <w:tr w:rsidR="00EE7BC8" w14:paraId="58CB7B30" w14:textId="77777777" w:rsidTr="00C933AD">
        <w:tc>
          <w:tcPr>
            <w:tcW w:w="5670" w:type="dxa"/>
            <w:gridSpan w:val="3"/>
            <w:shd w:val="clear" w:color="auto" w:fill="000000" w:themeFill="text1"/>
          </w:tcPr>
          <w:p w14:paraId="1C955807" w14:textId="5723A34A" w:rsidR="00EE7BC8" w:rsidRDefault="00EE7BC8" w:rsidP="00EE7BC8">
            <w:pPr>
              <w:spacing w:line="360" w:lineRule="auto"/>
              <w:jc w:val="center"/>
            </w:pPr>
            <w:r>
              <w:lastRenderedPageBreak/>
              <w:t>Final Result</w:t>
            </w:r>
          </w:p>
        </w:tc>
        <w:tc>
          <w:tcPr>
            <w:tcW w:w="3401" w:type="dxa"/>
          </w:tcPr>
          <w:p w14:paraId="285ED2D8" w14:textId="6BA50CBC" w:rsidR="00EE7BC8" w:rsidRDefault="00EE7BC8" w:rsidP="00EE7BC8">
            <w:pPr>
              <w:spacing w:line="360" w:lineRule="auto"/>
              <w:jc w:val="center"/>
            </w:pPr>
            <w:r>
              <w:t>True</w:t>
            </w:r>
          </w:p>
        </w:tc>
      </w:tr>
    </w:tbl>
    <w:p w14:paraId="089B4963" w14:textId="77777777" w:rsidR="00C933AD" w:rsidRDefault="00C933AD" w:rsidP="00C933AD">
      <w:pPr>
        <w:pStyle w:val="ListParagraph"/>
        <w:spacing w:line="360" w:lineRule="auto"/>
        <w:ind w:left="1701"/>
      </w:pPr>
    </w:p>
    <w:p w14:paraId="4C366098" w14:textId="5AC2FE59" w:rsidR="00D2664F" w:rsidRDefault="00C933AD" w:rsidP="00C933AD">
      <w:pPr>
        <w:pStyle w:val="ListParagraph"/>
        <w:numPr>
          <w:ilvl w:val="0"/>
          <w:numId w:val="32"/>
        </w:numPr>
        <w:spacing w:line="360" w:lineRule="auto"/>
        <w:ind w:left="1701" w:hanging="425"/>
      </w:pPr>
      <w:r>
        <w:t xml:space="preserve">The application will </w:t>
      </w:r>
      <w:r w:rsidR="00B62525">
        <w:t xml:space="preserve">check </w:t>
      </w:r>
      <w:r>
        <w:t>above Final Result:</w:t>
      </w:r>
    </w:p>
    <w:p w14:paraId="6079EAA2" w14:textId="43862414" w:rsidR="00C933AD" w:rsidRDefault="00C933AD" w:rsidP="00C933AD">
      <w:pPr>
        <w:pStyle w:val="ListParagraph"/>
        <w:numPr>
          <w:ilvl w:val="0"/>
          <w:numId w:val="33"/>
        </w:numPr>
        <w:spacing w:line="360" w:lineRule="auto"/>
        <w:ind w:left="2127" w:hanging="426"/>
      </w:pPr>
      <w:r>
        <w:t>If the result is ‘</w:t>
      </w:r>
      <w:r>
        <w:rPr>
          <w:b/>
        </w:rPr>
        <w:t>FALSE</w:t>
      </w:r>
      <w:r>
        <w:t xml:space="preserve">’, then the application will </w:t>
      </w:r>
      <w:r w:rsidRPr="00C933AD">
        <w:rPr>
          <w:b/>
        </w:rPr>
        <w:t>terminate current matching process</w:t>
      </w:r>
      <w:r>
        <w:t xml:space="preserve"> and </w:t>
      </w:r>
      <w:r w:rsidRPr="00C933AD">
        <w:rPr>
          <w:b/>
        </w:rPr>
        <w:t>continue to next matching process</w:t>
      </w:r>
      <w:r>
        <w:t>.</w:t>
      </w:r>
    </w:p>
    <w:p w14:paraId="387BBB87" w14:textId="79169282" w:rsidR="00C933AD" w:rsidRDefault="00C933AD" w:rsidP="00C933AD">
      <w:pPr>
        <w:pStyle w:val="ListParagraph"/>
        <w:numPr>
          <w:ilvl w:val="0"/>
          <w:numId w:val="33"/>
        </w:numPr>
        <w:spacing w:line="360" w:lineRule="auto"/>
        <w:ind w:left="2127" w:hanging="426"/>
      </w:pPr>
      <w:r>
        <w:t>If the result is ‘</w:t>
      </w:r>
      <w:r w:rsidRPr="00AE5BE6">
        <w:rPr>
          <w:b/>
        </w:rPr>
        <w:t>TRUE</w:t>
      </w:r>
      <w:r>
        <w:t>’, then the application will calculate the match rate: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924"/>
        <w:gridCol w:w="1497"/>
        <w:gridCol w:w="1782"/>
        <w:gridCol w:w="2683"/>
      </w:tblGrid>
      <w:tr w:rsidR="00AE5BE6" w14:paraId="5DB9FCA5" w14:textId="77777777" w:rsidTr="00AE5BE6">
        <w:tc>
          <w:tcPr>
            <w:tcW w:w="1984" w:type="dxa"/>
            <w:shd w:val="clear" w:color="auto" w:fill="000000" w:themeFill="text1"/>
          </w:tcPr>
          <w:p w14:paraId="1989CDBD" w14:textId="5E4BBE36" w:rsidR="00AE5BE6" w:rsidRDefault="00AE5BE6" w:rsidP="00AE5BE6">
            <w:pPr>
              <w:spacing w:line="360" w:lineRule="auto"/>
              <w:jc w:val="center"/>
            </w:pPr>
            <w:r>
              <w:t>Parameter</w:t>
            </w:r>
          </w:p>
        </w:tc>
        <w:tc>
          <w:tcPr>
            <w:tcW w:w="1559" w:type="dxa"/>
            <w:shd w:val="clear" w:color="auto" w:fill="000000" w:themeFill="text1"/>
          </w:tcPr>
          <w:p w14:paraId="56A67E29" w14:textId="204FCCB9" w:rsidR="00AE5BE6" w:rsidRDefault="00AE5BE6" w:rsidP="00AE5BE6">
            <w:pPr>
              <w:spacing w:line="360" w:lineRule="auto"/>
              <w:jc w:val="center"/>
            </w:pPr>
            <w:r>
              <w:t>User</w:t>
            </w:r>
          </w:p>
        </w:tc>
        <w:tc>
          <w:tcPr>
            <w:tcW w:w="1843" w:type="dxa"/>
            <w:shd w:val="clear" w:color="auto" w:fill="000000" w:themeFill="text1"/>
          </w:tcPr>
          <w:p w14:paraId="4C42D511" w14:textId="09AE4304" w:rsidR="00AE5BE6" w:rsidRDefault="00AE5BE6" w:rsidP="00AE5BE6">
            <w:pPr>
              <w:spacing w:line="360" w:lineRule="auto"/>
              <w:jc w:val="center"/>
            </w:pPr>
            <w:r>
              <w:t>Member</w:t>
            </w:r>
          </w:p>
        </w:tc>
        <w:tc>
          <w:tcPr>
            <w:tcW w:w="2834" w:type="dxa"/>
            <w:shd w:val="clear" w:color="auto" w:fill="000000" w:themeFill="text1"/>
          </w:tcPr>
          <w:p w14:paraId="3AF4D5C7" w14:textId="63D40E2C" w:rsidR="00AE5BE6" w:rsidRDefault="00AE5BE6" w:rsidP="00AE5BE6">
            <w:pPr>
              <w:spacing w:line="360" w:lineRule="auto"/>
              <w:jc w:val="center"/>
            </w:pPr>
            <w:r>
              <w:t>Result</w:t>
            </w:r>
          </w:p>
        </w:tc>
      </w:tr>
      <w:tr w:rsidR="00AE5BE6" w14:paraId="0252F6B0" w14:textId="77777777" w:rsidTr="00AE5BE6">
        <w:tc>
          <w:tcPr>
            <w:tcW w:w="1984" w:type="dxa"/>
          </w:tcPr>
          <w:p w14:paraId="1A3152C4" w14:textId="5F95B748" w:rsidR="00AE5BE6" w:rsidRDefault="00AE5BE6" w:rsidP="00AE5BE6">
            <w:pPr>
              <w:spacing w:line="360" w:lineRule="auto"/>
              <w:jc w:val="center"/>
            </w:pPr>
            <w:r>
              <w:t>Hobby</w:t>
            </w:r>
          </w:p>
        </w:tc>
        <w:tc>
          <w:tcPr>
            <w:tcW w:w="1559" w:type="dxa"/>
          </w:tcPr>
          <w:p w14:paraId="7140DB2D" w14:textId="24BD9793" w:rsidR="00AE5BE6" w:rsidRDefault="00AE5BE6" w:rsidP="00AE5BE6">
            <w:pPr>
              <w:spacing w:line="360" w:lineRule="auto"/>
              <w:jc w:val="center"/>
            </w:pPr>
            <w:r>
              <w:t>Sport</w:t>
            </w:r>
          </w:p>
        </w:tc>
        <w:tc>
          <w:tcPr>
            <w:tcW w:w="1843" w:type="dxa"/>
          </w:tcPr>
          <w:p w14:paraId="60255378" w14:textId="60FDF2F6" w:rsidR="00AE5BE6" w:rsidRDefault="00AE5BE6" w:rsidP="00AE5BE6">
            <w:pPr>
              <w:spacing w:line="360" w:lineRule="auto"/>
              <w:jc w:val="center"/>
            </w:pPr>
            <w:r>
              <w:t>Sport</w:t>
            </w:r>
          </w:p>
        </w:tc>
        <w:tc>
          <w:tcPr>
            <w:tcW w:w="2834" w:type="dxa"/>
          </w:tcPr>
          <w:p w14:paraId="130001D5" w14:textId="7AA147A2" w:rsidR="00AE5BE6" w:rsidRDefault="00AE5BE6" w:rsidP="00AE5BE6">
            <w:pPr>
              <w:spacing w:line="360" w:lineRule="auto"/>
              <w:jc w:val="center"/>
            </w:pPr>
            <w:r>
              <w:t>0</w:t>
            </w:r>
          </w:p>
        </w:tc>
      </w:tr>
      <w:tr w:rsidR="00AE5BE6" w14:paraId="6F5E4494" w14:textId="77777777" w:rsidTr="00AE5BE6">
        <w:tc>
          <w:tcPr>
            <w:tcW w:w="1984" w:type="dxa"/>
          </w:tcPr>
          <w:p w14:paraId="2215D450" w14:textId="3579DD88" w:rsidR="00AE5BE6" w:rsidRDefault="00AE5BE6" w:rsidP="00AE5BE6">
            <w:pPr>
              <w:spacing w:line="360" w:lineRule="auto"/>
              <w:jc w:val="center"/>
            </w:pPr>
            <w:r>
              <w:t>Age</w:t>
            </w:r>
          </w:p>
        </w:tc>
        <w:tc>
          <w:tcPr>
            <w:tcW w:w="1559" w:type="dxa"/>
          </w:tcPr>
          <w:p w14:paraId="3A7EC71F" w14:textId="2F713E05" w:rsidR="00AE5BE6" w:rsidRDefault="00AE5BE6" w:rsidP="00AE5BE6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1843" w:type="dxa"/>
          </w:tcPr>
          <w:p w14:paraId="2CA9C3BC" w14:textId="1056D996" w:rsidR="00AE5BE6" w:rsidRDefault="00AE5BE6" w:rsidP="00AE5BE6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834" w:type="dxa"/>
          </w:tcPr>
          <w:p w14:paraId="07C6C41D" w14:textId="2C8F3528" w:rsidR="00AE5BE6" w:rsidRDefault="00AE5BE6" w:rsidP="00AE5BE6">
            <w:pPr>
              <w:spacing w:line="360" w:lineRule="auto"/>
              <w:jc w:val="center"/>
            </w:pPr>
            <w:r>
              <w:t>3</w:t>
            </w:r>
          </w:p>
        </w:tc>
      </w:tr>
      <w:tr w:rsidR="00AE5BE6" w14:paraId="43FA7326" w14:textId="77777777" w:rsidTr="00AE5BE6">
        <w:tc>
          <w:tcPr>
            <w:tcW w:w="1984" w:type="dxa"/>
          </w:tcPr>
          <w:p w14:paraId="2BBAA870" w14:textId="66E25BE8" w:rsidR="00AE5BE6" w:rsidRDefault="00AE5BE6" w:rsidP="00AE5BE6">
            <w:pPr>
              <w:spacing w:line="360" w:lineRule="auto"/>
              <w:jc w:val="center"/>
            </w:pPr>
            <w:r>
              <w:t>Height</w:t>
            </w:r>
          </w:p>
        </w:tc>
        <w:tc>
          <w:tcPr>
            <w:tcW w:w="1559" w:type="dxa"/>
          </w:tcPr>
          <w:p w14:paraId="32DCA2BC" w14:textId="3EC85672" w:rsidR="00AE5BE6" w:rsidRDefault="00AE5BE6" w:rsidP="00AE5BE6">
            <w:pPr>
              <w:spacing w:line="360" w:lineRule="auto"/>
              <w:jc w:val="center"/>
            </w:pPr>
            <w:r>
              <w:t>168</w:t>
            </w:r>
          </w:p>
        </w:tc>
        <w:tc>
          <w:tcPr>
            <w:tcW w:w="1843" w:type="dxa"/>
          </w:tcPr>
          <w:p w14:paraId="555BDC2A" w14:textId="1AFA2C32" w:rsidR="00AE5BE6" w:rsidRDefault="00AE5BE6" w:rsidP="00AE5BE6">
            <w:pPr>
              <w:spacing w:line="360" w:lineRule="auto"/>
              <w:jc w:val="center"/>
            </w:pPr>
            <w:r>
              <w:t>165</w:t>
            </w:r>
          </w:p>
        </w:tc>
        <w:tc>
          <w:tcPr>
            <w:tcW w:w="2834" w:type="dxa"/>
          </w:tcPr>
          <w:p w14:paraId="401A173E" w14:textId="18CC046D" w:rsidR="00AE5BE6" w:rsidRDefault="00AE5BE6" w:rsidP="00AE5BE6">
            <w:pPr>
              <w:spacing w:line="360" w:lineRule="auto"/>
              <w:jc w:val="center"/>
            </w:pPr>
            <w:r>
              <w:t>3</w:t>
            </w:r>
          </w:p>
        </w:tc>
      </w:tr>
      <w:tr w:rsidR="00AE5BE6" w14:paraId="4B944603" w14:textId="77777777" w:rsidTr="00E438DF">
        <w:tc>
          <w:tcPr>
            <w:tcW w:w="5386" w:type="dxa"/>
            <w:gridSpan w:val="3"/>
            <w:shd w:val="clear" w:color="auto" w:fill="000000" w:themeFill="text1"/>
          </w:tcPr>
          <w:p w14:paraId="7CAEC6EB" w14:textId="0AD2C8CD" w:rsidR="00AE5BE6" w:rsidRDefault="00AE5BE6" w:rsidP="00AE5BE6">
            <w:pPr>
              <w:spacing w:line="360" w:lineRule="auto"/>
              <w:jc w:val="center"/>
            </w:pPr>
            <w:r>
              <w:t>Match Rate</w:t>
            </w:r>
          </w:p>
        </w:tc>
        <w:tc>
          <w:tcPr>
            <w:tcW w:w="2834" w:type="dxa"/>
          </w:tcPr>
          <w:p w14:paraId="581227F8" w14:textId="301444FA" w:rsidR="00AE5BE6" w:rsidRDefault="00AE5BE6" w:rsidP="00AE5BE6">
            <w:pPr>
              <w:spacing w:line="360" w:lineRule="auto"/>
              <w:jc w:val="center"/>
            </w:pPr>
            <w:r>
              <w:t xml:space="preserve"> </w:t>
            </w:r>
            <w:r w:rsidRPr="00AE5BE6">
              <w:rPr>
                <w:b/>
              </w:rPr>
              <w:t>94</w:t>
            </w:r>
            <w:r>
              <w:t xml:space="preserve"> (100 – (0 + 3 + 3))</w:t>
            </w:r>
          </w:p>
        </w:tc>
      </w:tr>
    </w:tbl>
    <w:p w14:paraId="46A77A4C" w14:textId="2389D776" w:rsidR="00400AA2" w:rsidRDefault="00400AA2" w:rsidP="00AE5BE6">
      <w:pPr>
        <w:spacing w:line="360" w:lineRule="auto"/>
      </w:pPr>
    </w:p>
    <w:p w14:paraId="60B42FAD" w14:textId="6A10966E" w:rsidR="00BE7CB1" w:rsidRDefault="00E438DF" w:rsidP="009A3730">
      <w:pPr>
        <w:pStyle w:val="ListParagraph"/>
        <w:numPr>
          <w:ilvl w:val="0"/>
          <w:numId w:val="21"/>
        </w:numPr>
        <w:spacing w:line="360" w:lineRule="auto"/>
        <w:ind w:left="2552" w:hanging="426"/>
      </w:pPr>
      <w:r>
        <w:t>Because the</w:t>
      </w:r>
      <w:r w:rsidR="00BE7CB1">
        <w:t xml:space="preserve"> current user interest is ‘</w:t>
      </w:r>
      <w:r w:rsidR="00BE7CB1" w:rsidRPr="000C345B">
        <w:rPr>
          <w:b/>
        </w:rPr>
        <w:t>Male</w:t>
      </w:r>
      <w:r w:rsidR="00BE7CB1">
        <w:t>’</w:t>
      </w:r>
      <w:r w:rsidR="00986384">
        <w:t>, the user’s gender is ‘</w:t>
      </w:r>
      <w:r w:rsidR="00986384" w:rsidRPr="00986384">
        <w:rPr>
          <w:b/>
        </w:rPr>
        <w:t>Male</w:t>
      </w:r>
      <w:r w:rsidR="00986384">
        <w:t>’ and member’s gender is ‘</w:t>
      </w:r>
      <w:r w:rsidR="00986384" w:rsidRPr="00986384">
        <w:rPr>
          <w:b/>
        </w:rPr>
        <w:t>Male</w:t>
      </w:r>
      <w:r w:rsidR="00986384">
        <w:t>’</w:t>
      </w:r>
      <w:r w:rsidR="00BE7CB1">
        <w:t>, then the application will count their income match rate.</w:t>
      </w:r>
      <w:r>
        <w:t xml:space="preserve"> </w:t>
      </w:r>
      <w:r w:rsidR="00BE7CB1">
        <w:t xml:space="preserve">If the </w:t>
      </w:r>
      <w:r w:rsidR="00BE7CB1" w:rsidRPr="000C345B">
        <w:rPr>
          <w:b/>
        </w:rPr>
        <w:t>current user income is 350</w:t>
      </w:r>
      <w:r w:rsidR="00BE7CB1">
        <w:t xml:space="preserve"> and the </w:t>
      </w:r>
      <w:r w:rsidR="00BE7CB1" w:rsidRPr="000C345B">
        <w:rPr>
          <w:b/>
        </w:rPr>
        <w:t>member income is 450</w:t>
      </w:r>
      <w:r w:rsidR="00BE7CB1">
        <w:t xml:space="preserve">. Then </w:t>
      </w:r>
      <w:r w:rsidR="00BE7CB1" w:rsidRPr="000C345B">
        <w:rPr>
          <w:b/>
        </w:rPr>
        <w:t>the match rate will be decreased</w:t>
      </w:r>
      <w:r w:rsidR="00BE7CB1">
        <w:t xml:space="preserve"> with following syntax:</w:t>
      </w:r>
    </w:p>
    <w:p w14:paraId="6360A6C1" w14:textId="44EBC6E8" w:rsidR="00BE7CB1" w:rsidRDefault="000C345B" w:rsidP="000C345B">
      <w:pPr>
        <w:pStyle w:val="ListParagraph"/>
        <w:spacing w:line="360" w:lineRule="auto"/>
        <w:ind w:left="1701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43A8AA0" wp14:editId="6941681E">
                <wp:extent cx="5324475" cy="514350"/>
                <wp:effectExtent l="0" t="0" r="28575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514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A16B" w14:textId="17384AA9" w:rsidR="00400AA2" w:rsidRPr="000C345B" w:rsidRDefault="00400AA2" w:rsidP="000C34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C345B">
                              <w:rPr>
                                <w:b/>
                                <w:color w:val="000000" w:themeColor="text1"/>
                              </w:rPr>
                              <w:t>Current Match Rate – (|User’s Income – Member’s Income|)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3A8AA0" id="Rectangle 9" o:spid="_x0000_s1026" style="width:419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" filled="f" strokecolor="black [3213]" strokeweight="1pt">
                <v:textbox>
                  <w:txbxContent>
                    <w:p w14:paraId="68CDA16B" w14:textId="17384AA9" w:rsidR="00400AA2" w:rsidRPr="000C345B" w:rsidRDefault="00400AA2" w:rsidP="000C34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C345B">
                        <w:rPr>
                          <w:b/>
                          <w:color w:val="000000" w:themeColor="text1"/>
                        </w:rPr>
                        <w:t>Current Match Rate – (|User’s Income – Member’s Income|)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A8CF0B" w14:textId="035445A6" w:rsidR="00BE7CB1" w:rsidRDefault="00986384" w:rsidP="00986384">
      <w:pPr>
        <w:spacing w:line="360" w:lineRule="auto"/>
        <w:ind w:left="1701"/>
      </w:pPr>
      <w:r w:rsidRPr="00EB2C81">
        <w:rPr>
          <w:b/>
        </w:rPr>
        <w:t>Final Match Rate</w:t>
      </w:r>
      <w:r>
        <w:t xml:space="preserve"> = 94 – (|1000 – 450|) = -456</w:t>
      </w:r>
      <w:r w:rsidR="003968E2">
        <w:t xml:space="preserve"> (Not Match</w:t>
      </w:r>
      <w:r w:rsidR="0020261A">
        <w:t xml:space="preserve"> because below 0</w:t>
      </w:r>
      <w:r w:rsidR="00AE0558">
        <w:t xml:space="preserve"> or equals 0</w:t>
      </w:r>
      <w:r w:rsidR="003968E2">
        <w:t>)</w:t>
      </w:r>
    </w:p>
    <w:p w14:paraId="634342BD" w14:textId="77777777" w:rsidR="00986384" w:rsidRPr="00EB3999" w:rsidRDefault="00986384" w:rsidP="00986384">
      <w:pPr>
        <w:spacing w:line="360" w:lineRule="auto"/>
        <w:ind w:left="1701"/>
      </w:pPr>
    </w:p>
    <w:p w14:paraId="50EA3F9D" w14:textId="64983A45" w:rsidR="00136B6E" w:rsidRDefault="00136B6E" w:rsidP="00DE598A">
      <w:pPr>
        <w:pStyle w:val="ListParagraph"/>
        <w:numPr>
          <w:ilvl w:val="0"/>
          <w:numId w:val="21"/>
        </w:numPr>
        <w:spacing w:line="360" w:lineRule="auto"/>
      </w:pPr>
      <w:r>
        <w:t xml:space="preserve">If </w:t>
      </w:r>
      <w:r w:rsidRPr="00136B6E">
        <w:rPr>
          <w:b/>
        </w:rPr>
        <w:t>match</w:t>
      </w:r>
      <w:r>
        <w:t xml:space="preserve"> </w:t>
      </w:r>
      <w:r w:rsidRPr="00136B6E">
        <w:rPr>
          <w:b/>
        </w:rPr>
        <w:t>rate</w:t>
      </w:r>
      <w:r>
        <w:t xml:space="preserve"> </w:t>
      </w:r>
      <w:r w:rsidRPr="00136B6E">
        <w:rPr>
          <w:b/>
        </w:rPr>
        <w:t>value</w:t>
      </w:r>
      <w:r>
        <w:t xml:space="preserve"> </w:t>
      </w:r>
      <w:r w:rsidRPr="00136B6E">
        <w:t>managed</w:t>
      </w:r>
      <w:r>
        <w:t xml:space="preserve"> to </w:t>
      </w:r>
      <w:r w:rsidRPr="00136B6E">
        <w:rPr>
          <w:b/>
        </w:rPr>
        <w:t>reach</w:t>
      </w:r>
      <w:r>
        <w:t xml:space="preserve"> </w:t>
      </w:r>
      <w:r w:rsidRPr="00136B6E">
        <w:rPr>
          <w:b/>
        </w:rPr>
        <w:t>zero</w:t>
      </w:r>
      <w:r>
        <w:t xml:space="preserve"> </w:t>
      </w:r>
      <w:r w:rsidRPr="00136B6E">
        <w:rPr>
          <w:b/>
        </w:rPr>
        <w:t>or</w:t>
      </w:r>
      <w:r>
        <w:t xml:space="preserve"> </w:t>
      </w:r>
      <w:r w:rsidRPr="00136B6E">
        <w:rPr>
          <w:b/>
        </w:rPr>
        <w:t>below</w:t>
      </w:r>
      <w:r>
        <w:t xml:space="preserve">, </w:t>
      </w:r>
      <w:r w:rsidRPr="00136B6E">
        <w:rPr>
          <w:b/>
        </w:rPr>
        <w:t>exclude</w:t>
      </w:r>
      <w:r>
        <w:t xml:space="preserve"> </w:t>
      </w:r>
      <w:r w:rsidRPr="00136B6E">
        <w:rPr>
          <w:b/>
        </w:rPr>
        <w:t>member</w:t>
      </w:r>
      <w:r>
        <w:t xml:space="preserve"> from the result.</w:t>
      </w:r>
    </w:p>
    <w:p w14:paraId="4597442D" w14:textId="77777777" w:rsidR="00136B6E" w:rsidRPr="00812219" w:rsidRDefault="00136B6E" w:rsidP="003D2944">
      <w:pPr>
        <w:spacing w:line="360" w:lineRule="auto"/>
      </w:pPr>
    </w:p>
    <w:p w14:paraId="571F3987" w14:textId="1466B0A6" w:rsidR="00B960ED" w:rsidRPr="00812219" w:rsidRDefault="00E70A56" w:rsidP="003D2944">
      <w:pPr>
        <w:pStyle w:val="Heading2"/>
        <w:ind w:left="540" w:hanging="270"/>
      </w:pPr>
      <w:r w:rsidRPr="00812219">
        <w:t xml:space="preserve">After that, the application will </w:t>
      </w:r>
      <w:r w:rsidRPr="00812219">
        <w:rPr>
          <w:b/>
        </w:rPr>
        <w:t>show</w:t>
      </w:r>
      <w:r w:rsidRPr="00812219">
        <w:t xml:space="preserve"> the </w:t>
      </w:r>
      <w:r w:rsidRPr="00812219">
        <w:rPr>
          <w:b/>
        </w:rPr>
        <w:t xml:space="preserve">result of </w:t>
      </w:r>
      <w:r w:rsidR="00BE7603">
        <w:rPr>
          <w:b/>
        </w:rPr>
        <w:t xml:space="preserve">match searching </w:t>
      </w:r>
      <w:r w:rsidRPr="00812219">
        <w:t xml:space="preserve">in the </w:t>
      </w:r>
      <w:r w:rsidRPr="00812219">
        <w:rPr>
          <w:b/>
        </w:rPr>
        <w:t>GUI</w:t>
      </w:r>
      <w:r w:rsidRPr="00812219">
        <w:t xml:space="preserve"> (</w:t>
      </w:r>
      <w:r w:rsidRPr="00812219">
        <w:rPr>
          <w:b/>
        </w:rPr>
        <w:t>Graphical User Interface</w:t>
      </w:r>
      <w:r w:rsidRPr="00812219">
        <w:t>) view and go back to the main menu.</w:t>
      </w:r>
    </w:p>
    <w:p w14:paraId="63EEDF4F" w14:textId="77777777" w:rsidR="00E70A56" w:rsidRDefault="00136B6E" w:rsidP="003D2944">
      <w:pPr>
        <w:spacing w:line="360" w:lineRule="auto"/>
        <w:ind w:left="540"/>
      </w:pPr>
      <w:r>
        <w:rPr>
          <w:noProof/>
          <w:lang w:eastAsia="en-US"/>
        </w:rPr>
        <w:lastRenderedPageBreak/>
        <w:drawing>
          <wp:inline distT="0" distB="0" distL="0" distR="0" wp14:anchorId="678FE60F" wp14:editId="25AAF158">
            <wp:extent cx="6043121" cy="3200400"/>
            <wp:effectExtent l="19050" t="19050" r="1524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1560" cy="320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9CFC9" w14:textId="77777777" w:rsidR="003D2944" w:rsidRDefault="003D2944" w:rsidP="003D2944">
      <w:pPr>
        <w:spacing w:line="360" w:lineRule="auto"/>
        <w:ind w:left="540"/>
      </w:pPr>
    </w:p>
    <w:p w14:paraId="53A5360C" w14:textId="77777777" w:rsidR="00136B6E" w:rsidRDefault="00136B6E" w:rsidP="003D2944">
      <w:pPr>
        <w:spacing w:line="360" w:lineRule="auto"/>
        <w:ind w:left="540"/>
      </w:pPr>
      <w:r>
        <w:rPr>
          <w:noProof/>
          <w:lang w:eastAsia="en-US"/>
        </w:rPr>
        <w:drawing>
          <wp:inline distT="0" distB="0" distL="0" distR="0" wp14:anchorId="58FE9AE9" wp14:editId="3A89B416">
            <wp:extent cx="5486400" cy="2905565"/>
            <wp:effectExtent l="19050" t="1905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75702" w14:textId="77777777" w:rsidR="00D30527" w:rsidRPr="00812219" w:rsidRDefault="00CF67B8" w:rsidP="003D2944">
      <w:pPr>
        <w:pStyle w:val="Heading2"/>
        <w:ind w:left="540" w:hanging="270"/>
      </w:pPr>
      <w:r w:rsidRPr="00812219">
        <w:t xml:space="preserve">Otherwise, if there’s </w:t>
      </w:r>
      <w:r w:rsidRPr="00812219">
        <w:rPr>
          <w:b/>
        </w:rPr>
        <w:t xml:space="preserve">no </w:t>
      </w:r>
      <w:r w:rsidR="003D2944">
        <w:rPr>
          <w:b/>
        </w:rPr>
        <w:t>member</w:t>
      </w:r>
      <w:r w:rsidR="00D30527" w:rsidRPr="00812219">
        <w:rPr>
          <w:b/>
        </w:rPr>
        <w:t xml:space="preserve"> </w:t>
      </w:r>
      <w:r w:rsidRPr="00812219">
        <w:t>that</w:t>
      </w:r>
      <w:r w:rsidR="00D30527" w:rsidRPr="00812219">
        <w:t xml:space="preserve"> fulfill the criteria, then the application will </w:t>
      </w:r>
      <w:r w:rsidR="00D30527" w:rsidRPr="00812219">
        <w:rPr>
          <w:b/>
        </w:rPr>
        <w:t xml:space="preserve">show </w:t>
      </w:r>
      <w:r w:rsidR="00D30527" w:rsidRPr="00812219">
        <w:t xml:space="preserve">the image </w:t>
      </w:r>
      <w:r w:rsidR="00A6433D" w:rsidRPr="00812219">
        <w:t xml:space="preserve">that </w:t>
      </w:r>
      <w:r w:rsidR="00812219">
        <w:t>describes</w:t>
      </w:r>
      <w:r w:rsidR="00A6433D" w:rsidRPr="00812219">
        <w:t xml:space="preserve"> </w:t>
      </w:r>
      <w:r w:rsidR="00A6433D" w:rsidRPr="00812219">
        <w:rPr>
          <w:b/>
        </w:rPr>
        <w:t>not available</w:t>
      </w:r>
      <w:r w:rsidR="00A6433D" w:rsidRPr="00812219">
        <w:t xml:space="preserve"> </w:t>
      </w:r>
      <w:r w:rsidR="00D30527" w:rsidRPr="00812219">
        <w:t xml:space="preserve">instead of </w:t>
      </w:r>
      <w:r w:rsidR="00D30527" w:rsidRPr="00812219">
        <w:rPr>
          <w:b/>
        </w:rPr>
        <w:t>table</w:t>
      </w:r>
      <w:r w:rsidR="00D30527" w:rsidRPr="00812219">
        <w:t xml:space="preserve"> that list </w:t>
      </w:r>
      <w:r w:rsidR="00D30527" w:rsidRPr="00812219">
        <w:rPr>
          <w:b/>
        </w:rPr>
        <w:t xml:space="preserve">the </w:t>
      </w:r>
      <w:r w:rsidR="00D06953">
        <w:rPr>
          <w:b/>
        </w:rPr>
        <w:t>members</w:t>
      </w:r>
      <w:r w:rsidR="00D30527" w:rsidRPr="00812219">
        <w:t>.</w:t>
      </w:r>
    </w:p>
    <w:p w14:paraId="1CAD08AB" w14:textId="07936358" w:rsidR="00582615" w:rsidRDefault="00136B6E" w:rsidP="0040065E">
      <w:pPr>
        <w:pStyle w:val="Heading2"/>
        <w:numPr>
          <w:ilvl w:val="0"/>
          <w:numId w:val="0"/>
        </w:numPr>
        <w:ind w:left="540"/>
        <w:rPr>
          <w:rStyle w:val="longtext"/>
        </w:rPr>
      </w:pPr>
      <w:r>
        <w:rPr>
          <w:noProof/>
          <w:lang w:eastAsia="en-US"/>
        </w:rPr>
        <w:lastRenderedPageBreak/>
        <w:drawing>
          <wp:inline distT="0" distB="0" distL="0" distR="0" wp14:anchorId="4FCE88DB" wp14:editId="416523BB">
            <wp:extent cx="5486400" cy="29055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56D" w14:textId="32194FD8" w:rsidR="0040065E" w:rsidRDefault="0040065E" w:rsidP="0040065E"/>
    <w:p w14:paraId="5A0B238A" w14:textId="2CC7E850" w:rsidR="0040065E" w:rsidRDefault="0040065E" w:rsidP="00DE598A">
      <w:pPr>
        <w:spacing w:after="200" w:line="276" w:lineRule="auto"/>
      </w:pPr>
    </w:p>
    <w:p w14:paraId="0C280488" w14:textId="3E14E1AC" w:rsidR="00DE598A" w:rsidRDefault="00DE598A" w:rsidP="00DE598A">
      <w:pPr>
        <w:spacing w:after="200" w:line="276" w:lineRule="auto"/>
      </w:pPr>
    </w:p>
    <w:p w14:paraId="42225ED2" w14:textId="77777777" w:rsidR="00DE598A" w:rsidRDefault="00DE598A" w:rsidP="00DE598A">
      <w:pPr>
        <w:spacing w:after="200" w:line="276" w:lineRule="auto"/>
      </w:pPr>
    </w:p>
    <w:p w14:paraId="6732DFF8" w14:textId="77777777" w:rsidR="0040065E" w:rsidRPr="0040065E" w:rsidRDefault="0040065E" w:rsidP="0040065E"/>
    <w:p w14:paraId="353243FD" w14:textId="77777777" w:rsidR="004A45CF" w:rsidRPr="007E5A2F" w:rsidRDefault="004A45CF" w:rsidP="003D2944">
      <w:pPr>
        <w:spacing w:line="360" w:lineRule="auto"/>
        <w:jc w:val="both"/>
        <w:rPr>
          <w:rStyle w:val="longtext"/>
          <w:shd w:val="clear" w:color="auto" w:fill="FFFFFF"/>
        </w:rPr>
      </w:pPr>
      <w:r w:rsidRPr="007E5A2F">
        <w:rPr>
          <w:rStyle w:val="longtext"/>
          <w:shd w:val="clear" w:color="auto" w:fill="FFFFFF"/>
        </w:rPr>
        <w:t>Here are the rules that you must follow to create your project:</w:t>
      </w:r>
    </w:p>
    <w:p w14:paraId="64671FC4" w14:textId="77777777" w:rsidR="004A45CF" w:rsidRPr="007E5A2F" w:rsidRDefault="004A45CF" w:rsidP="003D2944">
      <w:pPr>
        <w:numPr>
          <w:ilvl w:val="0"/>
          <w:numId w:val="3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7E5A2F">
        <w:rPr>
          <w:color w:val="000000"/>
        </w:rPr>
        <w:t xml:space="preserve">Use appropriate software for this subject based on </w:t>
      </w:r>
      <w:proofErr w:type="spellStart"/>
      <w:r w:rsidRPr="007E5A2F">
        <w:rPr>
          <w:b/>
        </w:rPr>
        <w:t>Sistem</w:t>
      </w:r>
      <w:proofErr w:type="spellEnd"/>
      <w:r w:rsidRPr="007E5A2F">
        <w:rPr>
          <w:b/>
        </w:rPr>
        <w:t xml:space="preserve"> </w:t>
      </w:r>
      <w:proofErr w:type="spellStart"/>
      <w:r w:rsidRPr="007E5A2F">
        <w:rPr>
          <w:b/>
        </w:rPr>
        <w:t>Praktikum</w:t>
      </w:r>
      <w:proofErr w:type="spellEnd"/>
      <w:r w:rsidRPr="007E5A2F">
        <w:rPr>
          <w:b/>
        </w:rPr>
        <w:t xml:space="preserve"> </w:t>
      </w:r>
      <w:r w:rsidRPr="007E5A2F">
        <w:t xml:space="preserve">that can be downloaded from </w:t>
      </w:r>
      <w:proofErr w:type="spellStart"/>
      <w:r w:rsidRPr="007E5A2F">
        <w:t>Binusmaya</w:t>
      </w:r>
      <w:proofErr w:type="spellEnd"/>
      <w:r w:rsidRPr="007E5A2F">
        <w:t>.</w:t>
      </w:r>
    </w:p>
    <w:p w14:paraId="633AA0C1" w14:textId="77777777" w:rsidR="004A45CF" w:rsidRPr="007E5A2F" w:rsidRDefault="004A45CF" w:rsidP="003D2944">
      <w:pPr>
        <w:numPr>
          <w:ilvl w:val="0"/>
          <w:numId w:val="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7E5A2F">
        <w:rPr>
          <w:color w:val="000000"/>
        </w:rPr>
        <w:t>Use the techniques taught during p</w:t>
      </w:r>
      <w:r w:rsidR="00A23E4D" w:rsidRPr="007E5A2F">
        <w:rPr>
          <w:color w:val="000000"/>
        </w:rPr>
        <w:t xml:space="preserve">racticum, such as: </w:t>
      </w:r>
      <w:r w:rsidR="00A23E4D" w:rsidRPr="007E5A2F">
        <w:rPr>
          <w:color w:val="000000"/>
          <w:shd w:val="clear" w:color="auto" w:fill="FFFFFF"/>
        </w:rPr>
        <w:t xml:space="preserve">building facts (facts, assert, modify, retract, </w:t>
      </w:r>
      <w:proofErr w:type="spellStart"/>
      <w:r w:rsidR="00A23E4D" w:rsidRPr="007E5A2F">
        <w:rPr>
          <w:color w:val="000000"/>
          <w:shd w:val="clear" w:color="auto" w:fill="FFFFFF"/>
        </w:rPr>
        <w:t>def</w:t>
      </w:r>
      <w:r w:rsidR="007E5A2F">
        <w:rPr>
          <w:color w:val="000000"/>
          <w:shd w:val="clear" w:color="auto" w:fill="FFFFFF"/>
        </w:rPr>
        <w:t>f</w:t>
      </w:r>
      <w:r w:rsidR="00A23E4D" w:rsidRPr="007E5A2F">
        <w:rPr>
          <w:color w:val="000000"/>
          <w:shd w:val="clear" w:color="auto" w:fill="FFFFFF"/>
        </w:rPr>
        <w:t>act</w:t>
      </w:r>
      <w:proofErr w:type="spellEnd"/>
      <w:r w:rsidR="00A23E4D" w:rsidRPr="007E5A2F">
        <w:rPr>
          <w:color w:val="000000"/>
          <w:shd w:val="clear" w:color="auto" w:fill="FFFFFF"/>
        </w:rPr>
        <w:t xml:space="preserve">, </w:t>
      </w:r>
      <w:proofErr w:type="spellStart"/>
      <w:r w:rsidR="00A23E4D" w:rsidRPr="007E5A2F">
        <w:rPr>
          <w:color w:val="000000"/>
          <w:shd w:val="clear" w:color="auto" w:fill="FFFFFF"/>
        </w:rPr>
        <w:t>deftemplate</w:t>
      </w:r>
      <w:proofErr w:type="spellEnd"/>
      <w:r w:rsidR="00A23E4D" w:rsidRPr="007E5A2F">
        <w:rPr>
          <w:color w:val="000000"/>
          <w:shd w:val="clear" w:color="auto" w:fill="FFFFFF"/>
        </w:rPr>
        <w:t>), building rule (</w:t>
      </w:r>
      <w:proofErr w:type="spellStart"/>
      <w:r w:rsidR="00A23E4D" w:rsidRPr="007E5A2F">
        <w:rPr>
          <w:color w:val="000000"/>
          <w:shd w:val="clear" w:color="auto" w:fill="FFFFFF"/>
        </w:rPr>
        <w:t>defrule</w:t>
      </w:r>
      <w:proofErr w:type="spellEnd"/>
      <w:r w:rsidR="00A23E4D" w:rsidRPr="007E5A2F">
        <w:rPr>
          <w:color w:val="000000"/>
          <w:shd w:val="clear" w:color="auto" w:fill="FFFFFF"/>
        </w:rPr>
        <w:t>), knowledge representation (forward chaining</w:t>
      </w:r>
      <w:r w:rsidR="00A23E4D" w:rsidRPr="007E5A2F">
        <w:rPr>
          <w:color w:val="000000"/>
        </w:rPr>
        <w:t xml:space="preserve">, </w:t>
      </w:r>
      <w:r w:rsidR="00A23E4D" w:rsidRPr="007E5A2F">
        <w:rPr>
          <w:color w:val="000000"/>
          <w:shd w:val="clear" w:color="auto" w:fill="FFFFFF"/>
        </w:rPr>
        <w:t>backward chaining), and building expert system.</w:t>
      </w:r>
    </w:p>
    <w:p w14:paraId="5B36044C" w14:textId="77777777" w:rsidR="004A45CF" w:rsidRPr="00A23E4D" w:rsidRDefault="004A45CF" w:rsidP="003D2944">
      <w:pPr>
        <w:numPr>
          <w:ilvl w:val="0"/>
          <w:numId w:val="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A23E4D">
        <w:rPr>
          <w:color w:val="000000"/>
        </w:rPr>
        <w:t xml:space="preserve">Collect appropriate files for this subject based on </w:t>
      </w:r>
      <w:proofErr w:type="spellStart"/>
      <w:r w:rsidRPr="00A23E4D">
        <w:rPr>
          <w:b/>
        </w:rPr>
        <w:t>Sistem</w:t>
      </w:r>
      <w:proofErr w:type="spellEnd"/>
      <w:r w:rsidRPr="00A23E4D">
        <w:rPr>
          <w:b/>
        </w:rPr>
        <w:t xml:space="preserve"> </w:t>
      </w:r>
      <w:proofErr w:type="spellStart"/>
      <w:r w:rsidRPr="00A23E4D">
        <w:rPr>
          <w:b/>
        </w:rPr>
        <w:t>Praktikum</w:t>
      </w:r>
      <w:proofErr w:type="spellEnd"/>
      <w:r w:rsidRPr="00A23E4D">
        <w:rPr>
          <w:b/>
        </w:rPr>
        <w:t xml:space="preserve"> </w:t>
      </w:r>
      <w:r w:rsidRPr="00A23E4D">
        <w:t xml:space="preserve">that can be downloaded from </w:t>
      </w:r>
      <w:proofErr w:type="spellStart"/>
      <w:r w:rsidRPr="00A23E4D">
        <w:t>Binusmaya</w:t>
      </w:r>
      <w:proofErr w:type="spellEnd"/>
      <w:r w:rsidRPr="00A23E4D">
        <w:t>.</w:t>
      </w:r>
    </w:p>
    <w:p w14:paraId="424FBEF0" w14:textId="77777777" w:rsidR="004A45CF" w:rsidRDefault="004A45CF" w:rsidP="003D2944">
      <w:pPr>
        <w:numPr>
          <w:ilvl w:val="0"/>
          <w:numId w:val="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85CC32D" w14:textId="77777777" w:rsidR="004A45CF" w:rsidRDefault="004A45CF" w:rsidP="003D2944">
      <w:pPr>
        <w:numPr>
          <w:ilvl w:val="1"/>
          <w:numId w:val="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69B83B7C" w14:textId="77777777" w:rsidR="004A45CF" w:rsidRDefault="004A45CF" w:rsidP="003D2944">
      <w:pPr>
        <w:numPr>
          <w:ilvl w:val="1"/>
          <w:numId w:val="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BCEEF58" w14:textId="77777777" w:rsidR="004A45CF" w:rsidRPr="007E5A2F" w:rsidRDefault="004A45CF" w:rsidP="003D2944">
      <w:pPr>
        <w:numPr>
          <w:ilvl w:val="1"/>
          <w:numId w:val="3"/>
        </w:numPr>
        <w:spacing w:line="360" w:lineRule="auto"/>
        <w:jc w:val="both"/>
        <w:rPr>
          <w:rStyle w:val="longtext"/>
          <w:color w:val="000000"/>
        </w:rPr>
      </w:pPr>
      <w:r w:rsidRPr="007E5A2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2CC0E101" w14:textId="77777777" w:rsidR="007E5A2F" w:rsidRDefault="007E5A2F" w:rsidP="003D2944">
      <w:pPr>
        <w:spacing w:line="360" w:lineRule="auto"/>
        <w:jc w:val="both"/>
      </w:pPr>
    </w:p>
    <w:p w14:paraId="7E84BBA0" w14:textId="610B92A4" w:rsidR="000157E9" w:rsidRDefault="004A45CF" w:rsidP="003D2944">
      <w:pPr>
        <w:spacing w:line="360" w:lineRule="auto"/>
        <w:jc w:val="center"/>
        <w:rPr>
          <w:b/>
        </w:rPr>
      </w:pPr>
      <w:r w:rsidRPr="0040065E">
        <w:rPr>
          <w:b/>
        </w:rPr>
        <w:t xml:space="preserve">If you </w:t>
      </w:r>
      <w:r w:rsidR="00BE7603" w:rsidRPr="0040065E">
        <w:rPr>
          <w:b/>
        </w:rPr>
        <w:t>have any question</w:t>
      </w:r>
      <w:r w:rsidRPr="0040065E">
        <w:rPr>
          <w:b/>
        </w:rPr>
        <w:t>, please ask your assistant!</w:t>
      </w:r>
    </w:p>
    <w:sectPr w:rsidR="000157E9" w:rsidSect="00B6774D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440" w:right="1008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7DB93" w14:textId="77777777" w:rsidR="00400AA2" w:rsidRDefault="00400AA2" w:rsidP="00273E4A">
      <w:r>
        <w:separator/>
      </w:r>
    </w:p>
  </w:endnote>
  <w:endnote w:type="continuationSeparator" w:id="0">
    <w:p w14:paraId="7E419A88" w14:textId="77777777" w:rsidR="00400AA2" w:rsidRDefault="00400AA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F7F9D" w14:textId="77777777" w:rsidR="00400AA2" w:rsidRDefault="00400AA2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7BDF5BFC" wp14:editId="42D8C5C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0C39B2" id="Line 1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2+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"/>
          </w:pict>
        </mc:Fallback>
      </mc:AlternateContent>
    </w:r>
  </w:p>
  <w:p w14:paraId="3DEF9CE7" w14:textId="62799F25" w:rsidR="00400AA2" w:rsidRPr="000F1EBF" w:rsidRDefault="00400AA2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005233">
          <w:rPr>
            <w:noProof/>
            <w:sz w:val="22"/>
            <w:szCs w:val="22"/>
            <w:lang w:val="id-ID"/>
          </w:rPr>
          <w:t>7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005233">
          <w:rPr>
            <w:noProof/>
            <w:sz w:val="22"/>
            <w:szCs w:val="22"/>
            <w:lang w:val="id-ID"/>
          </w:rPr>
          <w:t>15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C630EEE" w14:textId="6A376684" w:rsidR="00400AA2" w:rsidRPr="005F794B" w:rsidRDefault="00400AA2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005233">
          <w:rPr>
            <w:i/>
            <w:noProof/>
            <w:sz w:val="20"/>
            <w:szCs w:val="20"/>
            <w:lang w:val="id-ID"/>
          </w:rPr>
          <w:t>7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005233">
          <w:rPr>
            <w:i/>
            <w:noProof/>
            <w:sz w:val="20"/>
            <w:szCs w:val="20"/>
            <w:lang w:val="id-ID"/>
          </w:rPr>
          <w:t>15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F407F19" w14:textId="77777777" w:rsidR="00400AA2" w:rsidRPr="0093677F" w:rsidRDefault="00400AA2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4982" w14:textId="77777777" w:rsidR="00400AA2" w:rsidRDefault="00400AA2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112897F3" wp14:editId="5D59F64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3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892124" id="Line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Bw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"/>
          </w:pict>
        </mc:Fallback>
      </mc:AlternateContent>
    </w:r>
  </w:p>
  <w:p w14:paraId="151CCB75" w14:textId="18FF1E4F" w:rsidR="00400AA2" w:rsidRPr="005F794B" w:rsidRDefault="00400AA2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 w:rsidR="00B6774D">
          <w:rPr>
            <w:noProof/>
            <w:lang w:val="id-ID"/>
          </w:rPr>
          <w:t>15</w:t>
        </w:r>
        <w:r w:rsidRPr="005F794B">
          <w:rPr>
            <w:lang w:val="id-ID"/>
          </w:rPr>
          <w:fldChar w:fldCharType="end"/>
        </w:r>
      </w:sdtContent>
    </w:sdt>
  </w:p>
  <w:p w14:paraId="0CB60912" w14:textId="024AD938" w:rsidR="00400AA2" w:rsidRPr="005F794B" w:rsidRDefault="00400AA2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B6774D">
          <w:rPr>
            <w:i/>
            <w:noProof/>
            <w:sz w:val="20"/>
            <w:szCs w:val="20"/>
            <w:lang w:val="id-ID"/>
          </w:rPr>
          <w:t>15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E86A88B" w14:textId="77777777" w:rsidR="00400AA2" w:rsidRDefault="00400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1069A" w14:textId="77777777" w:rsidR="00400AA2" w:rsidRDefault="00400AA2" w:rsidP="00273E4A">
      <w:r>
        <w:separator/>
      </w:r>
    </w:p>
  </w:footnote>
  <w:footnote w:type="continuationSeparator" w:id="0">
    <w:p w14:paraId="66860E8C" w14:textId="77777777" w:rsidR="00400AA2" w:rsidRDefault="00400AA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9"/>
      <w:gridCol w:w="5062"/>
    </w:tblGrid>
    <w:tr w:rsidR="00400AA2" w14:paraId="5A234397" w14:textId="77777777" w:rsidTr="00B81CC9">
      <w:tc>
        <w:tcPr>
          <w:tcW w:w="5220" w:type="dxa"/>
        </w:tcPr>
        <w:p w14:paraId="01740343" w14:textId="77777777" w:rsidR="00400AA2" w:rsidRPr="001E3A38" w:rsidRDefault="00400AA2" w:rsidP="001E3A38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190218</w:t>
          </w:r>
        </w:p>
      </w:tc>
      <w:tc>
        <w:tcPr>
          <w:tcW w:w="5220" w:type="dxa"/>
        </w:tcPr>
        <w:p w14:paraId="5AADD723" w14:textId="77777777" w:rsidR="00400AA2" w:rsidRDefault="00400AA2" w:rsidP="001E3A38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5E4D00D" w14:textId="77777777" w:rsidR="00400AA2" w:rsidRDefault="00400AA2" w:rsidP="001E3A38">
    <w:pPr>
      <w:pStyle w:val="Header"/>
      <w:tabs>
        <w:tab w:val="clear" w:pos="9360"/>
      </w:tabs>
    </w:pPr>
    <w:r>
      <w:tab/>
    </w:r>
  </w:p>
  <w:p w14:paraId="060E2E2F" w14:textId="77777777" w:rsidR="00400AA2" w:rsidRPr="001E3A38" w:rsidRDefault="00400AA2" w:rsidP="001E3A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36619" w14:textId="77777777" w:rsidR="00400AA2" w:rsidRDefault="00400AA2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390"/>
    <w:multiLevelType w:val="hybridMultilevel"/>
    <w:tmpl w:val="65003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66990"/>
    <w:multiLevelType w:val="hybridMultilevel"/>
    <w:tmpl w:val="9C4817E6"/>
    <w:lvl w:ilvl="0" w:tplc="0ACED30A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70986"/>
    <w:multiLevelType w:val="hybridMultilevel"/>
    <w:tmpl w:val="16E0DE1C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E97E2A"/>
    <w:multiLevelType w:val="hybridMultilevel"/>
    <w:tmpl w:val="05B43C1E"/>
    <w:lvl w:ilvl="0" w:tplc="CAA4B49C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938D0"/>
    <w:multiLevelType w:val="hybridMultilevel"/>
    <w:tmpl w:val="F5C41256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3B1F657F"/>
    <w:multiLevelType w:val="hybridMultilevel"/>
    <w:tmpl w:val="064AB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65A9A"/>
    <w:multiLevelType w:val="hybridMultilevel"/>
    <w:tmpl w:val="35FC7856"/>
    <w:lvl w:ilvl="0" w:tplc="040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>
    <w:nsid w:val="3EDA0278"/>
    <w:multiLevelType w:val="hybridMultilevel"/>
    <w:tmpl w:val="A6DAAB4C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499511EC"/>
    <w:multiLevelType w:val="hybridMultilevel"/>
    <w:tmpl w:val="5908EAA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8E1145"/>
    <w:multiLevelType w:val="hybridMultilevel"/>
    <w:tmpl w:val="72BE5F9A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551D79E2"/>
    <w:multiLevelType w:val="hybridMultilevel"/>
    <w:tmpl w:val="29F293CA"/>
    <w:lvl w:ilvl="0" w:tplc="4E1C0F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98F53AE"/>
    <w:multiLevelType w:val="hybridMultilevel"/>
    <w:tmpl w:val="99503E28"/>
    <w:lvl w:ilvl="0" w:tplc="E30A793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D4105"/>
    <w:multiLevelType w:val="hybridMultilevel"/>
    <w:tmpl w:val="000059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8D51FC"/>
    <w:multiLevelType w:val="hybridMultilevel"/>
    <w:tmpl w:val="DF123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844E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CED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361B3D"/>
    <w:multiLevelType w:val="hybridMultilevel"/>
    <w:tmpl w:val="18F85A18"/>
    <w:lvl w:ilvl="0" w:tplc="A8CE895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37337"/>
    <w:multiLevelType w:val="hybridMultilevel"/>
    <w:tmpl w:val="A09056FE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7F5C3191"/>
    <w:multiLevelType w:val="hybridMultilevel"/>
    <w:tmpl w:val="07EA12D2"/>
    <w:lvl w:ilvl="0" w:tplc="7F58F070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8"/>
  </w:num>
  <w:num w:numId="8">
    <w:abstractNumId w:val="12"/>
  </w:num>
  <w:num w:numId="9">
    <w:abstractNumId w:val="18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1"/>
  </w:num>
  <w:num w:numId="20">
    <w:abstractNumId w:val="3"/>
  </w:num>
  <w:num w:numId="21">
    <w:abstractNumId w:val="14"/>
  </w:num>
  <w:num w:numId="22">
    <w:abstractNumId w:val="6"/>
  </w:num>
  <w:num w:numId="23">
    <w:abstractNumId w:val="0"/>
  </w:num>
  <w:num w:numId="24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</w:num>
  <w:num w:numId="26">
    <w:abstractNumId w:val="16"/>
  </w:num>
  <w:num w:numId="27">
    <w:abstractNumId w:val="8"/>
  </w:num>
  <w:num w:numId="28">
    <w:abstractNumId w:val="11"/>
  </w:num>
  <w:num w:numId="29">
    <w:abstractNumId w:val="2"/>
  </w:num>
  <w:num w:numId="30">
    <w:abstractNumId w:val="17"/>
  </w:num>
  <w:num w:numId="31">
    <w:abstractNumId w:val="7"/>
  </w:num>
  <w:num w:numId="32">
    <w:abstractNumId w:val="9"/>
  </w:num>
  <w:num w:numId="3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E"/>
    <w:rsid w:val="00005233"/>
    <w:rsid w:val="000157E9"/>
    <w:rsid w:val="00020F10"/>
    <w:rsid w:val="00031755"/>
    <w:rsid w:val="0003767B"/>
    <w:rsid w:val="00051154"/>
    <w:rsid w:val="000512F8"/>
    <w:rsid w:val="00051F1A"/>
    <w:rsid w:val="0006113E"/>
    <w:rsid w:val="000660D3"/>
    <w:rsid w:val="00066789"/>
    <w:rsid w:val="00072DE7"/>
    <w:rsid w:val="00082A20"/>
    <w:rsid w:val="00093609"/>
    <w:rsid w:val="000969D6"/>
    <w:rsid w:val="000A0C90"/>
    <w:rsid w:val="000A23D8"/>
    <w:rsid w:val="000A3AB2"/>
    <w:rsid w:val="000A3F41"/>
    <w:rsid w:val="000B1F3E"/>
    <w:rsid w:val="000B5DD6"/>
    <w:rsid w:val="000B69D0"/>
    <w:rsid w:val="000B6CCE"/>
    <w:rsid w:val="000C345B"/>
    <w:rsid w:val="000C4477"/>
    <w:rsid w:val="000D7F6B"/>
    <w:rsid w:val="000E2948"/>
    <w:rsid w:val="000E6750"/>
    <w:rsid w:val="000F057A"/>
    <w:rsid w:val="000F1EBF"/>
    <w:rsid w:val="000F7CFC"/>
    <w:rsid w:val="000F7FC6"/>
    <w:rsid w:val="00103926"/>
    <w:rsid w:val="00104968"/>
    <w:rsid w:val="00115BC0"/>
    <w:rsid w:val="00122BC2"/>
    <w:rsid w:val="00124FF7"/>
    <w:rsid w:val="001260D5"/>
    <w:rsid w:val="00126822"/>
    <w:rsid w:val="00131DAA"/>
    <w:rsid w:val="0013264B"/>
    <w:rsid w:val="00136B6E"/>
    <w:rsid w:val="00144466"/>
    <w:rsid w:val="00145C2E"/>
    <w:rsid w:val="00150E94"/>
    <w:rsid w:val="00154753"/>
    <w:rsid w:val="00155357"/>
    <w:rsid w:val="0015698F"/>
    <w:rsid w:val="00166CA3"/>
    <w:rsid w:val="00182ED6"/>
    <w:rsid w:val="001831D1"/>
    <w:rsid w:val="00183F26"/>
    <w:rsid w:val="001840B4"/>
    <w:rsid w:val="00186FC1"/>
    <w:rsid w:val="001955A6"/>
    <w:rsid w:val="001A2E73"/>
    <w:rsid w:val="001A6AE4"/>
    <w:rsid w:val="001B3A2E"/>
    <w:rsid w:val="001B59F5"/>
    <w:rsid w:val="001B7EB7"/>
    <w:rsid w:val="001C3AA6"/>
    <w:rsid w:val="001C72BF"/>
    <w:rsid w:val="001D0876"/>
    <w:rsid w:val="001D4810"/>
    <w:rsid w:val="001E3A38"/>
    <w:rsid w:val="001E6140"/>
    <w:rsid w:val="001E637E"/>
    <w:rsid w:val="001F64B6"/>
    <w:rsid w:val="0020261A"/>
    <w:rsid w:val="00212A86"/>
    <w:rsid w:val="00224780"/>
    <w:rsid w:val="00235C36"/>
    <w:rsid w:val="002376FA"/>
    <w:rsid w:val="00237CD2"/>
    <w:rsid w:val="002501D2"/>
    <w:rsid w:val="002549E1"/>
    <w:rsid w:val="00261EA1"/>
    <w:rsid w:val="00264326"/>
    <w:rsid w:val="00264CC8"/>
    <w:rsid w:val="002700E4"/>
    <w:rsid w:val="002716BB"/>
    <w:rsid w:val="00273E4A"/>
    <w:rsid w:val="00280AF0"/>
    <w:rsid w:val="00281799"/>
    <w:rsid w:val="002841B3"/>
    <w:rsid w:val="002865B3"/>
    <w:rsid w:val="00294558"/>
    <w:rsid w:val="002956DC"/>
    <w:rsid w:val="00296DA6"/>
    <w:rsid w:val="002A07C0"/>
    <w:rsid w:val="002A138B"/>
    <w:rsid w:val="002A4572"/>
    <w:rsid w:val="002A513B"/>
    <w:rsid w:val="002A66E0"/>
    <w:rsid w:val="002B00F2"/>
    <w:rsid w:val="002B7CDD"/>
    <w:rsid w:val="002C00D1"/>
    <w:rsid w:val="002C3AC5"/>
    <w:rsid w:val="002C52FA"/>
    <w:rsid w:val="002C7FC0"/>
    <w:rsid w:val="002D0BF7"/>
    <w:rsid w:val="002D0EAC"/>
    <w:rsid w:val="002D1472"/>
    <w:rsid w:val="002D2344"/>
    <w:rsid w:val="002D7F31"/>
    <w:rsid w:val="002E3324"/>
    <w:rsid w:val="002E7D1F"/>
    <w:rsid w:val="002F030B"/>
    <w:rsid w:val="002F3A75"/>
    <w:rsid w:val="003002A2"/>
    <w:rsid w:val="003040F2"/>
    <w:rsid w:val="00305136"/>
    <w:rsid w:val="003054E4"/>
    <w:rsid w:val="00316684"/>
    <w:rsid w:val="00320413"/>
    <w:rsid w:val="00320C87"/>
    <w:rsid w:val="00321362"/>
    <w:rsid w:val="00322E76"/>
    <w:rsid w:val="00323347"/>
    <w:rsid w:val="00327037"/>
    <w:rsid w:val="00337175"/>
    <w:rsid w:val="003430F6"/>
    <w:rsid w:val="003432E6"/>
    <w:rsid w:val="003439D3"/>
    <w:rsid w:val="00343C29"/>
    <w:rsid w:val="0034744A"/>
    <w:rsid w:val="0035614D"/>
    <w:rsid w:val="00362CFD"/>
    <w:rsid w:val="00365F34"/>
    <w:rsid w:val="0036669F"/>
    <w:rsid w:val="00366844"/>
    <w:rsid w:val="00372C8B"/>
    <w:rsid w:val="0037553B"/>
    <w:rsid w:val="003769F5"/>
    <w:rsid w:val="00384C7B"/>
    <w:rsid w:val="00386807"/>
    <w:rsid w:val="00387408"/>
    <w:rsid w:val="00387D06"/>
    <w:rsid w:val="003968E2"/>
    <w:rsid w:val="00397E0C"/>
    <w:rsid w:val="003A1788"/>
    <w:rsid w:val="003B0988"/>
    <w:rsid w:val="003B14C4"/>
    <w:rsid w:val="003B1D05"/>
    <w:rsid w:val="003B2381"/>
    <w:rsid w:val="003B27CC"/>
    <w:rsid w:val="003B5F77"/>
    <w:rsid w:val="003C0A29"/>
    <w:rsid w:val="003C1CE6"/>
    <w:rsid w:val="003D2944"/>
    <w:rsid w:val="003D3B09"/>
    <w:rsid w:val="003D4B8F"/>
    <w:rsid w:val="003D7084"/>
    <w:rsid w:val="003F71D2"/>
    <w:rsid w:val="0040065E"/>
    <w:rsid w:val="00400AA2"/>
    <w:rsid w:val="004074A1"/>
    <w:rsid w:val="00407B8A"/>
    <w:rsid w:val="00413040"/>
    <w:rsid w:val="00417CA5"/>
    <w:rsid w:val="00422134"/>
    <w:rsid w:val="0042491C"/>
    <w:rsid w:val="004308E9"/>
    <w:rsid w:val="00434FFC"/>
    <w:rsid w:val="00440D03"/>
    <w:rsid w:val="004457CE"/>
    <w:rsid w:val="00446550"/>
    <w:rsid w:val="00446D31"/>
    <w:rsid w:val="0045325D"/>
    <w:rsid w:val="00470964"/>
    <w:rsid w:val="004716A8"/>
    <w:rsid w:val="00482112"/>
    <w:rsid w:val="00485AB4"/>
    <w:rsid w:val="00490E3B"/>
    <w:rsid w:val="00494E4C"/>
    <w:rsid w:val="004A45CF"/>
    <w:rsid w:val="004A7B1A"/>
    <w:rsid w:val="004B31E2"/>
    <w:rsid w:val="004B47B5"/>
    <w:rsid w:val="004B6AFE"/>
    <w:rsid w:val="004C0F0C"/>
    <w:rsid w:val="004C6B69"/>
    <w:rsid w:val="004D176C"/>
    <w:rsid w:val="004D661A"/>
    <w:rsid w:val="004E3E3B"/>
    <w:rsid w:val="004E7352"/>
    <w:rsid w:val="00507804"/>
    <w:rsid w:val="005101D6"/>
    <w:rsid w:val="00510897"/>
    <w:rsid w:val="0051669A"/>
    <w:rsid w:val="00516E52"/>
    <w:rsid w:val="00520E03"/>
    <w:rsid w:val="00525393"/>
    <w:rsid w:val="005314B7"/>
    <w:rsid w:val="00535AA6"/>
    <w:rsid w:val="00535DA7"/>
    <w:rsid w:val="00537D06"/>
    <w:rsid w:val="005447D7"/>
    <w:rsid w:val="00544946"/>
    <w:rsid w:val="0055410B"/>
    <w:rsid w:val="00556BCA"/>
    <w:rsid w:val="00556E41"/>
    <w:rsid w:val="00571B72"/>
    <w:rsid w:val="00572882"/>
    <w:rsid w:val="0057432B"/>
    <w:rsid w:val="005764E1"/>
    <w:rsid w:val="0058080B"/>
    <w:rsid w:val="00582417"/>
    <w:rsid w:val="00582615"/>
    <w:rsid w:val="00582E4C"/>
    <w:rsid w:val="00595B3B"/>
    <w:rsid w:val="005966CA"/>
    <w:rsid w:val="005A072D"/>
    <w:rsid w:val="005A32DD"/>
    <w:rsid w:val="005A56DC"/>
    <w:rsid w:val="005A7908"/>
    <w:rsid w:val="005B01FA"/>
    <w:rsid w:val="005B07D4"/>
    <w:rsid w:val="005B3392"/>
    <w:rsid w:val="005B66A9"/>
    <w:rsid w:val="005B69C2"/>
    <w:rsid w:val="005C156C"/>
    <w:rsid w:val="005C19B6"/>
    <w:rsid w:val="005C5F26"/>
    <w:rsid w:val="005D0782"/>
    <w:rsid w:val="005D0B84"/>
    <w:rsid w:val="005D7F7E"/>
    <w:rsid w:val="005E2320"/>
    <w:rsid w:val="005E3430"/>
    <w:rsid w:val="005E68A9"/>
    <w:rsid w:val="005F5139"/>
    <w:rsid w:val="005F794B"/>
    <w:rsid w:val="0060201C"/>
    <w:rsid w:val="0060486C"/>
    <w:rsid w:val="00616089"/>
    <w:rsid w:val="00635EE5"/>
    <w:rsid w:val="00636094"/>
    <w:rsid w:val="00636108"/>
    <w:rsid w:val="00643F75"/>
    <w:rsid w:val="00656F91"/>
    <w:rsid w:val="006637EA"/>
    <w:rsid w:val="00667A83"/>
    <w:rsid w:val="00673247"/>
    <w:rsid w:val="006817C6"/>
    <w:rsid w:val="006A0E74"/>
    <w:rsid w:val="006C2CC7"/>
    <w:rsid w:val="006C488C"/>
    <w:rsid w:val="006D24A2"/>
    <w:rsid w:val="006D36BC"/>
    <w:rsid w:val="006D449C"/>
    <w:rsid w:val="006D74FF"/>
    <w:rsid w:val="006D7C1F"/>
    <w:rsid w:val="006E554D"/>
    <w:rsid w:val="006E5C00"/>
    <w:rsid w:val="006F236C"/>
    <w:rsid w:val="006F43AF"/>
    <w:rsid w:val="006F46FF"/>
    <w:rsid w:val="006F4D80"/>
    <w:rsid w:val="00701ECA"/>
    <w:rsid w:val="00707AD7"/>
    <w:rsid w:val="00707E93"/>
    <w:rsid w:val="00720962"/>
    <w:rsid w:val="0072245D"/>
    <w:rsid w:val="00725A97"/>
    <w:rsid w:val="00735AC7"/>
    <w:rsid w:val="00737595"/>
    <w:rsid w:val="00746168"/>
    <w:rsid w:val="00756578"/>
    <w:rsid w:val="0076534A"/>
    <w:rsid w:val="00771E15"/>
    <w:rsid w:val="00773908"/>
    <w:rsid w:val="00773CBE"/>
    <w:rsid w:val="00781910"/>
    <w:rsid w:val="00787247"/>
    <w:rsid w:val="00791414"/>
    <w:rsid w:val="007A4CCD"/>
    <w:rsid w:val="007B1D54"/>
    <w:rsid w:val="007B5A6A"/>
    <w:rsid w:val="007B66ED"/>
    <w:rsid w:val="007C1BE7"/>
    <w:rsid w:val="007C1C37"/>
    <w:rsid w:val="007C2020"/>
    <w:rsid w:val="007D1758"/>
    <w:rsid w:val="007D534D"/>
    <w:rsid w:val="007E0C69"/>
    <w:rsid w:val="007E0EE7"/>
    <w:rsid w:val="007E34A9"/>
    <w:rsid w:val="007E5A2F"/>
    <w:rsid w:val="007E6C2F"/>
    <w:rsid w:val="007F07C6"/>
    <w:rsid w:val="007F3415"/>
    <w:rsid w:val="007F3AB7"/>
    <w:rsid w:val="00801115"/>
    <w:rsid w:val="00806195"/>
    <w:rsid w:val="00807CB7"/>
    <w:rsid w:val="00810737"/>
    <w:rsid w:val="00811C48"/>
    <w:rsid w:val="00812219"/>
    <w:rsid w:val="008155DE"/>
    <w:rsid w:val="00815D1E"/>
    <w:rsid w:val="00816D87"/>
    <w:rsid w:val="00826FF1"/>
    <w:rsid w:val="00833923"/>
    <w:rsid w:val="0083459F"/>
    <w:rsid w:val="00837256"/>
    <w:rsid w:val="0083780E"/>
    <w:rsid w:val="0085307C"/>
    <w:rsid w:val="00854F89"/>
    <w:rsid w:val="008568D2"/>
    <w:rsid w:val="00861E7E"/>
    <w:rsid w:val="0086345A"/>
    <w:rsid w:val="008674E6"/>
    <w:rsid w:val="00871798"/>
    <w:rsid w:val="00876001"/>
    <w:rsid w:val="008760AD"/>
    <w:rsid w:val="00876A58"/>
    <w:rsid w:val="00877B8D"/>
    <w:rsid w:val="00877D1D"/>
    <w:rsid w:val="00890F46"/>
    <w:rsid w:val="00894072"/>
    <w:rsid w:val="00895B8D"/>
    <w:rsid w:val="008A2D5B"/>
    <w:rsid w:val="008A70F8"/>
    <w:rsid w:val="008B212E"/>
    <w:rsid w:val="008B7541"/>
    <w:rsid w:val="008C1A4A"/>
    <w:rsid w:val="008C2F82"/>
    <w:rsid w:val="008D0624"/>
    <w:rsid w:val="008D411F"/>
    <w:rsid w:val="008D53D0"/>
    <w:rsid w:val="008D57EE"/>
    <w:rsid w:val="008E5B46"/>
    <w:rsid w:val="008F2896"/>
    <w:rsid w:val="008F6915"/>
    <w:rsid w:val="009010C1"/>
    <w:rsid w:val="0090372F"/>
    <w:rsid w:val="009044E7"/>
    <w:rsid w:val="00915DD8"/>
    <w:rsid w:val="00932B6E"/>
    <w:rsid w:val="00932BB7"/>
    <w:rsid w:val="0093677F"/>
    <w:rsid w:val="00937B93"/>
    <w:rsid w:val="00944ADA"/>
    <w:rsid w:val="00946DA1"/>
    <w:rsid w:val="009524D3"/>
    <w:rsid w:val="009568C5"/>
    <w:rsid w:val="00961A2D"/>
    <w:rsid w:val="00965C3B"/>
    <w:rsid w:val="0097243E"/>
    <w:rsid w:val="00973849"/>
    <w:rsid w:val="00980330"/>
    <w:rsid w:val="00982316"/>
    <w:rsid w:val="009832E4"/>
    <w:rsid w:val="009834CE"/>
    <w:rsid w:val="00986384"/>
    <w:rsid w:val="0099190C"/>
    <w:rsid w:val="00991C14"/>
    <w:rsid w:val="0099512F"/>
    <w:rsid w:val="009A2464"/>
    <w:rsid w:val="009A3730"/>
    <w:rsid w:val="009A3737"/>
    <w:rsid w:val="009B3306"/>
    <w:rsid w:val="009B55BB"/>
    <w:rsid w:val="009C5422"/>
    <w:rsid w:val="009D0696"/>
    <w:rsid w:val="009D5CC3"/>
    <w:rsid w:val="009E29D9"/>
    <w:rsid w:val="009F2512"/>
    <w:rsid w:val="00A0351A"/>
    <w:rsid w:val="00A038AC"/>
    <w:rsid w:val="00A1473C"/>
    <w:rsid w:val="00A23E4D"/>
    <w:rsid w:val="00A2573C"/>
    <w:rsid w:val="00A25F54"/>
    <w:rsid w:val="00A26079"/>
    <w:rsid w:val="00A31730"/>
    <w:rsid w:val="00A32343"/>
    <w:rsid w:val="00A42886"/>
    <w:rsid w:val="00A46082"/>
    <w:rsid w:val="00A4675E"/>
    <w:rsid w:val="00A478B5"/>
    <w:rsid w:val="00A50AF3"/>
    <w:rsid w:val="00A52AB7"/>
    <w:rsid w:val="00A53D38"/>
    <w:rsid w:val="00A552D5"/>
    <w:rsid w:val="00A639A2"/>
    <w:rsid w:val="00A6433D"/>
    <w:rsid w:val="00A659F5"/>
    <w:rsid w:val="00A742BC"/>
    <w:rsid w:val="00A91DCA"/>
    <w:rsid w:val="00A96A7A"/>
    <w:rsid w:val="00A97CA8"/>
    <w:rsid w:val="00AA1407"/>
    <w:rsid w:val="00AA2E1C"/>
    <w:rsid w:val="00AB0E0A"/>
    <w:rsid w:val="00AB4250"/>
    <w:rsid w:val="00AB42BB"/>
    <w:rsid w:val="00AB7217"/>
    <w:rsid w:val="00AB75A9"/>
    <w:rsid w:val="00AC0C63"/>
    <w:rsid w:val="00AC5D98"/>
    <w:rsid w:val="00AC6A5A"/>
    <w:rsid w:val="00AD0B16"/>
    <w:rsid w:val="00AD2114"/>
    <w:rsid w:val="00AD6987"/>
    <w:rsid w:val="00AD7433"/>
    <w:rsid w:val="00AE0558"/>
    <w:rsid w:val="00AE06BD"/>
    <w:rsid w:val="00AE198C"/>
    <w:rsid w:val="00AE1AE9"/>
    <w:rsid w:val="00AE1B9B"/>
    <w:rsid w:val="00AE39D8"/>
    <w:rsid w:val="00AE548F"/>
    <w:rsid w:val="00AE5BE6"/>
    <w:rsid w:val="00AE661D"/>
    <w:rsid w:val="00AF264E"/>
    <w:rsid w:val="00AF338E"/>
    <w:rsid w:val="00B04C4C"/>
    <w:rsid w:val="00B11E3A"/>
    <w:rsid w:val="00B204A7"/>
    <w:rsid w:val="00B2118E"/>
    <w:rsid w:val="00B212C7"/>
    <w:rsid w:val="00B25A20"/>
    <w:rsid w:val="00B3596B"/>
    <w:rsid w:val="00B4097F"/>
    <w:rsid w:val="00B440FB"/>
    <w:rsid w:val="00B44F0B"/>
    <w:rsid w:val="00B4674F"/>
    <w:rsid w:val="00B517FB"/>
    <w:rsid w:val="00B54425"/>
    <w:rsid w:val="00B5492B"/>
    <w:rsid w:val="00B62525"/>
    <w:rsid w:val="00B63500"/>
    <w:rsid w:val="00B673A9"/>
    <w:rsid w:val="00B6774D"/>
    <w:rsid w:val="00B7140C"/>
    <w:rsid w:val="00B81979"/>
    <w:rsid w:val="00B81CC9"/>
    <w:rsid w:val="00B848ED"/>
    <w:rsid w:val="00B948DA"/>
    <w:rsid w:val="00B95C64"/>
    <w:rsid w:val="00B9609E"/>
    <w:rsid w:val="00B960ED"/>
    <w:rsid w:val="00BB17F6"/>
    <w:rsid w:val="00BC3F3E"/>
    <w:rsid w:val="00BC6D28"/>
    <w:rsid w:val="00BC6DE8"/>
    <w:rsid w:val="00BD1891"/>
    <w:rsid w:val="00BD4995"/>
    <w:rsid w:val="00BD7FE0"/>
    <w:rsid w:val="00BE0705"/>
    <w:rsid w:val="00BE7603"/>
    <w:rsid w:val="00BE7CB1"/>
    <w:rsid w:val="00BF2997"/>
    <w:rsid w:val="00BF533E"/>
    <w:rsid w:val="00BF639C"/>
    <w:rsid w:val="00BF7C45"/>
    <w:rsid w:val="00C0127D"/>
    <w:rsid w:val="00C021B8"/>
    <w:rsid w:val="00C132F0"/>
    <w:rsid w:val="00C2606D"/>
    <w:rsid w:val="00C272DB"/>
    <w:rsid w:val="00C36486"/>
    <w:rsid w:val="00C44051"/>
    <w:rsid w:val="00C502D2"/>
    <w:rsid w:val="00C525FC"/>
    <w:rsid w:val="00C56C03"/>
    <w:rsid w:val="00C57A8A"/>
    <w:rsid w:val="00C57FE8"/>
    <w:rsid w:val="00C6549A"/>
    <w:rsid w:val="00C65C8A"/>
    <w:rsid w:val="00C66F9E"/>
    <w:rsid w:val="00C8483C"/>
    <w:rsid w:val="00C915BF"/>
    <w:rsid w:val="00C916DE"/>
    <w:rsid w:val="00C932C2"/>
    <w:rsid w:val="00C933AD"/>
    <w:rsid w:val="00C962CB"/>
    <w:rsid w:val="00CA41F9"/>
    <w:rsid w:val="00CB0965"/>
    <w:rsid w:val="00CC02CA"/>
    <w:rsid w:val="00CC3339"/>
    <w:rsid w:val="00CD0AAF"/>
    <w:rsid w:val="00CD2741"/>
    <w:rsid w:val="00CD64BC"/>
    <w:rsid w:val="00CD68F2"/>
    <w:rsid w:val="00CE16F8"/>
    <w:rsid w:val="00CE184B"/>
    <w:rsid w:val="00CE3DDF"/>
    <w:rsid w:val="00CF11B0"/>
    <w:rsid w:val="00CF5E56"/>
    <w:rsid w:val="00CF67B8"/>
    <w:rsid w:val="00D05BA8"/>
    <w:rsid w:val="00D06953"/>
    <w:rsid w:val="00D1468D"/>
    <w:rsid w:val="00D148A6"/>
    <w:rsid w:val="00D155BC"/>
    <w:rsid w:val="00D16054"/>
    <w:rsid w:val="00D160FC"/>
    <w:rsid w:val="00D17E5F"/>
    <w:rsid w:val="00D2546E"/>
    <w:rsid w:val="00D2664F"/>
    <w:rsid w:val="00D2701C"/>
    <w:rsid w:val="00D30527"/>
    <w:rsid w:val="00D30822"/>
    <w:rsid w:val="00D36552"/>
    <w:rsid w:val="00D3685C"/>
    <w:rsid w:val="00D37E0D"/>
    <w:rsid w:val="00D4123F"/>
    <w:rsid w:val="00D60A6D"/>
    <w:rsid w:val="00D67DFC"/>
    <w:rsid w:val="00D713D5"/>
    <w:rsid w:val="00D876B3"/>
    <w:rsid w:val="00D91EB7"/>
    <w:rsid w:val="00D95848"/>
    <w:rsid w:val="00DB0A75"/>
    <w:rsid w:val="00DB2CA1"/>
    <w:rsid w:val="00DB56B1"/>
    <w:rsid w:val="00DB5923"/>
    <w:rsid w:val="00DC2396"/>
    <w:rsid w:val="00DC4B9D"/>
    <w:rsid w:val="00DC700A"/>
    <w:rsid w:val="00DD171B"/>
    <w:rsid w:val="00DD22C6"/>
    <w:rsid w:val="00DE2FA6"/>
    <w:rsid w:val="00DE51BE"/>
    <w:rsid w:val="00DE598A"/>
    <w:rsid w:val="00DF224B"/>
    <w:rsid w:val="00E0375C"/>
    <w:rsid w:val="00E03DA9"/>
    <w:rsid w:val="00E047D9"/>
    <w:rsid w:val="00E14D61"/>
    <w:rsid w:val="00E30746"/>
    <w:rsid w:val="00E32E0C"/>
    <w:rsid w:val="00E335DA"/>
    <w:rsid w:val="00E36B77"/>
    <w:rsid w:val="00E36EA8"/>
    <w:rsid w:val="00E438DF"/>
    <w:rsid w:val="00E45428"/>
    <w:rsid w:val="00E502A7"/>
    <w:rsid w:val="00E60B6F"/>
    <w:rsid w:val="00E642BF"/>
    <w:rsid w:val="00E660C4"/>
    <w:rsid w:val="00E70A56"/>
    <w:rsid w:val="00E72814"/>
    <w:rsid w:val="00E76506"/>
    <w:rsid w:val="00E7764A"/>
    <w:rsid w:val="00E80497"/>
    <w:rsid w:val="00E8483D"/>
    <w:rsid w:val="00E85DFB"/>
    <w:rsid w:val="00E93036"/>
    <w:rsid w:val="00EB2C81"/>
    <w:rsid w:val="00EB3999"/>
    <w:rsid w:val="00EB5190"/>
    <w:rsid w:val="00ED31F4"/>
    <w:rsid w:val="00ED3AAD"/>
    <w:rsid w:val="00ED3EFA"/>
    <w:rsid w:val="00ED5890"/>
    <w:rsid w:val="00ED7793"/>
    <w:rsid w:val="00EE5336"/>
    <w:rsid w:val="00EE7BC8"/>
    <w:rsid w:val="00EF17AC"/>
    <w:rsid w:val="00F13C89"/>
    <w:rsid w:val="00F22A92"/>
    <w:rsid w:val="00F268B5"/>
    <w:rsid w:val="00F32AE4"/>
    <w:rsid w:val="00F36E33"/>
    <w:rsid w:val="00F41A6A"/>
    <w:rsid w:val="00F45AEE"/>
    <w:rsid w:val="00F47AF0"/>
    <w:rsid w:val="00F535AD"/>
    <w:rsid w:val="00F53807"/>
    <w:rsid w:val="00F657E2"/>
    <w:rsid w:val="00F658B5"/>
    <w:rsid w:val="00F662EF"/>
    <w:rsid w:val="00F712CE"/>
    <w:rsid w:val="00F73C17"/>
    <w:rsid w:val="00F80742"/>
    <w:rsid w:val="00F94A02"/>
    <w:rsid w:val="00F955DA"/>
    <w:rsid w:val="00FA41A2"/>
    <w:rsid w:val="00FC245F"/>
    <w:rsid w:val="00FC5832"/>
    <w:rsid w:val="00FC7CAC"/>
    <w:rsid w:val="00FE71BD"/>
    <w:rsid w:val="00FF3E04"/>
    <w:rsid w:val="00FF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40AB3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E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54F89"/>
    <w:pPr>
      <w:numPr>
        <w:numId w:val="4"/>
      </w:numPr>
      <w:spacing w:line="360" w:lineRule="auto"/>
      <w:ind w:left="284" w:hanging="284"/>
      <w:jc w:val="both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865B3"/>
    <w:pPr>
      <w:numPr>
        <w:numId w:val="5"/>
      </w:numPr>
      <w:spacing w:line="360" w:lineRule="auto"/>
      <w:ind w:left="568" w:hanging="284"/>
      <w:jc w:val="both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73C17"/>
    <w:pPr>
      <w:numPr>
        <w:numId w:val="7"/>
      </w:numPr>
      <w:spacing w:line="360" w:lineRule="auto"/>
      <w:ind w:left="851" w:hanging="284"/>
      <w:jc w:val="both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73C1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865B3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1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F89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A23E4D"/>
  </w:style>
  <w:style w:type="paragraph" w:customStyle="1" w:styleId="midut">
    <w:name w:val="midut"/>
    <w:basedOn w:val="Normal"/>
    <w:link w:val="midutChar"/>
    <w:qFormat/>
    <w:rsid w:val="00946DA1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946DA1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E7650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1755"/>
    <w:pPr>
      <w:spacing w:after="200"/>
    </w:pPr>
    <w:rPr>
      <w:b/>
      <w:iCs/>
      <w:color w:val="000000" w:themeColor="text1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E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54F89"/>
    <w:pPr>
      <w:numPr>
        <w:numId w:val="4"/>
      </w:numPr>
      <w:spacing w:line="360" w:lineRule="auto"/>
      <w:ind w:left="284" w:hanging="284"/>
      <w:jc w:val="both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865B3"/>
    <w:pPr>
      <w:numPr>
        <w:numId w:val="5"/>
      </w:numPr>
      <w:spacing w:line="360" w:lineRule="auto"/>
      <w:ind w:left="568" w:hanging="284"/>
      <w:jc w:val="both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73C17"/>
    <w:pPr>
      <w:numPr>
        <w:numId w:val="7"/>
      </w:numPr>
      <w:spacing w:line="360" w:lineRule="auto"/>
      <w:ind w:left="851" w:hanging="284"/>
      <w:jc w:val="both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73C1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865B3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1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F89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A23E4D"/>
  </w:style>
  <w:style w:type="paragraph" w:customStyle="1" w:styleId="midut">
    <w:name w:val="midut"/>
    <w:basedOn w:val="Normal"/>
    <w:link w:val="midutChar"/>
    <w:qFormat/>
    <w:rsid w:val="00946DA1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946DA1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E7650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1755"/>
    <w:pPr>
      <w:spacing w:after="200"/>
    </w:pPr>
    <w:rPr>
      <w:b/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DBAE9-2C39-484E-A17F-E5FE7A31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348</TotalTime>
  <Pages>15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 Suryani</dc:creator>
  <cp:lastModifiedBy>HP</cp:lastModifiedBy>
  <cp:revision>69</cp:revision>
  <cp:lastPrinted>2018-02-09T05:08:00Z</cp:lastPrinted>
  <dcterms:created xsi:type="dcterms:W3CDTF">2017-12-11T13:04:00Z</dcterms:created>
  <dcterms:modified xsi:type="dcterms:W3CDTF">2018-05-22T05:35:00Z</dcterms:modified>
</cp:coreProperties>
</file>